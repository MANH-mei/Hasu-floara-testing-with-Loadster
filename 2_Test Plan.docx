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753C8" w14:textId="77777777" w:rsidR="00C4251B" w:rsidRPr="002C0056" w:rsidRDefault="00C4251B" w:rsidP="00C4251B">
      <w:pPr>
        <w:spacing w:line="276" w:lineRule="auto"/>
        <w:jc w:val="center"/>
        <w:rPr>
          <w:rFonts w:ascii="Times New Roman" w:hAnsi="Times New Roman" w:cs="Times New Roman"/>
          <w:sz w:val="26"/>
          <w:szCs w:val="26"/>
        </w:rPr>
      </w:pPr>
      <w:bookmarkStart w:id="0" w:name="_Toc465677962"/>
      <w:bookmarkStart w:id="1" w:name="_Toc467738734"/>
      <w:r w:rsidRPr="002C0056">
        <w:rPr>
          <w:rFonts w:ascii="Times New Roman" w:hAnsi="Times New Roman" w:cs="Times New Roman"/>
          <w:sz w:val="26"/>
          <w:szCs w:val="26"/>
        </w:rPr>
        <w:t>TỔNG LIÊN ĐOÀN LAO ĐỘNG VIỆT NAM</w:t>
      </w:r>
      <w:r w:rsidRPr="002C0056">
        <w:rPr>
          <w:rFonts w:ascii="Times New Roman" w:hAnsi="Times New Roman" w:cs="Times New Roman"/>
          <w:b/>
          <w:sz w:val="26"/>
          <w:szCs w:val="26"/>
        </w:rPr>
        <w:t xml:space="preserve"> </w:t>
      </w:r>
    </w:p>
    <w:p w14:paraId="79A5E2CA" w14:textId="77777777" w:rsidR="00C4251B" w:rsidRPr="002C0056" w:rsidRDefault="00C4251B" w:rsidP="00C4251B">
      <w:pPr>
        <w:spacing w:line="276" w:lineRule="auto"/>
        <w:jc w:val="center"/>
        <w:rPr>
          <w:rFonts w:ascii="Times New Roman" w:hAnsi="Times New Roman" w:cs="Times New Roman"/>
          <w:sz w:val="26"/>
          <w:szCs w:val="26"/>
        </w:rPr>
      </w:pPr>
      <w:r w:rsidRPr="002C0056">
        <w:rPr>
          <w:rFonts w:ascii="Times New Roman" w:hAnsi="Times New Roman" w:cs="Times New Roman"/>
          <w:b/>
          <w:sz w:val="26"/>
          <w:szCs w:val="26"/>
        </w:rPr>
        <w:t>TRƯỜNG ĐẠI HỌC TÔN ĐỨC THẮNG</w:t>
      </w:r>
      <w:r w:rsidRPr="002C0056">
        <w:rPr>
          <w:rFonts w:ascii="Times New Roman" w:hAnsi="Times New Roman" w:cs="Times New Roman"/>
          <w:sz w:val="26"/>
          <w:szCs w:val="26"/>
        </w:rPr>
        <w:t xml:space="preserve"> </w:t>
      </w:r>
    </w:p>
    <w:p w14:paraId="6BFA55FE" w14:textId="77777777" w:rsidR="00C4251B" w:rsidRPr="002C0056" w:rsidRDefault="00C4251B" w:rsidP="00C4251B">
      <w:pPr>
        <w:spacing w:line="276" w:lineRule="auto"/>
        <w:jc w:val="center"/>
        <w:rPr>
          <w:rFonts w:ascii="Times New Roman" w:hAnsi="Times New Roman" w:cs="Times New Roman"/>
          <w:sz w:val="26"/>
          <w:szCs w:val="26"/>
        </w:rPr>
      </w:pPr>
      <w:r w:rsidRPr="002C0056">
        <w:rPr>
          <w:rFonts w:ascii="Times New Roman" w:hAnsi="Times New Roman" w:cs="Times New Roman"/>
          <w:b/>
          <w:sz w:val="26"/>
          <w:szCs w:val="26"/>
        </w:rPr>
        <w:t xml:space="preserve">KHOA CÔNG NGHỆ THÔNG TIN </w:t>
      </w:r>
    </w:p>
    <w:p w14:paraId="7DC1DFCA" w14:textId="77777777" w:rsidR="00C4251B" w:rsidRPr="002C0056" w:rsidRDefault="00C4251B" w:rsidP="00C4251B">
      <w:pPr>
        <w:spacing w:line="276" w:lineRule="auto"/>
        <w:ind w:firstLine="720"/>
        <w:jc w:val="center"/>
        <w:rPr>
          <w:rFonts w:ascii="Times New Roman" w:hAnsi="Times New Roman" w:cs="Times New Roman"/>
          <w:sz w:val="26"/>
          <w:szCs w:val="26"/>
        </w:rPr>
      </w:pPr>
    </w:p>
    <w:p w14:paraId="11B34597" w14:textId="77777777" w:rsidR="00C4251B" w:rsidRPr="002C0056" w:rsidRDefault="00C4251B" w:rsidP="00C4251B">
      <w:pPr>
        <w:spacing w:line="276" w:lineRule="auto"/>
        <w:jc w:val="center"/>
        <w:rPr>
          <w:rFonts w:ascii="Times New Roman" w:hAnsi="Times New Roman" w:cs="Times New Roman"/>
          <w:b/>
          <w:sz w:val="26"/>
          <w:szCs w:val="26"/>
        </w:rPr>
      </w:pPr>
      <w:r w:rsidRPr="002C0056">
        <w:rPr>
          <w:rFonts w:ascii="Times New Roman" w:hAnsi="Times New Roman" w:cs="Times New Roman"/>
          <w:noProof/>
          <w:sz w:val="26"/>
          <w:szCs w:val="26"/>
          <w:lang w:val="vi-VN" w:eastAsia="vi-VN"/>
        </w:rPr>
        <w:drawing>
          <wp:inline distT="0" distB="0" distL="0" distR="0" wp14:anchorId="7BDCA65E" wp14:editId="5AE765A0">
            <wp:extent cx="1183436" cy="653369"/>
            <wp:effectExtent l="0" t="0" r="0" b="0"/>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1183436" cy="653369"/>
                    </a:xfrm>
                    <a:prstGeom prst="rect">
                      <a:avLst/>
                    </a:prstGeom>
                    <a:ln/>
                  </pic:spPr>
                </pic:pic>
              </a:graphicData>
            </a:graphic>
          </wp:inline>
        </w:drawing>
      </w:r>
    </w:p>
    <w:p w14:paraId="2581796A" w14:textId="77777777" w:rsidR="00C4251B" w:rsidRPr="002C0056" w:rsidRDefault="00C4251B" w:rsidP="00C4251B">
      <w:pPr>
        <w:spacing w:line="276" w:lineRule="auto"/>
        <w:jc w:val="center"/>
        <w:rPr>
          <w:rFonts w:ascii="Times New Roman" w:hAnsi="Times New Roman" w:cs="Times New Roman"/>
          <w:b/>
          <w:sz w:val="26"/>
          <w:szCs w:val="26"/>
        </w:rPr>
      </w:pPr>
    </w:p>
    <w:p w14:paraId="731B9CE3" w14:textId="77777777" w:rsidR="00C4251B" w:rsidRPr="002C0056" w:rsidRDefault="00C4251B" w:rsidP="00C4251B">
      <w:pPr>
        <w:spacing w:line="276" w:lineRule="auto"/>
        <w:ind w:firstLine="720"/>
        <w:rPr>
          <w:rFonts w:ascii="Times New Roman" w:hAnsi="Times New Roman" w:cs="Times New Roman"/>
          <w:b/>
          <w:sz w:val="26"/>
          <w:szCs w:val="26"/>
        </w:rPr>
      </w:pPr>
    </w:p>
    <w:p w14:paraId="055EB850" w14:textId="77777777" w:rsidR="00C4251B" w:rsidRPr="002C0056" w:rsidRDefault="00C4251B" w:rsidP="00C4251B">
      <w:pPr>
        <w:tabs>
          <w:tab w:val="center" w:pos="4920"/>
          <w:tab w:val="right" w:pos="9121"/>
        </w:tabs>
        <w:spacing w:line="276" w:lineRule="auto"/>
        <w:ind w:firstLine="720"/>
        <w:jc w:val="center"/>
        <w:rPr>
          <w:rFonts w:ascii="Times New Roman" w:hAnsi="Times New Roman" w:cs="Times New Roman"/>
          <w:b/>
          <w:sz w:val="32"/>
          <w:szCs w:val="32"/>
        </w:rPr>
      </w:pPr>
      <w:r w:rsidRPr="002C0056">
        <w:rPr>
          <w:rFonts w:ascii="Times New Roman" w:hAnsi="Times New Roman" w:cs="Times New Roman"/>
          <w:b/>
          <w:sz w:val="32"/>
          <w:szCs w:val="32"/>
        </w:rPr>
        <w:t>BÁO CÁO CUỐI KỲ</w:t>
      </w:r>
    </w:p>
    <w:p w14:paraId="1DD194AE" w14:textId="3B4AE325" w:rsidR="00C4251B" w:rsidRPr="002C0056" w:rsidRDefault="00C4251B" w:rsidP="00C4251B">
      <w:pPr>
        <w:tabs>
          <w:tab w:val="center" w:pos="4920"/>
          <w:tab w:val="right" w:pos="9121"/>
        </w:tabs>
        <w:spacing w:line="276" w:lineRule="auto"/>
        <w:ind w:firstLine="720"/>
        <w:jc w:val="center"/>
        <w:rPr>
          <w:rFonts w:ascii="Times New Roman" w:hAnsi="Times New Roman" w:cs="Times New Roman"/>
          <w:b/>
          <w:sz w:val="32"/>
          <w:szCs w:val="32"/>
        </w:rPr>
      </w:pPr>
      <w:r w:rsidRPr="002C0056">
        <w:rPr>
          <w:rFonts w:ascii="Times New Roman" w:hAnsi="Times New Roman" w:cs="Times New Roman"/>
          <w:b/>
          <w:sz w:val="32"/>
          <w:szCs w:val="32"/>
        </w:rPr>
        <w:t>MÔN KIỂM THỬ PHẦM MỀM</w:t>
      </w:r>
    </w:p>
    <w:p w14:paraId="0C4192DB" w14:textId="64B38FA4" w:rsidR="00C4251B" w:rsidRPr="009B4D3C" w:rsidRDefault="00C4251B" w:rsidP="00C4251B">
      <w:pPr>
        <w:spacing w:line="276" w:lineRule="auto"/>
        <w:jc w:val="center"/>
        <w:rPr>
          <w:rFonts w:ascii="Times New Roman" w:hAnsi="Times New Roman" w:cs="Times New Roman"/>
          <w:b/>
          <w:sz w:val="32"/>
          <w:szCs w:val="32"/>
        </w:rPr>
      </w:pPr>
      <w:r w:rsidRPr="002C0056">
        <w:rPr>
          <w:rFonts w:ascii="Times New Roman" w:hAnsi="Times New Roman" w:cs="Times New Roman"/>
          <w:b/>
          <w:sz w:val="32"/>
          <w:szCs w:val="32"/>
        </w:rPr>
        <w:t>TÌM HIỂU LOADSTER VÀ THỰC HIỆN KIỂM THỬ WEBSITE TOÀN DIỆN VỚI LOADTER</w:t>
      </w:r>
    </w:p>
    <w:p w14:paraId="42DE3774" w14:textId="09E74E27" w:rsidR="007A6C59" w:rsidRPr="007A6C59" w:rsidRDefault="007A6C59" w:rsidP="00C4251B">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TEST PLAN</w:t>
      </w:r>
    </w:p>
    <w:p w14:paraId="4AABA583" w14:textId="77777777" w:rsidR="00C4251B" w:rsidRPr="002C0056" w:rsidRDefault="00C4251B" w:rsidP="00C4251B">
      <w:pPr>
        <w:spacing w:line="276" w:lineRule="auto"/>
        <w:jc w:val="both"/>
        <w:rPr>
          <w:rFonts w:ascii="Times New Roman" w:hAnsi="Times New Roman" w:cs="Times New Roman"/>
          <w:b/>
          <w:sz w:val="26"/>
          <w:szCs w:val="26"/>
        </w:rPr>
      </w:pPr>
    </w:p>
    <w:p w14:paraId="3E5C9724" w14:textId="09ADE40C" w:rsidR="00C4251B" w:rsidRPr="007A6C59" w:rsidRDefault="00C4251B" w:rsidP="007A6C59">
      <w:pPr>
        <w:spacing w:line="276" w:lineRule="auto"/>
        <w:jc w:val="both"/>
        <w:rPr>
          <w:rFonts w:ascii="Times New Roman" w:hAnsi="Times New Roman" w:cs="Times New Roman"/>
          <w:b/>
          <w:sz w:val="26"/>
          <w:szCs w:val="26"/>
          <w:lang w:val="en-US"/>
        </w:rPr>
      </w:pPr>
      <w:r w:rsidRPr="002C0056">
        <w:rPr>
          <w:rFonts w:ascii="Times New Roman" w:hAnsi="Times New Roman" w:cs="Times New Roman"/>
          <w:b/>
          <w:sz w:val="26"/>
          <w:szCs w:val="26"/>
        </w:rPr>
        <w:t xml:space="preserve"> </w:t>
      </w:r>
    </w:p>
    <w:p w14:paraId="011F0B9C" w14:textId="77777777" w:rsidR="00C4251B" w:rsidRPr="002C0056" w:rsidRDefault="00C4251B" w:rsidP="00C4251B">
      <w:pPr>
        <w:spacing w:line="276" w:lineRule="auto"/>
        <w:jc w:val="both"/>
        <w:rPr>
          <w:rFonts w:ascii="Times New Roman" w:hAnsi="Times New Roman" w:cs="Times New Roman"/>
          <w:b/>
          <w:sz w:val="26"/>
          <w:szCs w:val="26"/>
        </w:rPr>
      </w:pPr>
    </w:p>
    <w:p w14:paraId="1F0D16BF" w14:textId="77777777" w:rsidR="00C4251B" w:rsidRPr="002C0056" w:rsidRDefault="00C4251B" w:rsidP="00C4251B">
      <w:pPr>
        <w:spacing w:line="276" w:lineRule="auto"/>
        <w:jc w:val="both"/>
        <w:rPr>
          <w:rFonts w:ascii="Times New Roman" w:hAnsi="Times New Roman" w:cs="Times New Roman"/>
          <w:b/>
          <w:sz w:val="26"/>
          <w:szCs w:val="26"/>
        </w:rPr>
      </w:pPr>
    </w:p>
    <w:p w14:paraId="542E6445" w14:textId="77777777" w:rsidR="00C4251B" w:rsidRPr="002C0056" w:rsidRDefault="00C4251B" w:rsidP="00C4251B">
      <w:pPr>
        <w:spacing w:line="276" w:lineRule="auto"/>
        <w:jc w:val="right"/>
        <w:rPr>
          <w:rFonts w:ascii="Times New Roman" w:hAnsi="Times New Roman" w:cs="Times New Roman"/>
          <w:b/>
          <w:i/>
          <w:sz w:val="26"/>
          <w:szCs w:val="26"/>
        </w:rPr>
      </w:pPr>
      <w:r w:rsidRPr="002C0056">
        <w:rPr>
          <w:rFonts w:ascii="Times New Roman" w:hAnsi="Times New Roman" w:cs="Times New Roman"/>
          <w:i/>
          <w:sz w:val="26"/>
          <w:szCs w:val="26"/>
        </w:rPr>
        <w:t>Người hướng dẫn</w:t>
      </w:r>
      <w:r w:rsidRPr="002C0056">
        <w:rPr>
          <w:rFonts w:ascii="Times New Roman" w:hAnsi="Times New Roman" w:cs="Times New Roman"/>
          <w:sz w:val="26"/>
          <w:szCs w:val="26"/>
        </w:rPr>
        <w:t xml:space="preserve">: </w:t>
      </w:r>
      <w:r w:rsidRPr="002C0056">
        <w:rPr>
          <w:rFonts w:ascii="Times New Roman" w:hAnsi="Times New Roman" w:cs="Times New Roman"/>
          <w:b/>
          <w:sz w:val="26"/>
          <w:szCs w:val="26"/>
        </w:rPr>
        <w:t>Thầy DOÃN XUÂN THANH</w:t>
      </w:r>
    </w:p>
    <w:p w14:paraId="12C989F7" w14:textId="77777777" w:rsidR="00C4251B" w:rsidRPr="002C0056" w:rsidRDefault="00C4251B" w:rsidP="00C4251B">
      <w:pPr>
        <w:spacing w:line="276" w:lineRule="auto"/>
        <w:jc w:val="right"/>
        <w:rPr>
          <w:rFonts w:ascii="Times New Roman" w:hAnsi="Times New Roman" w:cs="Times New Roman"/>
          <w:b/>
          <w:sz w:val="26"/>
          <w:szCs w:val="26"/>
        </w:rPr>
      </w:pPr>
      <w:r w:rsidRPr="002C0056">
        <w:rPr>
          <w:rFonts w:ascii="Times New Roman" w:hAnsi="Times New Roman" w:cs="Times New Roman"/>
          <w:i/>
          <w:sz w:val="26"/>
          <w:szCs w:val="26"/>
        </w:rPr>
        <w:t>Người thực hiện</w:t>
      </w:r>
      <w:r w:rsidRPr="002C0056">
        <w:rPr>
          <w:rFonts w:ascii="Times New Roman" w:hAnsi="Times New Roman" w:cs="Times New Roman"/>
          <w:sz w:val="26"/>
          <w:szCs w:val="26"/>
        </w:rPr>
        <w:t>:</w:t>
      </w:r>
      <w:r w:rsidRPr="002C0056">
        <w:rPr>
          <w:rFonts w:ascii="Times New Roman" w:hAnsi="Times New Roman" w:cs="Times New Roman"/>
          <w:b/>
          <w:sz w:val="26"/>
          <w:szCs w:val="26"/>
        </w:rPr>
        <w:t xml:space="preserve"> TRẦN ANH KHOA – 51900706 </w:t>
      </w:r>
    </w:p>
    <w:p w14:paraId="58BE9143" w14:textId="77777777" w:rsidR="00C4251B" w:rsidRPr="002C0056" w:rsidRDefault="00C4251B" w:rsidP="00C4251B">
      <w:pPr>
        <w:spacing w:line="276" w:lineRule="auto"/>
        <w:jc w:val="right"/>
        <w:rPr>
          <w:rFonts w:ascii="Times New Roman" w:hAnsi="Times New Roman" w:cs="Times New Roman"/>
          <w:b/>
          <w:sz w:val="26"/>
          <w:szCs w:val="26"/>
        </w:rPr>
      </w:pPr>
      <w:r w:rsidRPr="002C0056">
        <w:rPr>
          <w:rFonts w:ascii="Times New Roman" w:hAnsi="Times New Roman" w:cs="Times New Roman"/>
          <w:b/>
          <w:sz w:val="26"/>
          <w:szCs w:val="26"/>
        </w:rPr>
        <w:t>NGUYỄN TRẦN BẢO VY - 51900289</w:t>
      </w:r>
    </w:p>
    <w:p w14:paraId="21D78A96" w14:textId="77777777" w:rsidR="00C4251B" w:rsidRPr="002C0056" w:rsidRDefault="00C4251B" w:rsidP="00C4251B">
      <w:pPr>
        <w:spacing w:line="276" w:lineRule="auto"/>
        <w:jc w:val="right"/>
        <w:rPr>
          <w:rFonts w:ascii="Times New Roman" w:hAnsi="Times New Roman" w:cs="Times New Roman"/>
          <w:b/>
          <w:sz w:val="26"/>
          <w:szCs w:val="26"/>
        </w:rPr>
      </w:pPr>
      <w:r w:rsidRPr="002C0056">
        <w:rPr>
          <w:rFonts w:ascii="Times New Roman" w:hAnsi="Times New Roman" w:cs="Times New Roman"/>
          <w:b/>
          <w:sz w:val="26"/>
          <w:szCs w:val="26"/>
        </w:rPr>
        <w:t>NGUYỄN MỸ ANH - 51900005</w:t>
      </w:r>
    </w:p>
    <w:p w14:paraId="42314EC8" w14:textId="579A607E" w:rsidR="00C4251B" w:rsidRPr="002C0056" w:rsidRDefault="00C4251B" w:rsidP="00C4251B">
      <w:pPr>
        <w:spacing w:line="276" w:lineRule="auto"/>
        <w:jc w:val="right"/>
        <w:rPr>
          <w:rFonts w:ascii="Times New Roman" w:hAnsi="Times New Roman" w:cs="Times New Roman"/>
          <w:sz w:val="26"/>
          <w:szCs w:val="26"/>
        </w:rPr>
      </w:pPr>
      <w:r w:rsidRPr="002C0056">
        <w:rPr>
          <w:rFonts w:ascii="Times New Roman" w:hAnsi="Times New Roman" w:cs="Times New Roman"/>
          <w:sz w:val="26"/>
          <w:szCs w:val="26"/>
        </w:rPr>
        <w:t xml:space="preserve">Khoá    </w:t>
      </w:r>
      <w:r w:rsidRPr="002C0056">
        <w:rPr>
          <w:rFonts w:ascii="Times New Roman" w:hAnsi="Times New Roman" w:cs="Times New Roman"/>
          <w:b/>
          <w:sz w:val="26"/>
          <w:szCs w:val="26"/>
        </w:rPr>
        <w:t xml:space="preserve"> :    23</w:t>
      </w:r>
    </w:p>
    <w:p w14:paraId="78A824D2" w14:textId="77777777" w:rsidR="00C4251B" w:rsidRPr="002C0056" w:rsidRDefault="00C4251B" w:rsidP="00C4251B">
      <w:pPr>
        <w:spacing w:line="276" w:lineRule="auto"/>
        <w:jc w:val="center"/>
        <w:rPr>
          <w:rFonts w:ascii="Times New Roman" w:hAnsi="Times New Roman" w:cs="Times New Roman"/>
          <w:b/>
          <w:sz w:val="26"/>
          <w:szCs w:val="26"/>
        </w:rPr>
      </w:pPr>
    </w:p>
    <w:p w14:paraId="65998825" w14:textId="77777777" w:rsidR="00C4251B" w:rsidRPr="002C0056" w:rsidRDefault="00C4251B" w:rsidP="00C4251B">
      <w:pPr>
        <w:spacing w:line="276" w:lineRule="auto"/>
        <w:jc w:val="center"/>
        <w:rPr>
          <w:rFonts w:ascii="Times New Roman" w:hAnsi="Times New Roman" w:cs="Times New Roman"/>
          <w:b/>
          <w:sz w:val="26"/>
          <w:szCs w:val="26"/>
        </w:rPr>
      </w:pPr>
    </w:p>
    <w:p w14:paraId="2AC5A831" w14:textId="77777777" w:rsidR="00C4251B" w:rsidRPr="002C0056" w:rsidRDefault="00C4251B" w:rsidP="00C4251B">
      <w:pPr>
        <w:spacing w:line="276" w:lineRule="auto"/>
        <w:ind w:left="0"/>
        <w:jc w:val="center"/>
        <w:rPr>
          <w:rFonts w:ascii="Times New Roman" w:hAnsi="Times New Roman" w:cs="Times New Roman"/>
          <w:b/>
          <w:sz w:val="26"/>
          <w:szCs w:val="26"/>
        </w:rPr>
        <w:sectPr w:rsidR="00C4251B" w:rsidRPr="002C0056" w:rsidSect="00C4251B">
          <w:headerReference w:type="default" r:id="rId10"/>
          <w:type w:val="nextColumn"/>
          <w:pgSz w:w="12240" w:h="15840"/>
          <w:pgMar w:top="1985" w:right="1134" w:bottom="1701" w:left="1985" w:header="720" w:footer="720" w:gutter="0"/>
          <w:pgNumType w:start="1"/>
          <w:cols w:space="720"/>
        </w:sectPr>
      </w:pPr>
      <w:r w:rsidRPr="002C0056">
        <w:rPr>
          <w:rFonts w:ascii="Times New Roman" w:hAnsi="Times New Roman" w:cs="Times New Roman"/>
          <w:b/>
          <w:sz w:val="26"/>
          <w:szCs w:val="26"/>
        </w:rPr>
        <w:t>THÀNH PHỐ HỒ CHÍ MINH, NĂM 2022</w:t>
      </w:r>
    </w:p>
    <w:p w14:paraId="7BD2385D" w14:textId="77777777" w:rsidR="00C4251B" w:rsidRPr="002C0056" w:rsidRDefault="00C4251B" w:rsidP="00C4251B">
      <w:pPr>
        <w:spacing w:line="276" w:lineRule="auto"/>
        <w:jc w:val="center"/>
        <w:rPr>
          <w:rFonts w:ascii="Times New Roman" w:hAnsi="Times New Roman" w:cs="Times New Roman"/>
          <w:sz w:val="26"/>
          <w:szCs w:val="26"/>
        </w:rPr>
      </w:pPr>
      <w:bookmarkStart w:id="2" w:name="_heading=h.gjdgxs" w:colFirst="0" w:colLast="0"/>
      <w:bookmarkEnd w:id="2"/>
      <w:r w:rsidRPr="002C0056">
        <w:rPr>
          <w:rFonts w:ascii="Times New Roman" w:hAnsi="Times New Roman" w:cs="Times New Roman"/>
          <w:sz w:val="26"/>
          <w:szCs w:val="26"/>
        </w:rPr>
        <w:lastRenderedPageBreak/>
        <w:t>TỔNG LIÊN ĐOÀN LAO ĐỘNG VIỆT NAM</w:t>
      </w:r>
      <w:r w:rsidRPr="002C0056">
        <w:rPr>
          <w:rFonts w:ascii="Times New Roman" w:hAnsi="Times New Roman" w:cs="Times New Roman"/>
          <w:b/>
          <w:sz w:val="26"/>
          <w:szCs w:val="26"/>
        </w:rPr>
        <w:t xml:space="preserve"> </w:t>
      </w:r>
    </w:p>
    <w:p w14:paraId="4AC93C73" w14:textId="77777777" w:rsidR="00C4251B" w:rsidRPr="002C0056" w:rsidRDefault="00C4251B" w:rsidP="00C4251B">
      <w:pPr>
        <w:spacing w:line="276" w:lineRule="auto"/>
        <w:jc w:val="center"/>
        <w:rPr>
          <w:rFonts w:ascii="Times New Roman" w:hAnsi="Times New Roman" w:cs="Times New Roman"/>
          <w:sz w:val="26"/>
          <w:szCs w:val="26"/>
        </w:rPr>
      </w:pPr>
      <w:r w:rsidRPr="002C0056">
        <w:rPr>
          <w:rFonts w:ascii="Times New Roman" w:hAnsi="Times New Roman" w:cs="Times New Roman"/>
          <w:b/>
          <w:sz w:val="26"/>
          <w:szCs w:val="26"/>
        </w:rPr>
        <w:t>TRƯỜNG ĐẠI HỌC TÔN ĐỨC THẮNG</w:t>
      </w:r>
      <w:r w:rsidRPr="002C0056">
        <w:rPr>
          <w:rFonts w:ascii="Times New Roman" w:hAnsi="Times New Roman" w:cs="Times New Roman"/>
          <w:sz w:val="26"/>
          <w:szCs w:val="26"/>
        </w:rPr>
        <w:t xml:space="preserve"> </w:t>
      </w:r>
    </w:p>
    <w:p w14:paraId="2520DA93" w14:textId="77777777" w:rsidR="00C4251B" w:rsidRPr="002C0056" w:rsidRDefault="00C4251B" w:rsidP="00C4251B">
      <w:pPr>
        <w:spacing w:line="276" w:lineRule="auto"/>
        <w:jc w:val="center"/>
        <w:rPr>
          <w:rFonts w:ascii="Times New Roman" w:hAnsi="Times New Roman" w:cs="Times New Roman"/>
          <w:sz w:val="26"/>
          <w:szCs w:val="26"/>
        </w:rPr>
      </w:pPr>
      <w:r w:rsidRPr="002C0056">
        <w:rPr>
          <w:rFonts w:ascii="Times New Roman" w:hAnsi="Times New Roman" w:cs="Times New Roman"/>
          <w:b/>
          <w:sz w:val="26"/>
          <w:szCs w:val="26"/>
        </w:rPr>
        <w:t xml:space="preserve">KHOA CÔNG NGHỆ THÔNG TIN </w:t>
      </w:r>
    </w:p>
    <w:p w14:paraId="786E0839" w14:textId="77777777" w:rsidR="00C4251B" w:rsidRPr="002C0056" w:rsidRDefault="00C4251B" w:rsidP="00C4251B">
      <w:pPr>
        <w:spacing w:line="276" w:lineRule="auto"/>
        <w:ind w:firstLine="720"/>
        <w:jc w:val="center"/>
        <w:rPr>
          <w:rFonts w:ascii="Times New Roman" w:hAnsi="Times New Roman" w:cs="Times New Roman"/>
          <w:sz w:val="26"/>
          <w:szCs w:val="26"/>
        </w:rPr>
      </w:pPr>
    </w:p>
    <w:p w14:paraId="303E7635" w14:textId="77777777" w:rsidR="00C4251B" w:rsidRPr="002C0056" w:rsidRDefault="00C4251B" w:rsidP="00C4251B">
      <w:pPr>
        <w:spacing w:line="276" w:lineRule="auto"/>
        <w:jc w:val="center"/>
        <w:rPr>
          <w:rFonts w:ascii="Times New Roman" w:hAnsi="Times New Roman" w:cs="Times New Roman"/>
          <w:b/>
          <w:sz w:val="26"/>
          <w:szCs w:val="26"/>
        </w:rPr>
      </w:pPr>
      <w:r w:rsidRPr="002C0056">
        <w:rPr>
          <w:rFonts w:ascii="Times New Roman" w:hAnsi="Times New Roman" w:cs="Times New Roman"/>
          <w:noProof/>
          <w:sz w:val="26"/>
          <w:szCs w:val="26"/>
          <w:lang w:val="vi-VN" w:eastAsia="vi-VN"/>
        </w:rPr>
        <w:drawing>
          <wp:inline distT="0" distB="0" distL="0" distR="0" wp14:anchorId="7A32802A" wp14:editId="7E6BD1AD">
            <wp:extent cx="1183436" cy="653369"/>
            <wp:effectExtent l="0" t="0" r="0" b="0"/>
            <wp:docPr id="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1183436" cy="653369"/>
                    </a:xfrm>
                    <a:prstGeom prst="rect">
                      <a:avLst/>
                    </a:prstGeom>
                    <a:ln/>
                  </pic:spPr>
                </pic:pic>
              </a:graphicData>
            </a:graphic>
          </wp:inline>
        </w:drawing>
      </w:r>
    </w:p>
    <w:p w14:paraId="6749A0B3" w14:textId="77777777" w:rsidR="00C4251B" w:rsidRPr="002C0056" w:rsidRDefault="00C4251B" w:rsidP="00C4251B">
      <w:pPr>
        <w:spacing w:line="276" w:lineRule="auto"/>
        <w:jc w:val="center"/>
        <w:rPr>
          <w:rFonts w:ascii="Times New Roman" w:hAnsi="Times New Roman" w:cs="Times New Roman"/>
          <w:b/>
          <w:sz w:val="26"/>
          <w:szCs w:val="26"/>
        </w:rPr>
      </w:pPr>
    </w:p>
    <w:p w14:paraId="0EA6DDE1" w14:textId="77777777" w:rsidR="00C4251B" w:rsidRPr="002C0056" w:rsidRDefault="00C4251B" w:rsidP="00C4251B">
      <w:pPr>
        <w:spacing w:line="276" w:lineRule="auto"/>
        <w:ind w:firstLine="720"/>
        <w:rPr>
          <w:rFonts w:ascii="Times New Roman" w:hAnsi="Times New Roman" w:cs="Times New Roman"/>
          <w:b/>
          <w:sz w:val="26"/>
          <w:szCs w:val="26"/>
        </w:rPr>
      </w:pPr>
    </w:p>
    <w:p w14:paraId="5F08D9FA" w14:textId="77777777" w:rsidR="003B37B1" w:rsidRPr="002C0056" w:rsidRDefault="003B37B1" w:rsidP="003B37B1">
      <w:pPr>
        <w:tabs>
          <w:tab w:val="center" w:pos="4920"/>
          <w:tab w:val="right" w:pos="9121"/>
        </w:tabs>
        <w:spacing w:line="276" w:lineRule="auto"/>
        <w:ind w:firstLine="720"/>
        <w:jc w:val="center"/>
        <w:rPr>
          <w:rFonts w:ascii="Times New Roman" w:hAnsi="Times New Roman" w:cs="Times New Roman"/>
          <w:b/>
          <w:sz w:val="32"/>
          <w:szCs w:val="32"/>
        </w:rPr>
      </w:pPr>
      <w:r w:rsidRPr="002C0056">
        <w:rPr>
          <w:rFonts w:ascii="Times New Roman" w:hAnsi="Times New Roman" w:cs="Times New Roman"/>
          <w:b/>
          <w:sz w:val="32"/>
          <w:szCs w:val="32"/>
        </w:rPr>
        <w:t>BÁO CÁO CUỐI KỲ</w:t>
      </w:r>
    </w:p>
    <w:p w14:paraId="719F371D" w14:textId="77777777" w:rsidR="003B37B1" w:rsidRPr="002C0056" w:rsidRDefault="003B37B1" w:rsidP="003B37B1">
      <w:pPr>
        <w:tabs>
          <w:tab w:val="center" w:pos="4920"/>
          <w:tab w:val="right" w:pos="9121"/>
        </w:tabs>
        <w:spacing w:line="276" w:lineRule="auto"/>
        <w:ind w:firstLine="720"/>
        <w:jc w:val="center"/>
        <w:rPr>
          <w:rFonts w:ascii="Times New Roman" w:hAnsi="Times New Roman" w:cs="Times New Roman"/>
          <w:b/>
          <w:sz w:val="32"/>
          <w:szCs w:val="32"/>
        </w:rPr>
      </w:pPr>
      <w:r w:rsidRPr="002C0056">
        <w:rPr>
          <w:rFonts w:ascii="Times New Roman" w:hAnsi="Times New Roman" w:cs="Times New Roman"/>
          <w:b/>
          <w:sz w:val="32"/>
          <w:szCs w:val="32"/>
        </w:rPr>
        <w:t>MÔN KIỂM THỬ PHẦM MỀM</w:t>
      </w:r>
    </w:p>
    <w:p w14:paraId="6E4DDAC6" w14:textId="4EC4442A" w:rsidR="00C4251B" w:rsidRPr="009B4D3C" w:rsidRDefault="003B37B1" w:rsidP="003B37B1">
      <w:pPr>
        <w:spacing w:line="276" w:lineRule="auto"/>
        <w:jc w:val="center"/>
        <w:rPr>
          <w:rFonts w:ascii="Times New Roman" w:hAnsi="Times New Roman" w:cs="Times New Roman"/>
          <w:b/>
          <w:sz w:val="32"/>
          <w:szCs w:val="32"/>
        </w:rPr>
      </w:pPr>
      <w:r w:rsidRPr="002C0056">
        <w:rPr>
          <w:rFonts w:ascii="Times New Roman" w:hAnsi="Times New Roman" w:cs="Times New Roman"/>
          <w:b/>
          <w:sz w:val="32"/>
          <w:szCs w:val="32"/>
        </w:rPr>
        <w:t>TÌM HIỂU LOADSTER VÀ THỰC HIỆN KIỂM THỬ WEBSITE TOÀN DIỆN VỚI LOADTER</w:t>
      </w:r>
    </w:p>
    <w:p w14:paraId="3BCEDA29" w14:textId="5050B515" w:rsidR="00C4251B" w:rsidRPr="007A6C59" w:rsidRDefault="007A6C59" w:rsidP="007A6C59">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TEST PLAN</w:t>
      </w:r>
    </w:p>
    <w:p w14:paraId="09943708" w14:textId="77777777" w:rsidR="00C4251B" w:rsidRPr="002C0056" w:rsidRDefault="00C4251B" w:rsidP="00C4251B">
      <w:pPr>
        <w:spacing w:line="276" w:lineRule="auto"/>
        <w:jc w:val="both"/>
        <w:rPr>
          <w:rFonts w:ascii="Times New Roman" w:hAnsi="Times New Roman" w:cs="Times New Roman"/>
          <w:b/>
          <w:sz w:val="26"/>
          <w:szCs w:val="26"/>
        </w:rPr>
      </w:pPr>
    </w:p>
    <w:p w14:paraId="160FE31C" w14:textId="77777777" w:rsidR="00C4251B" w:rsidRPr="002C0056" w:rsidRDefault="00C4251B" w:rsidP="00C4251B">
      <w:pPr>
        <w:spacing w:line="276" w:lineRule="auto"/>
        <w:jc w:val="both"/>
        <w:rPr>
          <w:rFonts w:ascii="Times New Roman" w:hAnsi="Times New Roman" w:cs="Times New Roman"/>
          <w:b/>
          <w:sz w:val="26"/>
          <w:szCs w:val="26"/>
        </w:rPr>
      </w:pPr>
    </w:p>
    <w:p w14:paraId="7A885B4C" w14:textId="77777777" w:rsidR="00C4251B" w:rsidRPr="002C0056" w:rsidRDefault="00C4251B" w:rsidP="00C4251B">
      <w:pPr>
        <w:spacing w:line="276" w:lineRule="auto"/>
        <w:jc w:val="both"/>
        <w:rPr>
          <w:rFonts w:ascii="Times New Roman" w:hAnsi="Times New Roman" w:cs="Times New Roman"/>
          <w:b/>
          <w:sz w:val="26"/>
          <w:szCs w:val="26"/>
        </w:rPr>
      </w:pPr>
    </w:p>
    <w:p w14:paraId="5C23604E" w14:textId="77777777" w:rsidR="00C4251B" w:rsidRPr="002C0056" w:rsidRDefault="00C4251B" w:rsidP="00C4251B">
      <w:pPr>
        <w:spacing w:line="276" w:lineRule="auto"/>
        <w:jc w:val="right"/>
        <w:rPr>
          <w:rFonts w:ascii="Times New Roman" w:hAnsi="Times New Roman" w:cs="Times New Roman"/>
          <w:b/>
          <w:i/>
          <w:sz w:val="26"/>
          <w:szCs w:val="26"/>
        </w:rPr>
      </w:pPr>
      <w:r w:rsidRPr="002C0056">
        <w:rPr>
          <w:rFonts w:ascii="Times New Roman" w:hAnsi="Times New Roman" w:cs="Times New Roman"/>
          <w:i/>
          <w:sz w:val="26"/>
          <w:szCs w:val="26"/>
        </w:rPr>
        <w:t>Người hướng dẫn</w:t>
      </w:r>
      <w:r w:rsidRPr="002C0056">
        <w:rPr>
          <w:rFonts w:ascii="Times New Roman" w:hAnsi="Times New Roman" w:cs="Times New Roman"/>
          <w:sz w:val="26"/>
          <w:szCs w:val="26"/>
        </w:rPr>
        <w:t xml:space="preserve">: </w:t>
      </w:r>
      <w:r w:rsidRPr="002C0056">
        <w:rPr>
          <w:rFonts w:ascii="Times New Roman" w:hAnsi="Times New Roman" w:cs="Times New Roman"/>
          <w:b/>
          <w:sz w:val="26"/>
          <w:szCs w:val="26"/>
        </w:rPr>
        <w:t>Thầy DOÃN XUÂN THANH</w:t>
      </w:r>
    </w:p>
    <w:p w14:paraId="5432672D" w14:textId="77777777" w:rsidR="00C4251B" w:rsidRPr="002C0056" w:rsidRDefault="00C4251B" w:rsidP="00C4251B">
      <w:pPr>
        <w:spacing w:line="276" w:lineRule="auto"/>
        <w:jc w:val="right"/>
        <w:rPr>
          <w:rFonts w:ascii="Times New Roman" w:hAnsi="Times New Roman" w:cs="Times New Roman"/>
          <w:b/>
          <w:sz w:val="26"/>
          <w:szCs w:val="26"/>
        </w:rPr>
      </w:pPr>
      <w:r w:rsidRPr="002C0056">
        <w:rPr>
          <w:rFonts w:ascii="Times New Roman" w:hAnsi="Times New Roman" w:cs="Times New Roman"/>
          <w:i/>
          <w:sz w:val="26"/>
          <w:szCs w:val="26"/>
        </w:rPr>
        <w:t>Người thực hiện</w:t>
      </w:r>
      <w:r w:rsidRPr="002C0056">
        <w:rPr>
          <w:rFonts w:ascii="Times New Roman" w:hAnsi="Times New Roman" w:cs="Times New Roman"/>
          <w:sz w:val="26"/>
          <w:szCs w:val="26"/>
        </w:rPr>
        <w:t>:</w:t>
      </w:r>
      <w:r w:rsidRPr="002C0056">
        <w:rPr>
          <w:rFonts w:ascii="Times New Roman" w:hAnsi="Times New Roman" w:cs="Times New Roman"/>
          <w:b/>
          <w:sz w:val="26"/>
          <w:szCs w:val="26"/>
        </w:rPr>
        <w:t xml:space="preserve"> TRẦN ANH KHOA – 51900706 </w:t>
      </w:r>
    </w:p>
    <w:p w14:paraId="2CAD1732" w14:textId="77777777" w:rsidR="00C4251B" w:rsidRPr="002C0056" w:rsidRDefault="00C4251B" w:rsidP="00C4251B">
      <w:pPr>
        <w:spacing w:line="276" w:lineRule="auto"/>
        <w:jc w:val="right"/>
        <w:rPr>
          <w:rFonts w:ascii="Times New Roman" w:hAnsi="Times New Roman" w:cs="Times New Roman"/>
          <w:b/>
          <w:sz w:val="26"/>
          <w:szCs w:val="26"/>
        </w:rPr>
      </w:pPr>
      <w:r w:rsidRPr="002C0056">
        <w:rPr>
          <w:rFonts w:ascii="Times New Roman" w:hAnsi="Times New Roman" w:cs="Times New Roman"/>
          <w:b/>
          <w:sz w:val="26"/>
          <w:szCs w:val="26"/>
        </w:rPr>
        <w:t>NGUYỄN TRẦN BẢO VY - 51900289</w:t>
      </w:r>
    </w:p>
    <w:p w14:paraId="075F9795" w14:textId="77777777" w:rsidR="00C4251B" w:rsidRPr="002C0056" w:rsidRDefault="00C4251B" w:rsidP="00C4251B">
      <w:pPr>
        <w:spacing w:line="276" w:lineRule="auto"/>
        <w:jc w:val="right"/>
        <w:rPr>
          <w:rFonts w:ascii="Times New Roman" w:hAnsi="Times New Roman" w:cs="Times New Roman"/>
          <w:b/>
          <w:sz w:val="26"/>
          <w:szCs w:val="26"/>
        </w:rPr>
      </w:pPr>
      <w:r w:rsidRPr="002C0056">
        <w:rPr>
          <w:rFonts w:ascii="Times New Roman" w:hAnsi="Times New Roman" w:cs="Times New Roman"/>
          <w:b/>
          <w:sz w:val="26"/>
          <w:szCs w:val="26"/>
        </w:rPr>
        <w:t>NGUYỄN MỸ ANH - 51900005</w:t>
      </w:r>
    </w:p>
    <w:p w14:paraId="502A2B10" w14:textId="58749A6A" w:rsidR="00C4251B" w:rsidRPr="002C0056" w:rsidRDefault="00C4251B" w:rsidP="00C4251B">
      <w:pPr>
        <w:spacing w:line="276" w:lineRule="auto"/>
        <w:jc w:val="right"/>
        <w:rPr>
          <w:rFonts w:ascii="Times New Roman" w:hAnsi="Times New Roman" w:cs="Times New Roman"/>
          <w:sz w:val="26"/>
          <w:szCs w:val="26"/>
        </w:rPr>
      </w:pPr>
      <w:r w:rsidRPr="002C0056">
        <w:rPr>
          <w:rFonts w:ascii="Times New Roman" w:hAnsi="Times New Roman" w:cs="Times New Roman"/>
          <w:sz w:val="26"/>
          <w:szCs w:val="26"/>
        </w:rPr>
        <w:t xml:space="preserve">Khoá    </w:t>
      </w:r>
      <w:r w:rsidRPr="002C0056">
        <w:rPr>
          <w:rFonts w:ascii="Times New Roman" w:hAnsi="Times New Roman" w:cs="Times New Roman"/>
          <w:b/>
          <w:sz w:val="26"/>
          <w:szCs w:val="26"/>
        </w:rPr>
        <w:t xml:space="preserve"> :    23</w:t>
      </w:r>
    </w:p>
    <w:p w14:paraId="7CC2EB03" w14:textId="77777777" w:rsidR="00C4251B" w:rsidRPr="002C0056" w:rsidRDefault="00C4251B" w:rsidP="00C4251B">
      <w:pPr>
        <w:spacing w:line="276" w:lineRule="auto"/>
        <w:rPr>
          <w:rFonts w:ascii="Times New Roman" w:hAnsi="Times New Roman" w:cs="Times New Roman"/>
          <w:b/>
          <w:sz w:val="26"/>
          <w:szCs w:val="26"/>
        </w:rPr>
      </w:pPr>
    </w:p>
    <w:p w14:paraId="5CBEC900" w14:textId="77777777" w:rsidR="00C4251B" w:rsidRPr="002C0056" w:rsidRDefault="00C4251B" w:rsidP="00C4251B">
      <w:pPr>
        <w:spacing w:line="276" w:lineRule="auto"/>
        <w:jc w:val="center"/>
        <w:rPr>
          <w:rFonts w:ascii="Times New Roman" w:hAnsi="Times New Roman" w:cs="Times New Roman"/>
          <w:b/>
          <w:sz w:val="26"/>
          <w:szCs w:val="26"/>
        </w:rPr>
      </w:pPr>
    </w:p>
    <w:p w14:paraId="1E31E908" w14:textId="77777777" w:rsidR="00C4251B" w:rsidRPr="002C0056" w:rsidRDefault="00C4251B" w:rsidP="00C4251B">
      <w:pPr>
        <w:spacing w:line="276" w:lineRule="auto"/>
        <w:jc w:val="center"/>
        <w:rPr>
          <w:rFonts w:ascii="Times New Roman" w:hAnsi="Times New Roman" w:cs="Times New Roman"/>
          <w:b/>
          <w:sz w:val="26"/>
          <w:szCs w:val="26"/>
        </w:rPr>
      </w:pPr>
    </w:p>
    <w:p w14:paraId="7BC59E30" w14:textId="77777777" w:rsidR="00C4251B" w:rsidRPr="002C0056" w:rsidRDefault="00C4251B" w:rsidP="00C4251B">
      <w:pPr>
        <w:spacing w:line="276" w:lineRule="auto"/>
        <w:jc w:val="center"/>
        <w:rPr>
          <w:rFonts w:ascii="Times New Roman" w:hAnsi="Times New Roman" w:cs="Times New Roman"/>
          <w:b/>
          <w:sz w:val="26"/>
          <w:szCs w:val="26"/>
        </w:rPr>
        <w:sectPr w:rsidR="00C4251B" w:rsidRPr="002C0056">
          <w:headerReference w:type="default" r:id="rId11"/>
          <w:pgSz w:w="12240" w:h="15840"/>
          <w:pgMar w:top="1985" w:right="1134" w:bottom="1701" w:left="1985" w:header="720" w:footer="720" w:gutter="0"/>
          <w:cols w:space="720"/>
        </w:sectPr>
      </w:pPr>
      <w:r w:rsidRPr="002C0056">
        <w:rPr>
          <w:rFonts w:ascii="Times New Roman" w:hAnsi="Times New Roman" w:cs="Times New Roman"/>
          <w:b/>
          <w:sz w:val="26"/>
          <w:szCs w:val="26"/>
        </w:rPr>
        <w:t>THÀNH PHỐ HỒ CHÍ MINH, NĂM 2022</w:t>
      </w:r>
    </w:p>
    <w:p w14:paraId="62FE2973" w14:textId="50EAC81B" w:rsidR="00C4251B" w:rsidRPr="002C0056" w:rsidRDefault="00C4251B" w:rsidP="002C0056">
      <w:pPr>
        <w:pStyle w:val="Heading1"/>
      </w:pPr>
      <w:bookmarkStart w:id="3" w:name="_Toc103330933"/>
      <w:bookmarkStart w:id="4" w:name="_Toc104110585"/>
      <w:bookmarkStart w:id="5" w:name="_Toc105277495"/>
      <w:r w:rsidRPr="002C0056">
        <w:lastRenderedPageBreak/>
        <w:t>LỜI CẢM ƠN</w:t>
      </w:r>
      <w:bookmarkEnd w:id="3"/>
      <w:bookmarkEnd w:id="4"/>
      <w:bookmarkEnd w:id="5"/>
    </w:p>
    <w:p w14:paraId="4B890747" w14:textId="64E2EDD9" w:rsidR="00C4251B" w:rsidRPr="002C0056" w:rsidRDefault="00C4251B" w:rsidP="00C4251B">
      <w:pPr>
        <w:pBdr>
          <w:top w:val="nil"/>
          <w:left w:val="nil"/>
          <w:bottom w:val="nil"/>
          <w:right w:val="nil"/>
          <w:between w:val="nil"/>
        </w:pBdr>
        <w:shd w:val="clear" w:color="auto" w:fill="FFFFFF"/>
        <w:spacing w:before="280" w:after="280" w:line="276" w:lineRule="auto"/>
        <w:ind w:firstLine="720"/>
        <w:jc w:val="both"/>
        <w:rPr>
          <w:rFonts w:ascii="Times New Roman" w:hAnsi="Times New Roman" w:cs="Times New Roman"/>
          <w:i/>
          <w:sz w:val="26"/>
          <w:szCs w:val="26"/>
        </w:rPr>
      </w:pPr>
      <w:r w:rsidRPr="002C0056">
        <w:rPr>
          <w:rFonts w:ascii="Times New Roman" w:hAnsi="Times New Roman" w:cs="Times New Roman"/>
          <w:sz w:val="26"/>
          <w:szCs w:val="26"/>
        </w:rPr>
        <w:t>Đầu tiên, em xin gửi lời cảm ơn chân thành đến Trường Đại học Tôn Đức Thắng. Đặc biệt, em xin gửi lời cảm ơn sâu sắc đến giảng viên bộ môn – thầy Doãn Xuân Thanh đã dạy dỗ, truyền đạt những kiến thức quý báu cho em trong suốt thời gian học tập vừa qua. Trong thời gian tham gia lớp họ</w:t>
      </w:r>
      <w:r w:rsidR="009B4D3C">
        <w:rPr>
          <w:rFonts w:ascii="Times New Roman" w:hAnsi="Times New Roman" w:cs="Times New Roman"/>
          <w:sz w:val="26"/>
          <w:szCs w:val="26"/>
        </w:rPr>
        <w:t>c</w:t>
      </w:r>
      <w:r w:rsidR="009B4D3C" w:rsidRPr="009B4D3C">
        <w:rPr>
          <w:rFonts w:ascii="Times New Roman" w:hAnsi="Times New Roman" w:cs="Times New Roman"/>
          <w:sz w:val="26"/>
          <w:szCs w:val="26"/>
        </w:rPr>
        <w:t xml:space="preserve"> Kiểm thử phần mềm</w:t>
      </w:r>
      <w:bookmarkStart w:id="6" w:name="_GoBack"/>
      <w:bookmarkEnd w:id="6"/>
      <w:r w:rsidRPr="002C0056">
        <w:rPr>
          <w:rFonts w:ascii="Times New Roman" w:hAnsi="Times New Roman" w:cs="Times New Roman"/>
          <w:sz w:val="26"/>
          <w:szCs w:val="26"/>
        </w:rPr>
        <w:t xml:space="preserve"> của thầy, em đã có thêm cho mình nhiều kiến thức bổ ích, tinh thần học tập hiệu quả, nghiêm túc. Đây chắc chắn sẽ là những kiến thức quý báu, là hành trang để em có thể vững bước sau này.</w:t>
      </w:r>
    </w:p>
    <w:p w14:paraId="62E91B36" w14:textId="5AE694FB" w:rsidR="00C4251B" w:rsidRPr="002C0056" w:rsidRDefault="00D10300" w:rsidP="00C4251B">
      <w:pPr>
        <w:pBdr>
          <w:top w:val="nil"/>
          <w:left w:val="nil"/>
          <w:bottom w:val="nil"/>
          <w:right w:val="nil"/>
          <w:between w:val="nil"/>
        </w:pBdr>
        <w:shd w:val="clear" w:color="auto" w:fill="FFFFFF"/>
        <w:spacing w:before="280" w:after="280" w:line="276" w:lineRule="auto"/>
        <w:ind w:firstLine="720"/>
        <w:jc w:val="both"/>
        <w:rPr>
          <w:rFonts w:ascii="Times New Roman" w:hAnsi="Times New Roman" w:cs="Times New Roman"/>
          <w:i/>
          <w:sz w:val="26"/>
          <w:szCs w:val="26"/>
        </w:rPr>
      </w:pPr>
      <w:r w:rsidRPr="002C0056">
        <w:rPr>
          <w:rFonts w:ascii="Times New Roman" w:hAnsi="Times New Roman" w:cs="Times New Roman"/>
          <w:sz w:val="26"/>
          <w:szCs w:val="26"/>
        </w:rPr>
        <w:t xml:space="preserve">Kiểm thử phần mềm </w:t>
      </w:r>
      <w:r w:rsidR="00C4251B" w:rsidRPr="002C0056">
        <w:rPr>
          <w:rFonts w:ascii="Times New Roman" w:hAnsi="Times New Roman" w:cs="Times New Roman"/>
          <w:sz w:val="26"/>
          <w:szCs w:val="26"/>
        </w:rPr>
        <w:t>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thầy xem xét và góp ý để</w:t>
      </w:r>
      <w:r w:rsidRPr="002C0056">
        <w:rPr>
          <w:rFonts w:ascii="Times New Roman" w:hAnsi="Times New Roman" w:cs="Times New Roman"/>
          <w:sz w:val="26"/>
          <w:szCs w:val="26"/>
        </w:rPr>
        <w:t xml:space="preserve"> đồ án cuối kỳ</w:t>
      </w:r>
      <w:r w:rsidR="00C4251B" w:rsidRPr="002C0056">
        <w:rPr>
          <w:rFonts w:ascii="Times New Roman" w:hAnsi="Times New Roman" w:cs="Times New Roman"/>
          <w:sz w:val="26"/>
          <w:szCs w:val="26"/>
        </w:rPr>
        <w:t xml:space="preserve"> của</w:t>
      </w:r>
      <w:r w:rsidRPr="002C0056">
        <w:rPr>
          <w:rFonts w:ascii="Times New Roman" w:hAnsi="Times New Roman" w:cs="Times New Roman"/>
          <w:sz w:val="26"/>
          <w:szCs w:val="26"/>
        </w:rPr>
        <w:t xml:space="preserve"> nhóm chúng</w:t>
      </w:r>
      <w:r w:rsidR="00C4251B" w:rsidRPr="002C0056">
        <w:rPr>
          <w:rFonts w:ascii="Times New Roman" w:hAnsi="Times New Roman" w:cs="Times New Roman"/>
          <w:sz w:val="26"/>
          <w:szCs w:val="26"/>
        </w:rPr>
        <w:t xml:space="preserve"> em được hoàn thiện hơn. </w:t>
      </w:r>
    </w:p>
    <w:p w14:paraId="23C5E074" w14:textId="77777777" w:rsidR="00C4251B" w:rsidRPr="002C0056" w:rsidRDefault="00C4251B" w:rsidP="00C4251B">
      <w:pPr>
        <w:pBdr>
          <w:top w:val="nil"/>
          <w:left w:val="nil"/>
          <w:bottom w:val="nil"/>
          <w:right w:val="nil"/>
          <w:between w:val="nil"/>
        </w:pBdr>
        <w:shd w:val="clear" w:color="auto" w:fill="FFFFFF"/>
        <w:spacing w:before="280" w:after="280" w:line="276" w:lineRule="auto"/>
        <w:ind w:firstLine="720"/>
        <w:jc w:val="both"/>
        <w:rPr>
          <w:rFonts w:ascii="Times New Roman" w:hAnsi="Times New Roman" w:cs="Times New Roman"/>
          <w:i/>
          <w:sz w:val="26"/>
          <w:szCs w:val="26"/>
        </w:rPr>
      </w:pPr>
      <w:r w:rsidRPr="002C0056">
        <w:rPr>
          <w:rFonts w:ascii="Times New Roman" w:hAnsi="Times New Roman" w:cs="Times New Roman"/>
          <w:sz w:val="26"/>
          <w:szCs w:val="26"/>
        </w:rPr>
        <w:t>Em xin chân thành cảm ơn!</w:t>
      </w:r>
    </w:p>
    <w:p w14:paraId="794082F3" w14:textId="77777777" w:rsidR="00C4251B" w:rsidRPr="002C0056" w:rsidRDefault="00C4251B" w:rsidP="00C4251B">
      <w:pPr>
        <w:pBdr>
          <w:top w:val="nil"/>
          <w:left w:val="nil"/>
          <w:bottom w:val="nil"/>
          <w:right w:val="nil"/>
          <w:between w:val="nil"/>
        </w:pBdr>
        <w:spacing w:line="276" w:lineRule="auto"/>
        <w:ind w:firstLine="720"/>
        <w:jc w:val="both"/>
        <w:rPr>
          <w:rFonts w:ascii="Times New Roman" w:hAnsi="Times New Roman" w:cs="Times New Roman"/>
          <w:b/>
          <w:sz w:val="26"/>
          <w:szCs w:val="26"/>
        </w:rPr>
      </w:pPr>
      <w:r w:rsidRPr="002C0056">
        <w:rPr>
          <w:rFonts w:ascii="Times New Roman" w:hAnsi="Times New Roman" w:cs="Times New Roman"/>
          <w:sz w:val="26"/>
          <w:szCs w:val="26"/>
        </w:rPr>
        <w:br w:type="page"/>
      </w:r>
    </w:p>
    <w:p w14:paraId="241E2C78" w14:textId="1D3FB3C5" w:rsidR="00C4251B" w:rsidRPr="002C0056" w:rsidRDefault="00C4251B" w:rsidP="002C0056">
      <w:pPr>
        <w:pStyle w:val="Heading1"/>
      </w:pPr>
      <w:bookmarkStart w:id="7" w:name="_heading=h.30j0zll" w:colFirst="0" w:colLast="0"/>
      <w:bookmarkStart w:id="8" w:name="_Toc103330934"/>
      <w:bookmarkStart w:id="9" w:name="_Toc104110586"/>
      <w:bookmarkStart w:id="10" w:name="_Toc105277496"/>
      <w:bookmarkEnd w:id="7"/>
      <w:r w:rsidRPr="002C0056">
        <w:lastRenderedPageBreak/>
        <w:t>TÓM TẮT</w:t>
      </w:r>
      <w:bookmarkEnd w:id="8"/>
      <w:bookmarkEnd w:id="9"/>
      <w:bookmarkEnd w:id="10"/>
    </w:p>
    <w:p w14:paraId="62842B8B" w14:textId="20644CAC" w:rsidR="00C4251B" w:rsidRPr="002C0056" w:rsidRDefault="00C4251B" w:rsidP="00C4251B">
      <w:pPr>
        <w:pStyle w:val="bodytext0"/>
        <w:ind w:firstLine="515"/>
        <w:jc w:val="left"/>
        <w:rPr>
          <w:rFonts w:cs="Times New Roman"/>
          <w:szCs w:val="26"/>
        </w:rPr>
      </w:pPr>
      <w:r w:rsidRPr="002C0056">
        <w:rPr>
          <w:rFonts w:cs="Times New Roman"/>
          <w:szCs w:val="26"/>
        </w:rPr>
        <w:t xml:space="preserve">Trong những năm trở lại đây, với sự phát triển mạnh mẽ của công nghệ thông tin. Với việc hỗ trợ của công nghệ thông tin thì mọi ngành kinh doanh đều phát triển theo và giải quyết được rất nhiều khó khăn và việc kinh doanh cũng trở nên dễ dàng và thuận tiện hơn. Vì vậy tại các cửa hàng thì việc áp dụng công nghệ thông tin cũng sẽ giúp ích rất nhiều và giải quyết mọi vấn đề khó khăn phát sinh trong việc quản lý hàng hóa, thống kê lượng hàng tồn, xuất hóa đơn giúp việc bán hàng trở nên nhanh chóng, chính xác và chuyên nghiệp. Đặc biệt lĩnh vực </w:t>
      </w:r>
      <w:r w:rsidR="007A6C59" w:rsidRPr="007A6C59">
        <w:rPr>
          <w:rFonts w:cs="Times New Roman"/>
          <w:szCs w:val="26"/>
        </w:rPr>
        <w:t xml:space="preserve">kiểm thử phần mềm </w:t>
      </w:r>
      <w:r w:rsidRPr="002C0056">
        <w:rPr>
          <w:rFonts w:cs="Times New Roman"/>
          <w:szCs w:val="26"/>
        </w:rPr>
        <w:t>là một phần quan trọng của ngành công nghệ thông tin. Nhờ có ngành này mà mọi vấn đề liên quan đến hệ thống được quản lý đơn giản, nhanh chóng và chặt chẽ hơn.</w:t>
      </w:r>
    </w:p>
    <w:p w14:paraId="3E001065" w14:textId="2381B920" w:rsidR="00C4251B" w:rsidRPr="002C0056" w:rsidRDefault="00C4251B">
      <w:pPr>
        <w:spacing w:before="0" w:line="240" w:lineRule="auto"/>
        <w:ind w:left="0"/>
        <w:rPr>
          <w:rFonts w:ascii="Times New Roman" w:hAnsi="Times New Roman" w:cs="Times New Roman"/>
          <w:snapToGrid/>
          <w:sz w:val="26"/>
          <w:szCs w:val="26"/>
        </w:rPr>
      </w:pPr>
      <w:r w:rsidRPr="002C0056">
        <w:rPr>
          <w:rFonts w:ascii="Times New Roman" w:hAnsi="Times New Roman" w:cs="Times New Roman"/>
          <w:szCs w:val="26"/>
        </w:rPr>
        <w:br w:type="page"/>
      </w:r>
    </w:p>
    <w:p w14:paraId="42A7D093" w14:textId="36DD1D29" w:rsidR="00C4251B" w:rsidRPr="002C0056" w:rsidRDefault="00C4251B" w:rsidP="002C0056">
      <w:pPr>
        <w:pStyle w:val="Heading1"/>
        <w:rPr>
          <w:lang w:val="en-US"/>
        </w:rPr>
      </w:pPr>
      <w:bookmarkStart w:id="11" w:name="_Toc105277497"/>
      <w:r w:rsidRPr="002C0056">
        <w:rPr>
          <w:lang w:val="en-US"/>
        </w:rPr>
        <w:lastRenderedPageBreak/>
        <w:t>MỤC LỤC</w:t>
      </w:r>
      <w:bookmarkEnd w:id="11"/>
    </w:p>
    <w:sdt>
      <w:sdtPr>
        <w:rPr>
          <w:rFonts w:ascii="Times New Roman" w:eastAsia="MS Mincho" w:hAnsi="Times New Roman" w:cs="Times New Roman"/>
          <w:b w:val="0"/>
          <w:bCs w:val="0"/>
          <w:snapToGrid w:val="0"/>
          <w:color w:val="auto"/>
          <w:sz w:val="26"/>
          <w:szCs w:val="26"/>
          <w:lang w:val="vi" w:eastAsia="en-US"/>
        </w:rPr>
        <w:id w:val="-426108653"/>
        <w:docPartObj>
          <w:docPartGallery w:val="Table of Contents"/>
          <w:docPartUnique/>
        </w:docPartObj>
      </w:sdtPr>
      <w:sdtEndPr>
        <w:rPr>
          <w:noProof/>
        </w:rPr>
      </w:sdtEndPr>
      <w:sdtContent>
        <w:p w14:paraId="78E70352" w14:textId="5909C0B8" w:rsidR="00C4251B" w:rsidRPr="002C0056" w:rsidRDefault="00C4251B" w:rsidP="002C0056">
          <w:pPr>
            <w:pStyle w:val="TOCHeading"/>
            <w:rPr>
              <w:rFonts w:ascii="Times New Roman" w:hAnsi="Times New Roman" w:cs="Times New Roman"/>
              <w:sz w:val="26"/>
              <w:szCs w:val="26"/>
            </w:rPr>
          </w:pPr>
          <w:r w:rsidRPr="002C0056">
            <w:rPr>
              <w:rFonts w:ascii="Times New Roman" w:hAnsi="Times New Roman" w:cs="Times New Roman"/>
              <w:sz w:val="26"/>
              <w:szCs w:val="26"/>
            </w:rPr>
            <w:t>Contents</w:t>
          </w:r>
        </w:p>
        <w:p w14:paraId="77DA4E7E" w14:textId="77777777" w:rsidR="002C0056" w:rsidRPr="002C0056" w:rsidRDefault="00C4251B">
          <w:pPr>
            <w:pStyle w:val="TOC1"/>
            <w:rPr>
              <w:rFonts w:ascii="Times New Roman" w:eastAsiaTheme="minorEastAsia" w:hAnsi="Times New Roman" w:cs="Times New Roman"/>
              <w:b w:val="0"/>
              <w:bCs w:val="0"/>
              <w:caps w:val="0"/>
              <w:snapToGrid/>
              <w:sz w:val="26"/>
              <w:szCs w:val="26"/>
              <w:lang w:val="vi-VN" w:eastAsia="vi-VN"/>
            </w:rPr>
          </w:pPr>
          <w:r w:rsidRPr="002C0056">
            <w:rPr>
              <w:rFonts w:ascii="Times New Roman" w:hAnsi="Times New Roman" w:cs="Times New Roman"/>
              <w:sz w:val="26"/>
              <w:szCs w:val="26"/>
            </w:rPr>
            <w:fldChar w:fldCharType="begin"/>
          </w:r>
          <w:r w:rsidRPr="002C0056">
            <w:rPr>
              <w:rFonts w:ascii="Times New Roman" w:hAnsi="Times New Roman" w:cs="Times New Roman"/>
              <w:sz w:val="26"/>
              <w:szCs w:val="26"/>
            </w:rPr>
            <w:instrText xml:space="preserve"> TOC \o "1-3" \h \z \u </w:instrText>
          </w:r>
          <w:r w:rsidRPr="002C0056">
            <w:rPr>
              <w:rFonts w:ascii="Times New Roman" w:hAnsi="Times New Roman" w:cs="Times New Roman"/>
              <w:sz w:val="26"/>
              <w:szCs w:val="26"/>
            </w:rPr>
            <w:fldChar w:fldCharType="separate"/>
          </w:r>
          <w:hyperlink w:anchor="_Toc105277495" w:history="1">
            <w:r w:rsidR="002C0056" w:rsidRPr="00B86CDD">
              <w:rPr>
                <w:rStyle w:val="Hyperlink"/>
                <w:rFonts w:ascii="Times New Roman" w:hAnsi="Times New Roman" w:cs="Times New Roman"/>
                <w:color w:val="FFFFFF" w:themeColor="background1"/>
                <w:sz w:val="26"/>
                <w:szCs w:val="26"/>
              </w:rPr>
              <w:t>1</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rPr>
              <w:t>LỜI CẢM ƠN</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_Toc105277495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w:t>
            </w:r>
            <w:r w:rsidR="002C0056" w:rsidRPr="002C0056">
              <w:rPr>
                <w:rFonts w:ascii="Times New Roman" w:hAnsi="Times New Roman" w:cs="Times New Roman"/>
                <w:webHidden/>
                <w:sz w:val="26"/>
                <w:szCs w:val="26"/>
              </w:rPr>
              <w:fldChar w:fldCharType="end"/>
            </w:r>
          </w:hyperlink>
        </w:p>
        <w:p w14:paraId="0D022C4A"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496" w:history="1">
            <w:r w:rsidR="002C0056" w:rsidRPr="00B86CDD">
              <w:rPr>
                <w:rStyle w:val="Hyperlink"/>
                <w:rFonts w:ascii="Times New Roman" w:hAnsi="Times New Roman" w:cs="Times New Roman"/>
                <w:color w:val="FFFFFF" w:themeColor="background1"/>
                <w:sz w:val="26"/>
                <w:szCs w:val="26"/>
              </w:rPr>
              <w:t>2</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rPr>
              <w:t>TÓM TẮT</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_Toc105277496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w:t>
            </w:r>
            <w:r w:rsidR="002C0056" w:rsidRPr="002C0056">
              <w:rPr>
                <w:rFonts w:ascii="Times New Roman" w:hAnsi="Times New Roman" w:cs="Times New Roman"/>
                <w:webHidden/>
                <w:sz w:val="26"/>
                <w:szCs w:val="26"/>
              </w:rPr>
              <w:fldChar w:fldCharType="end"/>
            </w:r>
          </w:hyperlink>
        </w:p>
        <w:p w14:paraId="2769D7BE"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497" w:history="1">
            <w:r w:rsidR="002C0056" w:rsidRPr="00B86CDD">
              <w:rPr>
                <w:rStyle w:val="Hyperlink"/>
                <w:rFonts w:ascii="Times New Roman" w:hAnsi="Times New Roman" w:cs="Times New Roman"/>
                <w:color w:val="FFFFFF" w:themeColor="background1"/>
                <w:sz w:val="26"/>
                <w:szCs w:val="26"/>
                <w:lang w:val="en-US"/>
              </w:rPr>
              <w:t>3</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lang w:val="en-US"/>
              </w:rPr>
              <w:t>MỤC LỤC</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_Toc105277497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3</w:t>
            </w:r>
            <w:r w:rsidR="002C0056" w:rsidRPr="002C0056">
              <w:rPr>
                <w:rFonts w:ascii="Times New Roman" w:hAnsi="Times New Roman" w:cs="Times New Roman"/>
                <w:webHidden/>
                <w:sz w:val="26"/>
                <w:szCs w:val="26"/>
              </w:rPr>
              <w:fldChar w:fldCharType="end"/>
            </w:r>
          </w:hyperlink>
        </w:p>
        <w:p w14:paraId="22866B18"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498" w:history="1">
            <w:r w:rsidR="002C0056" w:rsidRPr="00B86CDD">
              <w:rPr>
                <w:rStyle w:val="Hyperlink"/>
                <w:rFonts w:ascii="Times New Roman" w:hAnsi="Times New Roman" w:cs="Times New Roman"/>
                <w:color w:val="FFFFFF" w:themeColor="background1"/>
                <w:sz w:val="26"/>
                <w:szCs w:val="26"/>
              </w:rPr>
              <w:t>1</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lang w:val="en-US"/>
              </w:rPr>
              <w:t xml:space="preserve">1. </w:t>
            </w:r>
            <w:r w:rsidR="002C0056" w:rsidRPr="002C0056">
              <w:rPr>
                <w:rStyle w:val="Hyperlink"/>
                <w:rFonts w:ascii="Times New Roman" w:hAnsi="Times New Roman" w:cs="Times New Roman"/>
                <w:sz w:val="26"/>
                <w:szCs w:val="26"/>
              </w:rPr>
              <w:t>GIỚI THIỆU</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_Toc105277498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6</w:t>
            </w:r>
            <w:r w:rsidR="002C0056" w:rsidRPr="002C0056">
              <w:rPr>
                <w:rFonts w:ascii="Times New Roman" w:hAnsi="Times New Roman" w:cs="Times New Roman"/>
                <w:webHidden/>
                <w:sz w:val="26"/>
                <w:szCs w:val="26"/>
              </w:rPr>
              <w:fldChar w:fldCharType="end"/>
            </w:r>
          </w:hyperlink>
        </w:p>
        <w:p w14:paraId="19C72DBF"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499" w:history="1">
            <w:r w:rsidR="002C0056" w:rsidRPr="002C0056">
              <w:rPr>
                <w:rStyle w:val="Hyperlink"/>
                <w:rFonts w:ascii="Times New Roman" w:hAnsi="Times New Roman" w:cs="Times New Roman"/>
                <w:sz w:val="26"/>
                <w:szCs w:val="26"/>
              </w:rPr>
              <w:t>1.1</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Mục đích</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_Toc105277499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6</w:t>
            </w:r>
            <w:r w:rsidR="002C0056" w:rsidRPr="002C0056">
              <w:rPr>
                <w:rFonts w:ascii="Times New Roman" w:hAnsi="Times New Roman" w:cs="Times New Roman"/>
                <w:webHidden/>
                <w:sz w:val="26"/>
                <w:szCs w:val="26"/>
              </w:rPr>
              <w:fldChar w:fldCharType="end"/>
            </w:r>
          </w:hyperlink>
        </w:p>
        <w:p w14:paraId="0932AA71"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00" w:history="1">
            <w:r w:rsidR="002C0056" w:rsidRPr="002C0056">
              <w:rPr>
                <w:rStyle w:val="Hyperlink"/>
                <w:rFonts w:ascii="Times New Roman" w:hAnsi="Times New Roman" w:cs="Times New Roman"/>
                <w:sz w:val="26"/>
                <w:szCs w:val="26"/>
              </w:rPr>
              <w:t>1.2</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Định nghĩa, từ viết tắt và từ viết tắt</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_Toc105277500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7</w:t>
            </w:r>
            <w:r w:rsidR="002C0056" w:rsidRPr="002C0056">
              <w:rPr>
                <w:rFonts w:ascii="Times New Roman" w:hAnsi="Times New Roman" w:cs="Times New Roman"/>
                <w:webHidden/>
                <w:sz w:val="26"/>
                <w:szCs w:val="26"/>
              </w:rPr>
              <w:fldChar w:fldCharType="end"/>
            </w:r>
          </w:hyperlink>
        </w:p>
        <w:p w14:paraId="77C17169"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01" w:history="1">
            <w:r w:rsidR="002C0056" w:rsidRPr="002C0056">
              <w:rPr>
                <w:rStyle w:val="Hyperlink"/>
                <w:rFonts w:ascii="Times New Roman" w:hAnsi="Times New Roman" w:cs="Times New Roman"/>
                <w:sz w:val="26"/>
                <w:szCs w:val="26"/>
              </w:rPr>
              <w:t>1.3</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Thông tin lai lịch</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_Toc105277501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7</w:t>
            </w:r>
            <w:r w:rsidR="002C0056" w:rsidRPr="002C0056">
              <w:rPr>
                <w:rFonts w:ascii="Times New Roman" w:hAnsi="Times New Roman" w:cs="Times New Roman"/>
                <w:webHidden/>
                <w:sz w:val="26"/>
                <w:szCs w:val="26"/>
              </w:rPr>
              <w:fldChar w:fldCharType="end"/>
            </w:r>
          </w:hyperlink>
        </w:p>
        <w:p w14:paraId="5328CA78"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02" w:history="1">
            <w:r w:rsidR="002C0056" w:rsidRPr="002C0056">
              <w:rPr>
                <w:rStyle w:val="Hyperlink"/>
                <w:rFonts w:ascii="Times New Roman" w:hAnsi="Times New Roman" w:cs="Times New Roman"/>
                <w:sz w:val="26"/>
                <w:szCs w:val="26"/>
              </w:rPr>
              <w:t>1.4</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Phạm vi thử nghiệm</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_Toc105277502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8</w:t>
            </w:r>
            <w:r w:rsidR="002C0056" w:rsidRPr="002C0056">
              <w:rPr>
                <w:rFonts w:ascii="Times New Roman" w:hAnsi="Times New Roman" w:cs="Times New Roman"/>
                <w:webHidden/>
                <w:sz w:val="26"/>
                <w:szCs w:val="26"/>
              </w:rPr>
              <w:fldChar w:fldCharType="end"/>
            </w:r>
          </w:hyperlink>
        </w:p>
        <w:p w14:paraId="5EEC4B36"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03" w:history="1">
            <w:r w:rsidR="002C0056" w:rsidRPr="002C0056">
              <w:rPr>
                <w:rStyle w:val="Hyperlink"/>
                <w:rFonts w:ascii="Times New Roman" w:hAnsi="Times New Roman" w:cs="Times New Roman"/>
                <w:sz w:val="26"/>
                <w:szCs w:val="26"/>
              </w:rPr>
              <w:t>1.4.1</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Kiểm tra mức độ sẽ được áp dụng</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_Toc105277503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8</w:t>
            </w:r>
            <w:r w:rsidR="002C0056" w:rsidRPr="002C0056">
              <w:rPr>
                <w:rFonts w:ascii="Times New Roman" w:hAnsi="Times New Roman" w:cs="Times New Roman"/>
                <w:webHidden/>
                <w:sz w:val="26"/>
                <w:szCs w:val="26"/>
              </w:rPr>
              <w:fldChar w:fldCharType="end"/>
            </w:r>
          </w:hyperlink>
        </w:p>
        <w:p w14:paraId="2A0E4CDB"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04" w:history="1">
            <w:r w:rsidR="002C0056" w:rsidRPr="002C0056">
              <w:rPr>
                <w:rStyle w:val="Hyperlink"/>
                <w:rFonts w:ascii="Times New Roman" w:hAnsi="Times New Roman" w:cs="Times New Roman"/>
                <w:sz w:val="26"/>
                <w:szCs w:val="26"/>
              </w:rPr>
              <w:t>1.4.2</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Các điểm đặc biệt không cần kiểm tra</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_Toc105277504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9</w:t>
            </w:r>
            <w:r w:rsidR="002C0056" w:rsidRPr="002C0056">
              <w:rPr>
                <w:rFonts w:ascii="Times New Roman" w:hAnsi="Times New Roman" w:cs="Times New Roman"/>
                <w:webHidden/>
                <w:sz w:val="26"/>
                <w:szCs w:val="26"/>
              </w:rPr>
              <w:fldChar w:fldCharType="end"/>
            </w:r>
          </w:hyperlink>
        </w:p>
        <w:p w14:paraId="01A7392A"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05" w:history="1">
            <w:r w:rsidR="002C0056" w:rsidRPr="002C0056">
              <w:rPr>
                <w:rStyle w:val="Hyperlink"/>
                <w:rFonts w:ascii="Times New Roman" w:hAnsi="Times New Roman" w:cs="Times New Roman"/>
                <w:sz w:val="26"/>
                <w:szCs w:val="26"/>
              </w:rPr>
              <w:t>1.5</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Hạn chế</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_Toc105277505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10</w:t>
            </w:r>
            <w:r w:rsidR="002C0056" w:rsidRPr="002C0056">
              <w:rPr>
                <w:rFonts w:ascii="Times New Roman" w:hAnsi="Times New Roman" w:cs="Times New Roman"/>
                <w:webHidden/>
                <w:sz w:val="26"/>
                <w:szCs w:val="26"/>
              </w:rPr>
              <w:fldChar w:fldCharType="end"/>
            </w:r>
          </w:hyperlink>
        </w:p>
        <w:p w14:paraId="0748BE4D"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06" w:history="1">
            <w:r w:rsidR="002C0056" w:rsidRPr="002C0056">
              <w:rPr>
                <w:rStyle w:val="Hyperlink"/>
                <w:rFonts w:ascii="Times New Roman" w:hAnsi="Times New Roman" w:cs="Times New Roman"/>
                <w:sz w:val="26"/>
                <w:szCs w:val="26"/>
              </w:rPr>
              <w:t>1.6</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Danh sách rủi ro</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_Toc105277506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10</w:t>
            </w:r>
            <w:r w:rsidR="002C0056" w:rsidRPr="002C0056">
              <w:rPr>
                <w:rFonts w:ascii="Times New Roman" w:hAnsi="Times New Roman" w:cs="Times New Roman"/>
                <w:webHidden/>
                <w:sz w:val="26"/>
                <w:szCs w:val="26"/>
              </w:rPr>
              <w:fldChar w:fldCharType="end"/>
            </w:r>
          </w:hyperlink>
        </w:p>
        <w:p w14:paraId="0CB952BD"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07" w:history="1">
            <w:r w:rsidR="002C0056" w:rsidRPr="002C0056">
              <w:rPr>
                <w:rStyle w:val="Hyperlink"/>
                <w:rFonts w:ascii="Times New Roman" w:hAnsi="Times New Roman" w:cs="Times New Roman"/>
                <w:sz w:val="26"/>
                <w:szCs w:val="26"/>
              </w:rPr>
              <w:t>1.7</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Nhu cầu đào tạo</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_Toc105277507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11</w:t>
            </w:r>
            <w:r w:rsidR="002C0056" w:rsidRPr="002C0056">
              <w:rPr>
                <w:rFonts w:ascii="Times New Roman" w:hAnsi="Times New Roman" w:cs="Times New Roman"/>
                <w:webHidden/>
                <w:sz w:val="26"/>
                <w:szCs w:val="26"/>
              </w:rPr>
              <w:fldChar w:fldCharType="end"/>
            </w:r>
          </w:hyperlink>
        </w:p>
        <w:p w14:paraId="3CA7D592"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508" w:history="1">
            <w:r w:rsidR="002C0056" w:rsidRPr="00B86CDD">
              <w:rPr>
                <w:rStyle w:val="Hyperlink"/>
                <w:rFonts w:ascii="Times New Roman" w:hAnsi="Times New Roman" w:cs="Times New Roman"/>
                <w:color w:val="FFFFFF" w:themeColor="background1"/>
                <w:sz w:val="26"/>
                <w:szCs w:val="26"/>
              </w:rPr>
              <w:t>2</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rPr>
              <w:t>2. Yêu cầu đối với KIỂM THỬ</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_Toc105277508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12</w:t>
            </w:r>
            <w:r w:rsidR="002C0056" w:rsidRPr="002C0056">
              <w:rPr>
                <w:rFonts w:ascii="Times New Roman" w:hAnsi="Times New Roman" w:cs="Times New Roman"/>
                <w:webHidden/>
                <w:sz w:val="26"/>
                <w:szCs w:val="26"/>
              </w:rPr>
              <w:fldChar w:fldCharType="end"/>
            </w:r>
          </w:hyperlink>
        </w:p>
        <w:p w14:paraId="0DB90704"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11" w:history="1">
            <w:r w:rsidR="002C0056" w:rsidRPr="002C0056">
              <w:rPr>
                <w:rStyle w:val="Hyperlink"/>
                <w:rFonts w:ascii="Times New Roman" w:hAnsi="Times New Roman" w:cs="Times New Roman"/>
                <w:iCs/>
                <w:sz w:val="26"/>
                <w:szCs w:val="26"/>
              </w:rPr>
              <w:t>2.1</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Các bài kiểm tra</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_Toc105277511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12</w:t>
            </w:r>
            <w:r w:rsidR="002C0056" w:rsidRPr="002C0056">
              <w:rPr>
                <w:rFonts w:ascii="Times New Roman" w:hAnsi="Times New Roman" w:cs="Times New Roman"/>
                <w:webHidden/>
                <w:sz w:val="26"/>
                <w:szCs w:val="26"/>
              </w:rPr>
              <w:fldChar w:fldCharType="end"/>
            </w:r>
          </w:hyperlink>
        </w:p>
        <w:p w14:paraId="0E4ECC78"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12" w:history="1">
            <w:r w:rsidR="002C0056" w:rsidRPr="002C0056">
              <w:rPr>
                <w:rStyle w:val="Hyperlink"/>
                <w:rFonts w:ascii="Times New Roman" w:hAnsi="Times New Roman" w:cs="Times New Roman"/>
                <w:sz w:val="26"/>
                <w:szCs w:val="26"/>
              </w:rPr>
              <w:t>2.1</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Tiêu chí kiểm tra chấp nhận</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_Toc105277512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16</w:t>
            </w:r>
            <w:r w:rsidR="002C0056" w:rsidRPr="002C0056">
              <w:rPr>
                <w:rFonts w:ascii="Times New Roman" w:hAnsi="Times New Roman" w:cs="Times New Roman"/>
                <w:webHidden/>
                <w:sz w:val="26"/>
                <w:szCs w:val="26"/>
              </w:rPr>
              <w:fldChar w:fldCharType="end"/>
            </w:r>
          </w:hyperlink>
        </w:p>
        <w:p w14:paraId="0006CAED"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513" w:history="1">
            <w:r w:rsidR="002C0056" w:rsidRPr="00B86CDD">
              <w:rPr>
                <w:rStyle w:val="Hyperlink"/>
                <w:rFonts w:ascii="Times New Roman" w:hAnsi="Times New Roman" w:cs="Times New Roman"/>
                <w:color w:val="FFFFFF" w:themeColor="background1"/>
                <w:sz w:val="26"/>
                <w:szCs w:val="26"/>
              </w:rPr>
              <w:t>3</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rPr>
              <w:t xml:space="preserve">3. CHIẾN LƯỢC </w:t>
            </w:r>
            <w:r w:rsidR="002C0056" w:rsidRPr="002C0056">
              <w:rPr>
                <w:rStyle w:val="Hyperlink"/>
                <w:rFonts w:ascii="Times New Roman" w:hAnsi="Times New Roman" w:cs="Times New Roman"/>
                <w:sz w:val="26"/>
                <w:szCs w:val="26"/>
                <w:lang w:val="en-US"/>
              </w:rPr>
              <w:t>KIỂM THỬ</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_Toc105277513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18</w:t>
            </w:r>
            <w:r w:rsidR="002C0056" w:rsidRPr="002C0056">
              <w:rPr>
                <w:rFonts w:ascii="Times New Roman" w:hAnsi="Times New Roman" w:cs="Times New Roman"/>
                <w:webHidden/>
                <w:sz w:val="26"/>
                <w:szCs w:val="26"/>
              </w:rPr>
              <w:fldChar w:fldCharType="end"/>
            </w:r>
          </w:hyperlink>
        </w:p>
        <w:p w14:paraId="1FA38379"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15" w:history="1">
            <w:r w:rsidR="002C0056" w:rsidRPr="002C0056">
              <w:rPr>
                <w:rStyle w:val="Hyperlink"/>
                <w:rFonts w:ascii="Times New Roman" w:hAnsi="Times New Roman" w:cs="Times New Roman"/>
                <w:sz w:val="26"/>
                <w:szCs w:val="26"/>
              </w:rPr>
              <w:t>3.1</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Các loại kiểm tra</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_Toc105277515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18</w:t>
            </w:r>
            <w:r w:rsidR="002C0056" w:rsidRPr="002C0056">
              <w:rPr>
                <w:rFonts w:ascii="Times New Roman" w:hAnsi="Times New Roman" w:cs="Times New Roman"/>
                <w:webHidden/>
                <w:sz w:val="26"/>
                <w:szCs w:val="26"/>
              </w:rPr>
              <w:fldChar w:fldCharType="end"/>
            </w:r>
          </w:hyperlink>
        </w:p>
        <w:p w14:paraId="5EF7743A"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16" w:history="1">
            <w:r w:rsidR="002C0056" w:rsidRPr="002C0056">
              <w:rPr>
                <w:rStyle w:val="Hyperlink"/>
                <w:rFonts w:ascii="Times New Roman" w:hAnsi="Times New Roman" w:cs="Times New Roman"/>
                <w:sz w:val="26"/>
                <w:szCs w:val="26"/>
              </w:rPr>
              <w:t>3.1.1</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Kiểm tra chức năng</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_Toc105277516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18</w:t>
            </w:r>
            <w:r w:rsidR="002C0056" w:rsidRPr="002C0056">
              <w:rPr>
                <w:rFonts w:ascii="Times New Roman" w:hAnsi="Times New Roman" w:cs="Times New Roman"/>
                <w:webHidden/>
                <w:sz w:val="26"/>
                <w:szCs w:val="26"/>
              </w:rPr>
              <w:fldChar w:fldCharType="end"/>
            </w:r>
          </w:hyperlink>
        </w:p>
        <w:p w14:paraId="5632B02F"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17" w:history="1">
            <w:r w:rsidR="002C0056" w:rsidRPr="002C0056">
              <w:rPr>
                <w:rStyle w:val="Hyperlink"/>
                <w:rFonts w:ascii="Times New Roman" w:hAnsi="Times New Roman" w:cs="Times New Roman"/>
                <w:sz w:val="26"/>
                <w:szCs w:val="26"/>
              </w:rPr>
              <w:t>3.1.2</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Kiểm tra giao diện người dùng</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_Toc105277517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20</w:t>
            </w:r>
            <w:r w:rsidR="002C0056" w:rsidRPr="002C0056">
              <w:rPr>
                <w:rFonts w:ascii="Times New Roman" w:hAnsi="Times New Roman" w:cs="Times New Roman"/>
                <w:webHidden/>
                <w:sz w:val="26"/>
                <w:szCs w:val="26"/>
              </w:rPr>
              <w:fldChar w:fldCharType="end"/>
            </w:r>
          </w:hyperlink>
        </w:p>
        <w:p w14:paraId="719DD01D"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18" w:history="1">
            <w:r w:rsidR="002C0056" w:rsidRPr="002C0056">
              <w:rPr>
                <w:rStyle w:val="Hyperlink"/>
                <w:rFonts w:ascii="Times New Roman" w:hAnsi="Times New Roman" w:cs="Times New Roman"/>
                <w:sz w:val="26"/>
                <w:szCs w:val="26"/>
              </w:rPr>
              <w:t>3.1.3</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Kiểm tra tính toàn vẹn của dữ liệu và cơ sở dữ liệu</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_Toc105277518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20</w:t>
            </w:r>
            <w:r w:rsidR="002C0056" w:rsidRPr="002C0056">
              <w:rPr>
                <w:rFonts w:ascii="Times New Roman" w:hAnsi="Times New Roman" w:cs="Times New Roman"/>
                <w:webHidden/>
                <w:sz w:val="26"/>
                <w:szCs w:val="26"/>
              </w:rPr>
              <w:fldChar w:fldCharType="end"/>
            </w:r>
          </w:hyperlink>
        </w:p>
        <w:p w14:paraId="4E45EEF5"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19" w:history="1">
            <w:r w:rsidR="002C0056" w:rsidRPr="002C0056">
              <w:rPr>
                <w:rStyle w:val="Hyperlink"/>
                <w:rFonts w:ascii="Times New Roman" w:hAnsi="Times New Roman" w:cs="Times New Roman"/>
                <w:sz w:val="26"/>
                <w:szCs w:val="26"/>
              </w:rPr>
              <w:t>3.1.4</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Kiểm tra năng suất</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_Toc105277519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21</w:t>
            </w:r>
            <w:r w:rsidR="002C0056" w:rsidRPr="002C0056">
              <w:rPr>
                <w:rFonts w:ascii="Times New Roman" w:hAnsi="Times New Roman" w:cs="Times New Roman"/>
                <w:webHidden/>
                <w:sz w:val="26"/>
                <w:szCs w:val="26"/>
              </w:rPr>
              <w:fldChar w:fldCharType="end"/>
            </w:r>
          </w:hyperlink>
        </w:p>
        <w:p w14:paraId="6BED01BF"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20" w:history="1">
            <w:r w:rsidR="002C0056" w:rsidRPr="002C0056">
              <w:rPr>
                <w:rStyle w:val="Hyperlink"/>
                <w:rFonts w:ascii="Times New Roman" w:hAnsi="Times New Roman" w:cs="Times New Roman"/>
                <w:sz w:val="26"/>
                <w:szCs w:val="26"/>
              </w:rPr>
              <w:t>3.1.5</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Kiểm tra bảo mật và kiểm soát truy cập</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_Toc105277520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23</w:t>
            </w:r>
            <w:r w:rsidR="002C0056" w:rsidRPr="002C0056">
              <w:rPr>
                <w:rFonts w:ascii="Times New Roman" w:hAnsi="Times New Roman" w:cs="Times New Roman"/>
                <w:webHidden/>
                <w:sz w:val="26"/>
                <w:szCs w:val="26"/>
              </w:rPr>
              <w:fldChar w:fldCharType="end"/>
            </w:r>
          </w:hyperlink>
        </w:p>
        <w:p w14:paraId="7E68E6EE"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21" w:history="1">
            <w:r w:rsidR="002C0056" w:rsidRPr="002C0056">
              <w:rPr>
                <w:rStyle w:val="Hyperlink"/>
                <w:rFonts w:ascii="Times New Roman" w:hAnsi="Times New Roman" w:cs="Times New Roman"/>
                <w:sz w:val="26"/>
                <w:szCs w:val="26"/>
              </w:rPr>
              <w:t>3.2</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Giai đoạn kiểm tra</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_Toc105277521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24</w:t>
            </w:r>
            <w:r w:rsidR="002C0056" w:rsidRPr="002C0056">
              <w:rPr>
                <w:rFonts w:ascii="Times New Roman" w:hAnsi="Times New Roman" w:cs="Times New Roman"/>
                <w:webHidden/>
                <w:sz w:val="26"/>
                <w:szCs w:val="26"/>
              </w:rPr>
              <w:fldChar w:fldCharType="end"/>
            </w:r>
          </w:hyperlink>
        </w:p>
        <w:p w14:paraId="1970440E"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522" w:history="1">
            <w:r w:rsidR="002C0056" w:rsidRPr="00B86CDD">
              <w:rPr>
                <w:rStyle w:val="Hyperlink"/>
                <w:rFonts w:ascii="Times New Roman" w:hAnsi="Times New Roman" w:cs="Times New Roman"/>
                <w:color w:val="FFFFFF" w:themeColor="background1"/>
                <w:sz w:val="26"/>
                <w:szCs w:val="26"/>
              </w:rPr>
              <w:t>4</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rPr>
              <w:t>4. NGUỒN</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_Toc105277522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25</w:t>
            </w:r>
            <w:r w:rsidR="002C0056" w:rsidRPr="002C0056">
              <w:rPr>
                <w:rFonts w:ascii="Times New Roman" w:hAnsi="Times New Roman" w:cs="Times New Roman"/>
                <w:webHidden/>
                <w:sz w:val="26"/>
                <w:szCs w:val="26"/>
              </w:rPr>
              <w:fldChar w:fldCharType="end"/>
            </w:r>
          </w:hyperlink>
        </w:p>
        <w:p w14:paraId="02EF8FDA"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24" w:history="1">
            <w:r w:rsidR="002C0056" w:rsidRPr="002C0056">
              <w:rPr>
                <w:rStyle w:val="Hyperlink"/>
                <w:rFonts w:ascii="Times New Roman" w:hAnsi="Times New Roman" w:cs="Times New Roman"/>
                <w:sz w:val="26"/>
                <w:szCs w:val="26"/>
              </w:rPr>
              <w:t>4.1</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Nguồn nhân lực</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_Toc105277524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25</w:t>
            </w:r>
            <w:r w:rsidR="002C0056" w:rsidRPr="002C0056">
              <w:rPr>
                <w:rFonts w:ascii="Times New Roman" w:hAnsi="Times New Roman" w:cs="Times New Roman"/>
                <w:webHidden/>
                <w:sz w:val="26"/>
                <w:szCs w:val="26"/>
              </w:rPr>
              <w:fldChar w:fldCharType="end"/>
            </w:r>
          </w:hyperlink>
        </w:p>
        <w:p w14:paraId="3B6E4B9A"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25" w:history="1">
            <w:r w:rsidR="002C0056" w:rsidRPr="002C0056">
              <w:rPr>
                <w:rStyle w:val="Hyperlink"/>
                <w:rFonts w:ascii="Times New Roman" w:hAnsi="Times New Roman" w:cs="Times New Roman"/>
                <w:sz w:val="26"/>
                <w:szCs w:val="26"/>
              </w:rPr>
              <w:t>4.2</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Quản lý kiểm tra</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_Toc105277525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26</w:t>
            </w:r>
            <w:r w:rsidR="002C0056" w:rsidRPr="002C0056">
              <w:rPr>
                <w:rFonts w:ascii="Times New Roman" w:hAnsi="Times New Roman" w:cs="Times New Roman"/>
                <w:webHidden/>
                <w:sz w:val="26"/>
                <w:szCs w:val="26"/>
              </w:rPr>
              <w:fldChar w:fldCharType="end"/>
            </w:r>
          </w:hyperlink>
        </w:p>
        <w:p w14:paraId="11572FA3"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526" w:history="1">
            <w:r w:rsidR="002C0056" w:rsidRPr="00B86CDD">
              <w:rPr>
                <w:rStyle w:val="Hyperlink"/>
                <w:rFonts w:ascii="Times New Roman" w:hAnsi="Times New Roman" w:cs="Times New Roman"/>
                <w:color w:val="FFFFFF" w:themeColor="background1"/>
                <w:sz w:val="26"/>
                <w:szCs w:val="26"/>
              </w:rPr>
              <w:t>5</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rPr>
              <w:t>5. Môi trường thử nghiệm</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_Toc105277526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27</w:t>
            </w:r>
            <w:r w:rsidR="002C0056" w:rsidRPr="002C0056">
              <w:rPr>
                <w:rFonts w:ascii="Times New Roman" w:hAnsi="Times New Roman" w:cs="Times New Roman"/>
                <w:webHidden/>
                <w:sz w:val="26"/>
                <w:szCs w:val="26"/>
              </w:rPr>
              <w:fldChar w:fldCharType="end"/>
            </w:r>
          </w:hyperlink>
        </w:p>
        <w:p w14:paraId="58CB3EC7"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28" w:history="1">
            <w:r w:rsidR="002C0056" w:rsidRPr="002C0056">
              <w:rPr>
                <w:rStyle w:val="Hyperlink"/>
                <w:rFonts w:ascii="Times New Roman" w:hAnsi="Times New Roman" w:cs="Times New Roman"/>
                <w:sz w:val="26"/>
                <w:szCs w:val="26"/>
              </w:rPr>
              <w:t>5.1</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Phần cứng</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_Toc105277528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27</w:t>
            </w:r>
            <w:r w:rsidR="002C0056" w:rsidRPr="002C0056">
              <w:rPr>
                <w:rFonts w:ascii="Times New Roman" w:hAnsi="Times New Roman" w:cs="Times New Roman"/>
                <w:webHidden/>
                <w:sz w:val="26"/>
                <w:szCs w:val="26"/>
              </w:rPr>
              <w:fldChar w:fldCharType="end"/>
            </w:r>
          </w:hyperlink>
        </w:p>
        <w:p w14:paraId="08344BD6"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29" w:history="1">
            <w:r w:rsidR="002C0056" w:rsidRPr="002C0056">
              <w:rPr>
                <w:rStyle w:val="Hyperlink"/>
                <w:rFonts w:ascii="Times New Roman" w:hAnsi="Times New Roman" w:cs="Times New Roman"/>
                <w:sz w:val="26"/>
                <w:szCs w:val="26"/>
              </w:rPr>
              <w:t>5.1.1</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5.1.1 Phần cứng &amp; Thiết bị</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_Toc105277529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27</w:t>
            </w:r>
            <w:r w:rsidR="002C0056" w:rsidRPr="002C0056">
              <w:rPr>
                <w:rFonts w:ascii="Times New Roman" w:hAnsi="Times New Roman" w:cs="Times New Roman"/>
                <w:webHidden/>
                <w:sz w:val="26"/>
                <w:szCs w:val="26"/>
              </w:rPr>
              <w:fldChar w:fldCharType="end"/>
            </w:r>
          </w:hyperlink>
        </w:p>
        <w:p w14:paraId="594E07AA"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30" w:history="1">
            <w:r w:rsidR="002C0056" w:rsidRPr="002C0056">
              <w:rPr>
                <w:rStyle w:val="Hyperlink"/>
                <w:rFonts w:ascii="Times New Roman" w:hAnsi="Times New Roman" w:cs="Times New Roman"/>
                <w:sz w:val="26"/>
                <w:szCs w:val="26"/>
              </w:rPr>
              <w:t>5.1.2</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5.1.1.1 Server đã cài đặt</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_Toc105277530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27</w:t>
            </w:r>
            <w:r w:rsidR="002C0056" w:rsidRPr="002C0056">
              <w:rPr>
                <w:rFonts w:ascii="Times New Roman" w:hAnsi="Times New Roman" w:cs="Times New Roman"/>
                <w:webHidden/>
                <w:sz w:val="26"/>
                <w:szCs w:val="26"/>
              </w:rPr>
              <w:fldChar w:fldCharType="end"/>
            </w:r>
          </w:hyperlink>
        </w:p>
        <w:p w14:paraId="2188E412" w14:textId="77777777" w:rsidR="002C0056" w:rsidRPr="002C0056" w:rsidRDefault="00D14597">
          <w:pPr>
            <w:pStyle w:val="TOC3"/>
            <w:rPr>
              <w:rFonts w:ascii="Times New Roman" w:eastAsiaTheme="minorEastAsia" w:hAnsi="Times New Roman" w:cs="Times New Roman"/>
              <w:bCs w:val="0"/>
              <w:i w:val="0"/>
              <w:iCs w:val="0"/>
              <w:snapToGrid/>
              <w:sz w:val="26"/>
              <w:szCs w:val="26"/>
              <w:lang w:val="vi-VN" w:eastAsia="vi-VN"/>
            </w:rPr>
          </w:pPr>
          <w:hyperlink w:anchor="_Toc105277531" w:history="1">
            <w:r w:rsidR="002C0056" w:rsidRPr="002C0056">
              <w:rPr>
                <w:rStyle w:val="Hyperlink"/>
                <w:rFonts w:ascii="Times New Roman" w:hAnsi="Times New Roman" w:cs="Times New Roman"/>
                <w:sz w:val="26"/>
                <w:szCs w:val="26"/>
              </w:rPr>
              <w:t>5.1.3</w:t>
            </w:r>
            <w:r w:rsidR="002C0056" w:rsidRPr="002C0056">
              <w:rPr>
                <w:rFonts w:ascii="Times New Roman" w:eastAsiaTheme="minorEastAsia" w:hAnsi="Times New Roman" w:cs="Times New Roman"/>
                <w:bCs w:val="0"/>
                <w:i w:val="0"/>
                <w:iCs w:val="0"/>
                <w:snapToGrid/>
                <w:sz w:val="26"/>
                <w:szCs w:val="26"/>
                <w:lang w:val="vi-VN" w:eastAsia="vi-VN"/>
              </w:rPr>
              <w:tab/>
            </w:r>
            <w:r w:rsidR="002C0056" w:rsidRPr="002C0056">
              <w:rPr>
                <w:rStyle w:val="Hyperlink"/>
                <w:rFonts w:ascii="Times New Roman" w:hAnsi="Times New Roman" w:cs="Times New Roman"/>
                <w:sz w:val="26"/>
                <w:szCs w:val="26"/>
              </w:rPr>
              <w:t>5.1.1.2 Server đã cài đặt (Server)</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_Toc105277531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27</w:t>
            </w:r>
            <w:r w:rsidR="002C0056" w:rsidRPr="002C0056">
              <w:rPr>
                <w:rFonts w:ascii="Times New Roman" w:hAnsi="Times New Roman" w:cs="Times New Roman"/>
                <w:webHidden/>
                <w:sz w:val="26"/>
                <w:szCs w:val="26"/>
              </w:rPr>
              <w:fldChar w:fldCharType="end"/>
            </w:r>
          </w:hyperlink>
        </w:p>
        <w:p w14:paraId="1BA23BD1" w14:textId="77777777" w:rsidR="002C0056" w:rsidRPr="002C0056" w:rsidRDefault="00D14597">
          <w:pPr>
            <w:pStyle w:val="TOC2"/>
            <w:rPr>
              <w:rFonts w:ascii="Times New Roman" w:eastAsiaTheme="minorEastAsia" w:hAnsi="Times New Roman" w:cs="Times New Roman"/>
              <w:bCs w:val="0"/>
              <w:snapToGrid/>
              <w:sz w:val="26"/>
              <w:szCs w:val="26"/>
              <w:lang w:val="vi-VN" w:eastAsia="vi-VN"/>
            </w:rPr>
          </w:pPr>
          <w:hyperlink w:anchor="_Toc105277532" w:history="1">
            <w:r w:rsidR="002C0056" w:rsidRPr="002C0056">
              <w:rPr>
                <w:rStyle w:val="Hyperlink"/>
                <w:rFonts w:ascii="Times New Roman" w:hAnsi="Times New Roman" w:cs="Times New Roman"/>
                <w:sz w:val="26"/>
                <w:szCs w:val="26"/>
              </w:rPr>
              <w:t>5.2</w:t>
            </w:r>
            <w:r w:rsidR="002C0056" w:rsidRPr="002C0056">
              <w:rPr>
                <w:rFonts w:ascii="Times New Roman" w:eastAsiaTheme="minorEastAsia" w:hAnsi="Times New Roman" w:cs="Times New Roman"/>
                <w:bCs w:val="0"/>
                <w:snapToGrid/>
                <w:sz w:val="26"/>
                <w:szCs w:val="26"/>
                <w:lang w:val="vi-VN" w:eastAsia="vi-VN"/>
              </w:rPr>
              <w:tab/>
            </w:r>
            <w:r w:rsidR="002C0056" w:rsidRPr="002C0056">
              <w:rPr>
                <w:rStyle w:val="Hyperlink"/>
                <w:rFonts w:ascii="Times New Roman" w:hAnsi="Times New Roman" w:cs="Times New Roman"/>
                <w:sz w:val="26"/>
                <w:szCs w:val="26"/>
              </w:rPr>
              <w:t>Phần mềm</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_Toc105277532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28</w:t>
            </w:r>
            <w:r w:rsidR="002C0056" w:rsidRPr="002C0056">
              <w:rPr>
                <w:rFonts w:ascii="Times New Roman" w:hAnsi="Times New Roman" w:cs="Times New Roman"/>
                <w:webHidden/>
                <w:sz w:val="26"/>
                <w:szCs w:val="26"/>
              </w:rPr>
              <w:fldChar w:fldCharType="end"/>
            </w:r>
          </w:hyperlink>
        </w:p>
        <w:p w14:paraId="39DD7A06"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533" w:history="1">
            <w:r w:rsidR="002C0056" w:rsidRPr="00B86CDD">
              <w:rPr>
                <w:rStyle w:val="Hyperlink"/>
                <w:rFonts w:ascii="Times New Roman" w:hAnsi="Times New Roman" w:cs="Times New Roman"/>
                <w:color w:val="FFFFFF" w:themeColor="background1"/>
                <w:sz w:val="26"/>
                <w:szCs w:val="26"/>
              </w:rPr>
              <w:t>6</w:t>
            </w:r>
            <w:r w:rsidR="002C0056" w:rsidRPr="002C0056">
              <w:rPr>
                <w:rFonts w:ascii="Times New Roman" w:eastAsiaTheme="minorEastAsia" w:hAnsi="Times New Roman" w:cs="Times New Roman"/>
                <w:b w:val="0"/>
                <w:bCs w:val="0"/>
                <w:caps w:val="0"/>
                <w:snapToGrid/>
                <w:sz w:val="26"/>
                <w:szCs w:val="26"/>
                <w:lang w:val="vi-VN" w:eastAsia="vi-VN"/>
              </w:rPr>
              <w:tab/>
            </w:r>
            <w:r w:rsidR="002C0056" w:rsidRPr="002C0056">
              <w:rPr>
                <w:rStyle w:val="Hyperlink"/>
                <w:rFonts w:ascii="Times New Roman" w:hAnsi="Times New Roman" w:cs="Times New Roman"/>
                <w:sz w:val="26"/>
                <w:szCs w:val="26"/>
                <w:lang w:val="en-US"/>
              </w:rPr>
              <w:t xml:space="preserve">6. </w:t>
            </w:r>
            <w:r w:rsidR="002C0056" w:rsidRPr="002C0056">
              <w:rPr>
                <w:rStyle w:val="Hyperlink"/>
                <w:rFonts w:ascii="Times New Roman" w:hAnsi="Times New Roman" w:cs="Times New Roman"/>
                <w:sz w:val="26"/>
                <w:szCs w:val="26"/>
              </w:rPr>
              <w:t>TEST MILESTONES</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_Toc105277533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29</w:t>
            </w:r>
            <w:r w:rsidR="002C0056" w:rsidRPr="002C0056">
              <w:rPr>
                <w:rFonts w:ascii="Times New Roman" w:hAnsi="Times New Roman" w:cs="Times New Roman"/>
                <w:webHidden/>
                <w:sz w:val="26"/>
                <w:szCs w:val="26"/>
              </w:rPr>
              <w:fldChar w:fldCharType="end"/>
            </w:r>
          </w:hyperlink>
        </w:p>
        <w:p w14:paraId="009EFB65" w14:textId="77777777" w:rsidR="002C0056" w:rsidRPr="002C0056" w:rsidRDefault="00D14597">
          <w:pPr>
            <w:pStyle w:val="TOC1"/>
            <w:rPr>
              <w:rFonts w:ascii="Times New Roman" w:eastAsiaTheme="minorEastAsia" w:hAnsi="Times New Roman" w:cs="Times New Roman"/>
              <w:b w:val="0"/>
              <w:bCs w:val="0"/>
              <w:caps w:val="0"/>
              <w:snapToGrid/>
              <w:sz w:val="26"/>
              <w:szCs w:val="26"/>
              <w:lang w:val="vi-VN" w:eastAsia="vi-VN"/>
            </w:rPr>
          </w:pPr>
          <w:hyperlink w:anchor="_Toc105277534" w:history="1">
            <w:r w:rsidR="002C0056" w:rsidRPr="00B86CDD">
              <w:rPr>
                <w:rStyle w:val="Hyperlink"/>
                <w:rFonts w:ascii="Times New Roman" w:hAnsi="Times New Roman" w:cs="Times New Roman"/>
                <w:color w:val="FFFFFF" w:themeColor="background1"/>
                <w:sz w:val="26"/>
                <w:szCs w:val="26"/>
              </w:rPr>
              <w:t>7</w:t>
            </w:r>
            <w:r w:rsidR="002C0056" w:rsidRPr="002C0056">
              <w:rPr>
                <w:rStyle w:val="Hyperlink"/>
                <w:rFonts w:ascii="Times New Roman" w:hAnsi="Times New Roman" w:cs="Times New Roman"/>
                <w:sz w:val="26"/>
                <w:szCs w:val="26"/>
              </w:rPr>
              <w:t>. CÁC KHOẢN</w:t>
            </w:r>
            <w:r w:rsidR="002C0056" w:rsidRPr="002C0056">
              <w:rPr>
                <w:rStyle w:val="Hyperlink"/>
                <w:rFonts w:ascii="Times New Roman" w:hAnsi="Times New Roman" w:cs="Times New Roman"/>
                <w:sz w:val="26"/>
                <w:szCs w:val="26"/>
                <w:lang w:val="en-US"/>
              </w:rPr>
              <w:t>G</w:t>
            </w:r>
            <w:r w:rsidR="002C0056" w:rsidRPr="002C0056">
              <w:rPr>
                <w:rStyle w:val="Hyperlink"/>
                <w:rFonts w:ascii="Times New Roman" w:hAnsi="Times New Roman" w:cs="Times New Roman"/>
                <w:sz w:val="26"/>
                <w:szCs w:val="26"/>
              </w:rPr>
              <w:t xml:space="preserve"> thời gian</w:t>
            </w:r>
            <w:r w:rsidR="002C0056" w:rsidRPr="002C0056">
              <w:rPr>
                <w:rFonts w:ascii="Times New Roman" w:hAnsi="Times New Roman" w:cs="Times New Roman"/>
                <w:webHidden/>
                <w:sz w:val="26"/>
                <w:szCs w:val="26"/>
              </w:rPr>
              <w:tab/>
            </w:r>
            <w:r w:rsidR="002C0056" w:rsidRPr="002C0056">
              <w:rPr>
                <w:rFonts w:ascii="Times New Roman" w:hAnsi="Times New Roman" w:cs="Times New Roman"/>
                <w:webHidden/>
                <w:sz w:val="26"/>
                <w:szCs w:val="26"/>
              </w:rPr>
              <w:fldChar w:fldCharType="begin"/>
            </w:r>
            <w:r w:rsidR="002C0056" w:rsidRPr="002C0056">
              <w:rPr>
                <w:rFonts w:ascii="Times New Roman" w:hAnsi="Times New Roman" w:cs="Times New Roman"/>
                <w:webHidden/>
                <w:sz w:val="26"/>
                <w:szCs w:val="26"/>
              </w:rPr>
              <w:instrText xml:space="preserve"> PAGEREF _Toc105277534 \h </w:instrText>
            </w:r>
            <w:r w:rsidR="002C0056" w:rsidRPr="002C0056">
              <w:rPr>
                <w:rFonts w:ascii="Times New Roman" w:hAnsi="Times New Roman" w:cs="Times New Roman"/>
                <w:webHidden/>
                <w:sz w:val="26"/>
                <w:szCs w:val="26"/>
              </w:rPr>
            </w:r>
            <w:r w:rsidR="002C0056" w:rsidRPr="002C0056">
              <w:rPr>
                <w:rFonts w:ascii="Times New Roman" w:hAnsi="Times New Roman" w:cs="Times New Roman"/>
                <w:webHidden/>
                <w:sz w:val="26"/>
                <w:szCs w:val="26"/>
              </w:rPr>
              <w:fldChar w:fldCharType="separate"/>
            </w:r>
            <w:r w:rsidR="002C0056" w:rsidRPr="002C0056">
              <w:rPr>
                <w:rFonts w:ascii="Times New Roman" w:hAnsi="Times New Roman" w:cs="Times New Roman"/>
                <w:webHidden/>
                <w:sz w:val="26"/>
                <w:szCs w:val="26"/>
              </w:rPr>
              <w:t>31</w:t>
            </w:r>
            <w:r w:rsidR="002C0056" w:rsidRPr="002C0056">
              <w:rPr>
                <w:rFonts w:ascii="Times New Roman" w:hAnsi="Times New Roman" w:cs="Times New Roman"/>
                <w:webHidden/>
                <w:sz w:val="26"/>
                <w:szCs w:val="26"/>
              </w:rPr>
              <w:fldChar w:fldCharType="end"/>
            </w:r>
          </w:hyperlink>
        </w:p>
        <w:p w14:paraId="51776B1B" w14:textId="211FB905" w:rsidR="00C4251B" w:rsidRPr="002C0056" w:rsidRDefault="00C4251B">
          <w:pPr>
            <w:rPr>
              <w:rFonts w:ascii="Times New Roman" w:hAnsi="Times New Roman" w:cs="Times New Roman"/>
            </w:rPr>
          </w:pPr>
          <w:r w:rsidRPr="002C0056">
            <w:rPr>
              <w:rFonts w:ascii="Times New Roman" w:hAnsi="Times New Roman" w:cs="Times New Roman"/>
              <w:b/>
              <w:bCs/>
              <w:noProof/>
              <w:sz w:val="26"/>
              <w:szCs w:val="26"/>
            </w:rPr>
            <w:fldChar w:fldCharType="end"/>
          </w:r>
        </w:p>
      </w:sdtContent>
    </w:sdt>
    <w:p w14:paraId="5BB47E24" w14:textId="77777777" w:rsidR="00C4251B" w:rsidRPr="002C0056" w:rsidRDefault="00C4251B" w:rsidP="00C4251B">
      <w:pPr>
        <w:ind w:left="0"/>
        <w:rPr>
          <w:rFonts w:ascii="Times New Roman" w:hAnsi="Times New Roman" w:cs="Times New Roman"/>
          <w:lang w:val="en-US"/>
        </w:rPr>
      </w:pPr>
    </w:p>
    <w:p w14:paraId="7A52C462" w14:textId="77777777" w:rsidR="00F44EF0" w:rsidRPr="002C0056" w:rsidRDefault="00F44EF0" w:rsidP="008D1833">
      <w:pPr>
        <w:pStyle w:val="NormalH"/>
        <w:rPr>
          <w:rFonts w:ascii="Times New Roman" w:hAnsi="Times New Roman" w:cs="Times New Roman"/>
          <w:color w:val="auto"/>
          <w:sz w:val="26"/>
          <w:szCs w:val="26"/>
        </w:rPr>
      </w:pPr>
      <w:r w:rsidRPr="002C0056">
        <w:rPr>
          <w:rFonts w:ascii="Times New Roman" w:hAnsi="Times New Roman" w:cs="Times New Roman"/>
          <w:color w:val="auto"/>
          <w:sz w:val="26"/>
          <w:szCs w:val="26"/>
        </w:rPr>
        <w:lastRenderedPageBreak/>
        <w:t>Hồ sơ thay đổi</w:t>
      </w:r>
    </w:p>
    <w:p w14:paraId="42E3DB33" w14:textId="77777777" w:rsidR="00BB2374" w:rsidRPr="002C0056" w:rsidRDefault="00BB2374" w:rsidP="008D1833">
      <w:pPr>
        <w:spacing w:before="100" w:beforeAutospacing="1" w:after="100" w:afterAutospacing="1"/>
        <w:ind w:left="1080"/>
        <w:jc w:val="both"/>
        <w:rPr>
          <w:rFonts w:ascii="Times New Roman" w:hAnsi="Times New Roman" w:cs="Times New Roman"/>
          <w:sz w:val="26"/>
          <w:szCs w:val="26"/>
          <w:lang w:val="en-US"/>
        </w:rPr>
      </w:pPr>
      <w:r w:rsidRPr="002C0056">
        <w:rPr>
          <w:rFonts w:ascii="Times New Roman" w:hAnsi="Times New Roman" w:cs="Times New Roman"/>
          <w:sz w:val="26"/>
          <w:szCs w:val="26"/>
        </w:rPr>
        <w:t>* A - Đã thêm</w:t>
      </w:r>
    </w:p>
    <w:p w14:paraId="1CAEB9A7" w14:textId="77777777" w:rsidR="00BB2374" w:rsidRPr="002C0056" w:rsidRDefault="00F44EF0" w:rsidP="008D1833">
      <w:pPr>
        <w:spacing w:before="100" w:beforeAutospacing="1" w:after="100" w:afterAutospacing="1"/>
        <w:ind w:left="1080"/>
        <w:jc w:val="both"/>
        <w:rPr>
          <w:rFonts w:ascii="Times New Roman" w:hAnsi="Times New Roman" w:cs="Times New Roman"/>
          <w:sz w:val="26"/>
          <w:szCs w:val="26"/>
          <w:lang w:val="en-US"/>
        </w:rPr>
      </w:pPr>
      <w:r w:rsidRPr="002C0056">
        <w:rPr>
          <w:rFonts w:ascii="Times New Roman" w:hAnsi="Times New Roman" w:cs="Times New Roman"/>
          <w:sz w:val="26"/>
          <w:szCs w:val="26"/>
        </w:rPr>
        <w:t xml:space="preserve">M - Đã sửa đổi </w:t>
      </w:r>
    </w:p>
    <w:p w14:paraId="5444E873" w14:textId="761506AB" w:rsidR="00F44EF0" w:rsidRPr="002C0056" w:rsidRDefault="00F44EF0" w:rsidP="008D1833">
      <w:pPr>
        <w:spacing w:before="100" w:beforeAutospacing="1" w:after="100" w:afterAutospacing="1"/>
        <w:ind w:left="1080"/>
        <w:jc w:val="both"/>
        <w:rPr>
          <w:rFonts w:ascii="Times New Roman" w:hAnsi="Times New Roman" w:cs="Times New Roman"/>
          <w:sz w:val="26"/>
          <w:szCs w:val="26"/>
        </w:rPr>
      </w:pPr>
      <w:r w:rsidRPr="002C0056">
        <w:rPr>
          <w:rFonts w:ascii="Times New Roman" w:hAnsi="Times New Roman" w:cs="Times New Roman"/>
          <w:sz w:val="26"/>
          <w:szCs w:val="26"/>
        </w:rPr>
        <w:t>D - Đã xóa</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8D1833" w:rsidRPr="002C0056" w14:paraId="791D33A9" w14:textId="77777777" w:rsidTr="008D1833">
        <w:tc>
          <w:tcPr>
            <w:tcW w:w="1170" w:type="dxa"/>
            <w:shd w:val="clear" w:color="auto" w:fill="9BBB59" w:themeFill="accent3"/>
          </w:tcPr>
          <w:p w14:paraId="72965F90" w14:textId="77777777" w:rsidR="00F44EF0" w:rsidRPr="002C0056" w:rsidRDefault="00F44EF0"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Ngày có hiệu lực</w:t>
            </w:r>
          </w:p>
        </w:tc>
        <w:tc>
          <w:tcPr>
            <w:tcW w:w="1800" w:type="dxa"/>
            <w:shd w:val="clear" w:color="auto" w:fill="9BBB59" w:themeFill="accent3"/>
          </w:tcPr>
          <w:p w14:paraId="0DDD04B6" w14:textId="106FE264" w:rsidR="00F44EF0" w:rsidRPr="002C0056" w:rsidRDefault="00F44EF0"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C</w:t>
            </w:r>
            <w:r w:rsidR="008D1833" w:rsidRPr="002C0056">
              <w:rPr>
                <w:rFonts w:ascii="Times New Roman" w:hAnsi="Times New Roman" w:cs="Times New Roman"/>
                <w:color w:val="auto"/>
                <w:sz w:val="26"/>
                <w:szCs w:val="26"/>
              </w:rPr>
              <w:t>á</w:t>
            </w:r>
            <w:r w:rsidR="008D1833" w:rsidRPr="002C0056">
              <w:rPr>
                <w:rFonts w:ascii="Times New Roman" w:hAnsi="Times New Roman" w:cs="Times New Roman"/>
                <w:color w:val="auto"/>
                <w:sz w:val="26"/>
                <w:szCs w:val="26"/>
                <w:lang w:val="en-US"/>
              </w:rPr>
              <w:t>c</w:t>
            </w:r>
            <w:r w:rsidRPr="002C0056">
              <w:rPr>
                <w:rFonts w:ascii="Times New Roman" w:hAnsi="Times New Roman" w:cs="Times New Roman"/>
                <w:color w:val="auto"/>
                <w:sz w:val="26"/>
                <w:szCs w:val="26"/>
              </w:rPr>
              <w:t xml:space="preserve"> thay đổi</w:t>
            </w:r>
          </w:p>
        </w:tc>
        <w:tc>
          <w:tcPr>
            <w:tcW w:w="858" w:type="dxa"/>
            <w:shd w:val="clear" w:color="auto" w:fill="9BBB59" w:themeFill="accent3"/>
          </w:tcPr>
          <w:p w14:paraId="730A7515" w14:textId="77777777" w:rsidR="00F44EF0" w:rsidRPr="002C0056" w:rsidRDefault="00F44EF0"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 xml:space="preserve">A * </w:t>
            </w:r>
            <w:r w:rsidRPr="002C0056">
              <w:rPr>
                <w:rFonts w:ascii="Times New Roman" w:hAnsi="Times New Roman" w:cs="Times New Roman"/>
                <w:color w:val="auto"/>
                <w:sz w:val="26"/>
                <w:szCs w:val="26"/>
              </w:rPr>
              <w:br/>
              <w:t>M, D</w:t>
            </w:r>
          </w:p>
        </w:tc>
        <w:tc>
          <w:tcPr>
            <w:tcW w:w="3552" w:type="dxa"/>
            <w:shd w:val="clear" w:color="auto" w:fill="9BBB59" w:themeFill="accent3"/>
          </w:tcPr>
          <w:p w14:paraId="733AA4F5" w14:textId="4280391E" w:rsidR="00F44EF0" w:rsidRPr="002C0056" w:rsidRDefault="00804A2E" w:rsidP="008D1833">
            <w:pPr>
              <w:pStyle w:val="HeadingLv1"/>
              <w:rPr>
                <w:rFonts w:ascii="Times New Roman" w:hAnsi="Times New Roman" w:cs="Times New Roman"/>
                <w:color w:val="auto"/>
                <w:sz w:val="26"/>
                <w:szCs w:val="26"/>
                <w:lang w:val="en-US"/>
              </w:rPr>
            </w:pPr>
            <w:r w:rsidRPr="002C0056">
              <w:rPr>
                <w:rFonts w:ascii="Times New Roman" w:hAnsi="Times New Roman" w:cs="Times New Roman"/>
                <w:color w:val="auto"/>
                <w:sz w:val="26"/>
                <w:szCs w:val="26"/>
                <w:lang w:val="en-US"/>
              </w:rPr>
              <w:t>M</w:t>
            </w:r>
            <w:r w:rsidR="00F44EF0" w:rsidRPr="002C0056">
              <w:rPr>
                <w:rFonts w:ascii="Times New Roman" w:hAnsi="Times New Roman" w:cs="Times New Roman"/>
                <w:color w:val="auto"/>
                <w:sz w:val="26"/>
                <w:szCs w:val="26"/>
              </w:rPr>
              <w:t>ô tả</w:t>
            </w:r>
            <w:r w:rsidRPr="002C0056">
              <w:rPr>
                <w:rFonts w:ascii="Times New Roman" w:hAnsi="Times New Roman" w:cs="Times New Roman"/>
                <w:color w:val="auto"/>
                <w:sz w:val="26"/>
                <w:szCs w:val="26"/>
                <w:lang w:val="en-US"/>
              </w:rPr>
              <w:t xml:space="preserve"> th</w:t>
            </w:r>
            <w:r w:rsidR="008E15D5" w:rsidRPr="002C0056">
              <w:rPr>
                <w:rFonts w:ascii="Times New Roman" w:hAnsi="Times New Roman" w:cs="Times New Roman"/>
                <w:color w:val="auto"/>
                <w:sz w:val="26"/>
                <w:szCs w:val="26"/>
                <w:lang w:val="en-US"/>
              </w:rPr>
              <w:t>ay đổi</w:t>
            </w:r>
          </w:p>
        </w:tc>
        <w:tc>
          <w:tcPr>
            <w:tcW w:w="1710" w:type="dxa"/>
            <w:shd w:val="clear" w:color="auto" w:fill="9BBB59" w:themeFill="accent3"/>
          </w:tcPr>
          <w:p w14:paraId="2BD72E6F" w14:textId="77777777" w:rsidR="00F44EF0" w:rsidRPr="002C0056" w:rsidRDefault="00F44EF0"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Phiên bản mới</w:t>
            </w:r>
          </w:p>
        </w:tc>
      </w:tr>
      <w:tr w:rsidR="008D1833" w:rsidRPr="002C0056" w14:paraId="6E6E1073" w14:textId="77777777" w:rsidTr="002A2637">
        <w:tc>
          <w:tcPr>
            <w:tcW w:w="1170" w:type="dxa"/>
          </w:tcPr>
          <w:p w14:paraId="7053C457" w14:textId="5BCB3F36" w:rsidR="00F44EF0" w:rsidRPr="002C0056" w:rsidRDefault="00BB2374" w:rsidP="008D1833">
            <w:pPr>
              <w:pStyle w:val="HeadingLv1"/>
              <w:rPr>
                <w:rFonts w:ascii="Times New Roman" w:hAnsi="Times New Roman" w:cs="Times New Roman"/>
                <w:b w:val="0"/>
                <w:color w:val="auto"/>
                <w:sz w:val="26"/>
                <w:szCs w:val="26"/>
                <w:lang w:val="en-US"/>
              </w:rPr>
            </w:pPr>
            <w:r w:rsidRPr="002C0056">
              <w:rPr>
                <w:rFonts w:ascii="Times New Roman" w:hAnsi="Times New Roman" w:cs="Times New Roman"/>
                <w:b w:val="0"/>
                <w:color w:val="auto"/>
                <w:sz w:val="26"/>
                <w:szCs w:val="26"/>
              </w:rPr>
              <w:t>1</w:t>
            </w:r>
            <w:r w:rsidRPr="002C0056">
              <w:rPr>
                <w:rFonts w:ascii="Times New Roman" w:hAnsi="Times New Roman" w:cs="Times New Roman"/>
                <w:b w:val="0"/>
                <w:color w:val="auto"/>
                <w:sz w:val="26"/>
                <w:szCs w:val="26"/>
                <w:lang w:val="en-US"/>
              </w:rPr>
              <w:t>5</w:t>
            </w:r>
            <w:r w:rsidRPr="002C0056">
              <w:rPr>
                <w:rFonts w:ascii="Times New Roman" w:hAnsi="Times New Roman" w:cs="Times New Roman"/>
                <w:b w:val="0"/>
                <w:color w:val="auto"/>
                <w:sz w:val="26"/>
                <w:szCs w:val="26"/>
              </w:rPr>
              <w:t>/</w:t>
            </w:r>
            <w:r w:rsidRPr="002C0056">
              <w:rPr>
                <w:rFonts w:ascii="Times New Roman" w:hAnsi="Times New Roman" w:cs="Times New Roman"/>
                <w:b w:val="0"/>
                <w:color w:val="auto"/>
                <w:sz w:val="26"/>
                <w:szCs w:val="26"/>
                <w:lang w:val="en-US"/>
              </w:rPr>
              <w:t>5</w:t>
            </w:r>
            <w:r w:rsidR="00156350" w:rsidRPr="002C0056">
              <w:rPr>
                <w:rFonts w:ascii="Times New Roman" w:hAnsi="Times New Roman" w:cs="Times New Roman"/>
                <w:b w:val="0"/>
                <w:color w:val="auto"/>
                <w:sz w:val="26"/>
                <w:szCs w:val="26"/>
              </w:rPr>
              <w:t>/202</w:t>
            </w:r>
            <w:r w:rsidRPr="002C0056">
              <w:rPr>
                <w:rFonts w:ascii="Times New Roman" w:hAnsi="Times New Roman" w:cs="Times New Roman"/>
                <w:b w:val="0"/>
                <w:color w:val="auto"/>
                <w:sz w:val="26"/>
                <w:szCs w:val="26"/>
                <w:lang w:val="en-US"/>
              </w:rPr>
              <w:t>2</w:t>
            </w:r>
          </w:p>
        </w:tc>
        <w:tc>
          <w:tcPr>
            <w:tcW w:w="1800" w:type="dxa"/>
          </w:tcPr>
          <w:p w14:paraId="58A037D0" w14:textId="50A54721" w:rsidR="00F44EF0" w:rsidRPr="002C0056" w:rsidRDefault="008E15D5" w:rsidP="008E15D5">
            <w:pPr>
              <w:pStyle w:val="HeadingLv1"/>
              <w:rPr>
                <w:rFonts w:ascii="Times New Roman" w:hAnsi="Times New Roman" w:cs="Times New Roman"/>
                <w:b w:val="0"/>
                <w:color w:val="auto"/>
                <w:sz w:val="26"/>
                <w:szCs w:val="26"/>
                <w:lang w:val="en-US"/>
              </w:rPr>
            </w:pPr>
            <w:r w:rsidRPr="002C0056">
              <w:rPr>
                <w:rFonts w:ascii="Times New Roman" w:hAnsi="Times New Roman" w:cs="Times New Roman"/>
                <w:b w:val="0"/>
                <w:color w:val="auto"/>
                <w:sz w:val="26"/>
                <w:szCs w:val="26"/>
                <w:lang w:val="en-US"/>
              </w:rPr>
              <w:t>Tạo mới kế hoạch kiểm thử</w:t>
            </w:r>
          </w:p>
        </w:tc>
        <w:tc>
          <w:tcPr>
            <w:tcW w:w="858" w:type="dxa"/>
          </w:tcPr>
          <w:p w14:paraId="158A0A4C" w14:textId="0E942975" w:rsidR="00F44EF0" w:rsidRPr="002C0056" w:rsidRDefault="00156350" w:rsidP="008D1833">
            <w:pPr>
              <w:pStyle w:val="HeadingLv1"/>
              <w:rPr>
                <w:rFonts w:ascii="Times New Roman" w:hAnsi="Times New Roman" w:cs="Times New Roman"/>
                <w:b w:val="0"/>
                <w:color w:val="auto"/>
                <w:sz w:val="26"/>
                <w:szCs w:val="26"/>
              </w:rPr>
            </w:pPr>
            <w:r w:rsidRPr="002C0056">
              <w:rPr>
                <w:rFonts w:ascii="Times New Roman" w:hAnsi="Times New Roman" w:cs="Times New Roman"/>
                <w:b w:val="0"/>
                <w:color w:val="auto"/>
                <w:sz w:val="26"/>
                <w:szCs w:val="26"/>
              </w:rPr>
              <w:t>M</w:t>
            </w:r>
          </w:p>
        </w:tc>
        <w:tc>
          <w:tcPr>
            <w:tcW w:w="3552" w:type="dxa"/>
          </w:tcPr>
          <w:p w14:paraId="6BB9B004" w14:textId="675F9A6C" w:rsidR="00F44EF0" w:rsidRPr="002C0056" w:rsidRDefault="00BB2374" w:rsidP="008D1833">
            <w:pPr>
              <w:pStyle w:val="HeadingLv1"/>
              <w:rPr>
                <w:rFonts w:ascii="Times New Roman" w:hAnsi="Times New Roman" w:cs="Times New Roman"/>
                <w:b w:val="0"/>
                <w:color w:val="auto"/>
                <w:sz w:val="26"/>
                <w:szCs w:val="26"/>
              </w:rPr>
            </w:pPr>
            <w:r w:rsidRPr="002C0056">
              <w:rPr>
                <w:rFonts w:ascii="Times New Roman" w:hAnsi="Times New Roman" w:cs="Times New Roman"/>
                <w:b w:val="0"/>
                <w:color w:val="auto"/>
                <w:sz w:val="26"/>
                <w:szCs w:val="26"/>
              </w:rPr>
              <w:t>Th</w:t>
            </w:r>
            <w:r w:rsidR="008D1833" w:rsidRPr="002C0056">
              <w:rPr>
                <w:rFonts w:ascii="Times New Roman" w:hAnsi="Times New Roman" w:cs="Times New Roman"/>
                <w:b w:val="0"/>
                <w:color w:val="auto"/>
                <w:sz w:val="26"/>
                <w:szCs w:val="26"/>
              </w:rPr>
              <w:t>ực hiện thêm nội dung cho Kế hoạch kiểm thử</w:t>
            </w:r>
          </w:p>
        </w:tc>
        <w:tc>
          <w:tcPr>
            <w:tcW w:w="1710" w:type="dxa"/>
          </w:tcPr>
          <w:p w14:paraId="4DA28250" w14:textId="038F32FC" w:rsidR="00F44EF0" w:rsidRPr="002C0056" w:rsidRDefault="00156350" w:rsidP="008D1833">
            <w:pPr>
              <w:pStyle w:val="HeadingLv1"/>
              <w:rPr>
                <w:rFonts w:ascii="Times New Roman" w:hAnsi="Times New Roman" w:cs="Times New Roman"/>
                <w:b w:val="0"/>
                <w:color w:val="auto"/>
                <w:sz w:val="26"/>
                <w:szCs w:val="26"/>
                <w:lang w:val="en-US"/>
              </w:rPr>
            </w:pPr>
            <w:r w:rsidRPr="002C0056">
              <w:rPr>
                <w:rFonts w:ascii="Times New Roman" w:hAnsi="Times New Roman" w:cs="Times New Roman"/>
                <w:b w:val="0"/>
                <w:color w:val="auto"/>
                <w:sz w:val="26"/>
                <w:szCs w:val="26"/>
              </w:rPr>
              <w:t>v1</w:t>
            </w:r>
            <w:r w:rsidR="008E15D5" w:rsidRPr="002C0056">
              <w:rPr>
                <w:rFonts w:ascii="Times New Roman" w:hAnsi="Times New Roman" w:cs="Times New Roman"/>
                <w:b w:val="0"/>
                <w:color w:val="auto"/>
                <w:sz w:val="26"/>
                <w:szCs w:val="26"/>
                <w:lang w:val="en-US"/>
              </w:rPr>
              <w:t>.0</w:t>
            </w:r>
          </w:p>
        </w:tc>
      </w:tr>
      <w:tr w:rsidR="008D1833" w:rsidRPr="002C0056" w14:paraId="46A46352" w14:textId="77777777" w:rsidTr="002A2637">
        <w:tc>
          <w:tcPr>
            <w:tcW w:w="1170" w:type="dxa"/>
          </w:tcPr>
          <w:p w14:paraId="1050CBD2"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06A7EAEB"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72EBF29D"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60C7688B"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5D0291E8"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1531002A" w14:textId="77777777" w:rsidTr="002A2637">
        <w:tc>
          <w:tcPr>
            <w:tcW w:w="1170" w:type="dxa"/>
          </w:tcPr>
          <w:p w14:paraId="2B832C2A"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624205E5"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19E91CB4"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1EFED832"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31B8AF7C"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5F3663DD" w14:textId="77777777" w:rsidTr="002A2637">
        <w:tc>
          <w:tcPr>
            <w:tcW w:w="1170" w:type="dxa"/>
          </w:tcPr>
          <w:p w14:paraId="13E0161D"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16BD1B9F"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6FD9685E"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0285D48A"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6337654F"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063A2FCB" w14:textId="77777777" w:rsidTr="002A2637">
        <w:tc>
          <w:tcPr>
            <w:tcW w:w="1170" w:type="dxa"/>
          </w:tcPr>
          <w:p w14:paraId="44A1EFCC"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13794F23"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2FDDA604"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6536B90C"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7F65FA24"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49356B02" w14:textId="77777777" w:rsidTr="002A2637">
        <w:tc>
          <w:tcPr>
            <w:tcW w:w="1170" w:type="dxa"/>
          </w:tcPr>
          <w:p w14:paraId="014823D7"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47939F36"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054FA5A0"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5B91A33F"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7D308398"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5AE15DA5" w14:textId="77777777" w:rsidTr="002A2637">
        <w:tc>
          <w:tcPr>
            <w:tcW w:w="1170" w:type="dxa"/>
          </w:tcPr>
          <w:p w14:paraId="21571142"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243DC92D"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715B7FAA"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5E3D7F10"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78406EA3"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22C2679E" w14:textId="77777777" w:rsidTr="002A2637">
        <w:tc>
          <w:tcPr>
            <w:tcW w:w="1170" w:type="dxa"/>
          </w:tcPr>
          <w:p w14:paraId="12D27BA7"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2FDE810C"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060978DD"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346E5F0C"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09412202"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56A432B6" w14:textId="77777777" w:rsidTr="002A2637">
        <w:tc>
          <w:tcPr>
            <w:tcW w:w="1170" w:type="dxa"/>
          </w:tcPr>
          <w:p w14:paraId="170DD76A"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090DCE22"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71A9B2E9"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16417634"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68606F8C"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614C1952" w14:textId="77777777" w:rsidTr="002A2637">
        <w:tc>
          <w:tcPr>
            <w:tcW w:w="1170" w:type="dxa"/>
          </w:tcPr>
          <w:p w14:paraId="743A5CAF"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7E02AD57"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47C0E7E7"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4E8D6827"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21E174D7"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2A6905A9" w14:textId="77777777" w:rsidTr="002A2637">
        <w:tc>
          <w:tcPr>
            <w:tcW w:w="1170" w:type="dxa"/>
          </w:tcPr>
          <w:p w14:paraId="3F7447FD"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6AFA8FA5"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2965ABDF"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3C7F5876"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7C718785"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64705229" w14:textId="77777777" w:rsidTr="002A2637">
        <w:tc>
          <w:tcPr>
            <w:tcW w:w="1170" w:type="dxa"/>
          </w:tcPr>
          <w:p w14:paraId="1A0AE01D"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2E448976"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165A2DF1"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1CA12143"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6C85CF58"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3DD6147B" w14:textId="77777777" w:rsidTr="002A2637">
        <w:tc>
          <w:tcPr>
            <w:tcW w:w="1170" w:type="dxa"/>
          </w:tcPr>
          <w:p w14:paraId="440CDE03"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3CAE013E"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7A726D6E"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12DD00DC"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4376C0FA"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7C3340A0" w14:textId="77777777" w:rsidTr="002A2637">
        <w:tc>
          <w:tcPr>
            <w:tcW w:w="1170" w:type="dxa"/>
          </w:tcPr>
          <w:p w14:paraId="58DC8E78"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20527EFE"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17DE913F"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5076CF7D"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7902D1B0" w14:textId="77777777" w:rsidR="00F44EF0" w:rsidRPr="002C0056" w:rsidRDefault="00F44EF0" w:rsidP="008D1833">
            <w:pPr>
              <w:pStyle w:val="HeadingLv1"/>
              <w:rPr>
                <w:rFonts w:ascii="Times New Roman" w:hAnsi="Times New Roman" w:cs="Times New Roman"/>
                <w:color w:val="auto"/>
                <w:sz w:val="26"/>
                <w:szCs w:val="26"/>
              </w:rPr>
            </w:pPr>
          </w:p>
        </w:tc>
      </w:tr>
      <w:tr w:rsidR="008D1833" w:rsidRPr="002C0056" w14:paraId="7B512E34" w14:textId="77777777" w:rsidTr="002A2637">
        <w:tc>
          <w:tcPr>
            <w:tcW w:w="1170" w:type="dxa"/>
          </w:tcPr>
          <w:p w14:paraId="55432559" w14:textId="77777777" w:rsidR="00F44EF0" w:rsidRPr="002C0056" w:rsidRDefault="00F44EF0" w:rsidP="008D1833">
            <w:pPr>
              <w:pStyle w:val="HeadingLv1"/>
              <w:rPr>
                <w:rFonts w:ascii="Times New Roman" w:hAnsi="Times New Roman" w:cs="Times New Roman"/>
                <w:color w:val="auto"/>
                <w:sz w:val="26"/>
                <w:szCs w:val="26"/>
              </w:rPr>
            </w:pPr>
          </w:p>
        </w:tc>
        <w:tc>
          <w:tcPr>
            <w:tcW w:w="1800" w:type="dxa"/>
          </w:tcPr>
          <w:p w14:paraId="0BFC9E7A" w14:textId="77777777" w:rsidR="00F44EF0" w:rsidRPr="002C0056" w:rsidRDefault="00F44EF0" w:rsidP="008D1833">
            <w:pPr>
              <w:pStyle w:val="HeadingLv1"/>
              <w:rPr>
                <w:rFonts w:ascii="Times New Roman" w:hAnsi="Times New Roman" w:cs="Times New Roman"/>
                <w:color w:val="auto"/>
                <w:sz w:val="26"/>
                <w:szCs w:val="26"/>
              </w:rPr>
            </w:pPr>
          </w:p>
        </w:tc>
        <w:tc>
          <w:tcPr>
            <w:tcW w:w="858" w:type="dxa"/>
          </w:tcPr>
          <w:p w14:paraId="75586B4F" w14:textId="77777777" w:rsidR="00F44EF0" w:rsidRPr="002C0056" w:rsidRDefault="00F44EF0" w:rsidP="008D1833">
            <w:pPr>
              <w:pStyle w:val="HeadingLv1"/>
              <w:rPr>
                <w:rFonts w:ascii="Times New Roman" w:hAnsi="Times New Roman" w:cs="Times New Roman"/>
                <w:color w:val="auto"/>
                <w:sz w:val="26"/>
                <w:szCs w:val="26"/>
              </w:rPr>
            </w:pPr>
          </w:p>
        </w:tc>
        <w:tc>
          <w:tcPr>
            <w:tcW w:w="3552" w:type="dxa"/>
          </w:tcPr>
          <w:p w14:paraId="5C19B05B" w14:textId="77777777" w:rsidR="00F44EF0" w:rsidRPr="002C0056" w:rsidRDefault="00F44EF0" w:rsidP="008D1833">
            <w:pPr>
              <w:pStyle w:val="HeadingLv1"/>
              <w:rPr>
                <w:rFonts w:ascii="Times New Roman" w:hAnsi="Times New Roman" w:cs="Times New Roman"/>
                <w:color w:val="auto"/>
                <w:sz w:val="26"/>
                <w:szCs w:val="26"/>
              </w:rPr>
            </w:pPr>
          </w:p>
        </w:tc>
        <w:tc>
          <w:tcPr>
            <w:tcW w:w="1710" w:type="dxa"/>
          </w:tcPr>
          <w:p w14:paraId="608F7A3C" w14:textId="77777777" w:rsidR="00F44EF0" w:rsidRPr="002C0056" w:rsidRDefault="00F44EF0" w:rsidP="008D1833">
            <w:pPr>
              <w:pStyle w:val="HeadingLv1"/>
              <w:rPr>
                <w:rFonts w:ascii="Times New Roman" w:hAnsi="Times New Roman" w:cs="Times New Roman"/>
                <w:color w:val="auto"/>
                <w:sz w:val="26"/>
                <w:szCs w:val="26"/>
              </w:rPr>
            </w:pPr>
          </w:p>
        </w:tc>
      </w:tr>
    </w:tbl>
    <w:p w14:paraId="0473D930" w14:textId="77777777" w:rsidR="00F44EF0" w:rsidRPr="002C0056" w:rsidRDefault="00F44EF0" w:rsidP="008D1833">
      <w:pPr>
        <w:spacing w:before="100" w:beforeAutospacing="1" w:after="100" w:afterAutospacing="1"/>
        <w:ind w:left="0"/>
        <w:jc w:val="both"/>
        <w:rPr>
          <w:rFonts w:ascii="Times New Roman" w:hAnsi="Times New Roman" w:cs="Times New Roman"/>
          <w:sz w:val="26"/>
          <w:szCs w:val="26"/>
          <w:lang w:val="en-US"/>
        </w:rPr>
        <w:sectPr w:rsidR="00F44EF0" w:rsidRPr="002C0056" w:rsidSect="00535792">
          <w:headerReference w:type="even" r:id="rId12"/>
          <w:headerReference w:type="default" r:id="rId13"/>
          <w:footerReference w:type="default" r:id="rId14"/>
          <w:type w:val="nextColumn"/>
          <w:pgSz w:w="11909" w:h="16834" w:code="9"/>
          <w:pgMar w:top="1440" w:right="1440" w:bottom="1440" w:left="1440" w:header="720" w:footer="720" w:gutter="0"/>
          <w:pgNumType w:start="1"/>
          <w:cols w:space="709"/>
          <w:titlePg/>
          <w:docGrid w:linePitch="272"/>
        </w:sectPr>
      </w:pPr>
    </w:p>
    <w:p w14:paraId="2D67BFCB" w14:textId="1F176F9E" w:rsidR="00F44EF0" w:rsidRPr="002C0056" w:rsidRDefault="00C4251B" w:rsidP="002C0056">
      <w:pPr>
        <w:pStyle w:val="Heading1"/>
        <w:numPr>
          <w:ilvl w:val="0"/>
          <w:numId w:val="43"/>
        </w:numPr>
      </w:pPr>
      <w:bookmarkStart w:id="12" w:name="_Toc516633376"/>
      <w:bookmarkStart w:id="13" w:name="_Toc71249349"/>
      <w:bookmarkStart w:id="14" w:name="_Toc105277498"/>
      <w:bookmarkStart w:id="15" w:name="_Toc463083793"/>
      <w:bookmarkStart w:id="16" w:name="_Toc465677963"/>
      <w:bookmarkStart w:id="17" w:name="_Toc467738735"/>
      <w:bookmarkStart w:id="18" w:name="_Toc446234547"/>
      <w:bookmarkStart w:id="19" w:name="_Toc467738720"/>
      <w:bookmarkEnd w:id="0"/>
      <w:bookmarkEnd w:id="1"/>
      <w:r w:rsidRPr="002C0056">
        <w:rPr>
          <w:lang w:val="en-US"/>
        </w:rPr>
        <w:lastRenderedPageBreak/>
        <w:t xml:space="preserve">1. </w:t>
      </w:r>
      <w:r w:rsidR="00F44EF0" w:rsidRPr="002C0056">
        <w:t>GIỚI THIỆU</w:t>
      </w:r>
      <w:bookmarkEnd w:id="12"/>
      <w:bookmarkEnd w:id="13"/>
      <w:bookmarkEnd w:id="14"/>
    </w:p>
    <w:p w14:paraId="00358DC4" w14:textId="39A64720" w:rsidR="00F44EF0" w:rsidRPr="002C0056" w:rsidRDefault="00F44EF0" w:rsidP="008D1833">
      <w:pPr>
        <w:pStyle w:val="Heading2"/>
        <w:rPr>
          <w:rFonts w:cs="Times New Roman"/>
          <w:szCs w:val="26"/>
        </w:rPr>
      </w:pPr>
      <w:bookmarkStart w:id="20" w:name="_Toc445112043"/>
      <w:bookmarkStart w:id="21" w:name="_Toc445608263"/>
      <w:bookmarkStart w:id="22" w:name="_Toc446234548"/>
      <w:bookmarkStart w:id="23" w:name="_Toc467738721"/>
      <w:bookmarkStart w:id="24" w:name="_Toc516633377"/>
      <w:bookmarkStart w:id="25" w:name="_Toc71249350"/>
      <w:bookmarkStart w:id="26" w:name="_Toc105277499"/>
      <w:r w:rsidRPr="002C0056">
        <w:rPr>
          <w:rFonts w:cs="Times New Roman"/>
          <w:szCs w:val="26"/>
        </w:rPr>
        <w:t>Mục đích</w:t>
      </w:r>
      <w:bookmarkEnd w:id="20"/>
      <w:bookmarkEnd w:id="21"/>
      <w:bookmarkEnd w:id="22"/>
      <w:bookmarkEnd w:id="23"/>
      <w:bookmarkEnd w:id="24"/>
      <w:bookmarkEnd w:id="25"/>
      <w:bookmarkEnd w:id="26"/>
    </w:p>
    <w:p w14:paraId="218C4277" w14:textId="79532409" w:rsidR="00DD5690" w:rsidRPr="002C0056" w:rsidRDefault="00DD5690" w:rsidP="00C4251B">
      <w:pPr>
        <w:pStyle w:val="bodytext0"/>
        <w:jc w:val="left"/>
        <w:rPr>
          <w:rFonts w:cs="Times New Roman"/>
          <w:szCs w:val="26"/>
        </w:rPr>
      </w:pPr>
      <w:bookmarkStart w:id="27" w:name="_Toc70581004"/>
      <w:bookmarkStart w:id="28" w:name="_Toc70581991"/>
      <w:bookmarkStart w:id="29" w:name="_Toc71249351"/>
      <w:bookmarkStart w:id="30" w:name="_Toc521150199"/>
      <w:bookmarkStart w:id="31" w:name="_Toc521322908"/>
      <w:bookmarkStart w:id="32" w:name="OLE_LINK5"/>
      <w:bookmarkStart w:id="33" w:name="_Toc445608265"/>
      <w:bookmarkStart w:id="34" w:name="_Toc446234549"/>
      <w:bookmarkStart w:id="35" w:name="_Toc467738722"/>
      <w:bookmarkStart w:id="36" w:name="_Toc516633378"/>
      <w:r w:rsidRPr="002C0056">
        <w:rPr>
          <w:rFonts w:cs="Times New Roman"/>
          <w:szCs w:val="26"/>
        </w:rPr>
        <w:t>Kế hoạch kiểm thử phần mềm được thiết lập nhằm thực hiện các nhiệm vụ:</w:t>
      </w:r>
      <w:bookmarkEnd w:id="27"/>
      <w:bookmarkEnd w:id="28"/>
      <w:bookmarkEnd w:id="29"/>
    </w:p>
    <w:p w14:paraId="1CDE93CB" w14:textId="77777777" w:rsidR="00DD5690" w:rsidRPr="002C0056" w:rsidRDefault="00DD5690" w:rsidP="00C4251B">
      <w:pPr>
        <w:pStyle w:val="bodytext0"/>
        <w:numPr>
          <w:ilvl w:val="0"/>
          <w:numId w:val="39"/>
        </w:numPr>
        <w:jc w:val="left"/>
        <w:rPr>
          <w:rFonts w:cs="Times New Roman"/>
          <w:szCs w:val="26"/>
        </w:rPr>
      </w:pPr>
      <w:bookmarkStart w:id="37" w:name="_Toc70581005"/>
      <w:bookmarkStart w:id="38" w:name="_Toc70581992"/>
      <w:bookmarkStart w:id="39" w:name="_Toc71249352"/>
      <w:r w:rsidRPr="002C0056">
        <w:rPr>
          <w:rFonts w:cs="Times New Roman"/>
          <w:szCs w:val="26"/>
        </w:rPr>
        <w:t>Xác định hiện có dự án thông tin và các chức năng của phần mềm cần được kiểm tra.</w:t>
      </w:r>
      <w:bookmarkEnd w:id="37"/>
      <w:bookmarkEnd w:id="38"/>
      <w:bookmarkEnd w:id="39"/>
    </w:p>
    <w:p w14:paraId="21D89C54" w14:textId="3C57F945" w:rsidR="00DD5690" w:rsidRPr="002C0056" w:rsidRDefault="00DD5690" w:rsidP="00C4251B">
      <w:pPr>
        <w:pStyle w:val="bodytext0"/>
        <w:numPr>
          <w:ilvl w:val="0"/>
          <w:numId w:val="39"/>
        </w:numPr>
        <w:jc w:val="left"/>
        <w:rPr>
          <w:rFonts w:cs="Times New Roman"/>
          <w:szCs w:val="26"/>
        </w:rPr>
      </w:pPr>
      <w:bookmarkStart w:id="40" w:name="_Toc70581006"/>
      <w:bookmarkStart w:id="41" w:name="_Toc70581993"/>
      <w:bookmarkStart w:id="42" w:name="_Toc71249353"/>
      <w:r w:rsidRPr="002C0056">
        <w:rPr>
          <w:rFonts w:cs="Times New Roman"/>
          <w:szCs w:val="26"/>
        </w:rPr>
        <w:t>Liệt kê các kiểm tra yêu cầu được xuất ra.</w:t>
      </w:r>
      <w:bookmarkEnd w:id="40"/>
      <w:bookmarkEnd w:id="41"/>
      <w:bookmarkEnd w:id="42"/>
    </w:p>
    <w:p w14:paraId="0F32F12A" w14:textId="7F348C3D" w:rsidR="00007D39" w:rsidRPr="002C0056" w:rsidRDefault="00A27066" w:rsidP="00C4251B">
      <w:pPr>
        <w:pStyle w:val="bodytext0"/>
        <w:numPr>
          <w:ilvl w:val="0"/>
          <w:numId w:val="39"/>
        </w:numPr>
        <w:jc w:val="left"/>
        <w:rPr>
          <w:rFonts w:cs="Times New Roman"/>
          <w:szCs w:val="26"/>
        </w:rPr>
      </w:pPr>
      <w:r w:rsidRPr="002C0056">
        <w:rPr>
          <w:rFonts w:cs="Times New Roman"/>
          <w:szCs w:val="26"/>
        </w:rPr>
        <w:t>Xác định các thành phần cần được kiểm tra</w:t>
      </w:r>
    </w:p>
    <w:p w14:paraId="0DF2043B" w14:textId="71A4B857" w:rsidR="00DD5690" w:rsidRPr="002C0056" w:rsidRDefault="00DD5690" w:rsidP="00C4251B">
      <w:pPr>
        <w:pStyle w:val="bodytext0"/>
        <w:numPr>
          <w:ilvl w:val="0"/>
          <w:numId w:val="39"/>
        </w:numPr>
        <w:jc w:val="left"/>
        <w:rPr>
          <w:rFonts w:cs="Times New Roman"/>
          <w:szCs w:val="26"/>
        </w:rPr>
      </w:pPr>
      <w:bookmarkStart w:id="43" w:name="_Toc70581007"/>
      <w:bookmarkStart w:id="44" w:name="_Toc70581994"/>
      <w:bookmarkStart w:id="45" w:name="_Toc71249354"/>
      <w:r w:rsidRPr="002C0056">
        <w:rPr>
          <w:rFonts w:cs="Times New Roman"/>
          <w:szCs w:val="26"/>
        </w:rPr>
        <w:t>Đề xuất và mô tả chiến lược kiểm tra mà nhóm sẽ sử dụng để thực hiện kiểm tra thử nghiệm chức năng của phần mềm.</w:t>
      </w:r>
      <w:bookmarkEnd w:id="43"/>
      <w:bookmarkEnd w:id="44"/>
      <w:bookmarkEnd w:id="45"/>
    </w:p>
    <w:p w14:paraId="5740C782" w14:textId="744D3DBC" w:rsidR="00441F28" w:rsidRPr="002C0056" w:rsidRDefault="001D3B66" w:rsidP="00C4251B">
      <w:pPr>
        <w:pStyle w:val="bodytext0"/>
        <w:numPr>
          <w:ilvl w:val="0"/>
          <w:numId w:val="39"/>
        </w:numPr>
        <w:jc w:val="left"/>
        <w:rPr>
          <w:rFonts w:cs="Times New Roman"/>
          <w:szCs w:val="26"/>
        </w:rPr>
      </w:pPr>
      <w:r w:rsidRPr="002C0056">
        <w:rPr>
          <w:rFonts w:cs="Times New Roman"/>
          <w:szCs w:val="26"/>
        </w:rPr>
        <w:t>Xác định các yêu cầu tài nguyên để thực hiện thử nghiệm.</w:t>
      </w:r>
    </w:p>
    <w:p w14:paraId="18990A60" w14:textId="7C683810" w:rsidR="00DD5690" w:rsidRPr="002C0056" w:rsidRDefault="00DD5690" w:rsidP="00C4251B">
      <w:pPr>
        <w:pStyle w:val="bodytext0"/>
        <w:numPr>
          <w:ilvl w:val="0"/>
          <w:numId w:val="39"/>
        </w:numPr>
        <w:jc w:val="left"/>
        <w:rPr>
          <w:rFonts w:cs="Times New Roman"/>
          <w:szCs w:val="26"/>
        </w:rPr>
      </w:pPr>
      <w:bookmarkStart w:id="46" w:name="_Toc70581008"/>
      <w:bookmarkStart w:id="47" w:name="_Toc70581995"/>
      <w:bookmarkStart w:id="48" w:name="_Toc71249355"/>
      <w:r w:rsidRPr="002C0056">
        <w:rPr>
          <w:rFonts w:cs="Times New Roman"/>
          <w:szCs w:val="26"/>
        </w:rPr>
        <w:t>Phân chia các thành viên trong nhóm để thực hiện kiểm tra.</w:t>
      </w:r>
      <w:bookmarkEnd w:id="46"/>
      <w:bookmarkEnd w:id="47"/>
      <w:bookmarkEnd w:id="48"/>
    </w:p>
    <w:p w14:paraId="453BB360" w14:textId="4C78A687" w:rsidR="00A5235A" w:rsidRPr="002C0056" w:rsidRDefault="00A5235A" w:rsidP="00C4251B">
      <w:pPr>
        <w:pStyle w:val="bodytext0"/>
        <w:numPr>
          <w:ilvl w:val="0"/>
          <w:numId w:val="39"/>
        </w:numPr>
        <w:jc w:val="left"/>
        <w:rPr>
          <w:rFonts w:cs="Times New Roman"/>
          <w:szCs w:val="26"/>
        </w:rPr>
      </w:pPr>
      <w:r w:rsidRPr="002C0056">
        <w:rPr>
          <w:rFonts w:cs="Times New Roman"/>
          <w:szCs w:val="26"/>
        </w:rPr>
        <w:t>Xác định tính toán về các điểm thử nghiệm, các lực nổ có thể có trong quá trình kiểm tra.</w:t>
      </w:r>
    </w:p>
    <w:p w14:paraId="422FCE88" w14:textId="77777777" w:rsidR="00DD5690" w:rsidRPr="002C0056" w:rsidRDefault="00DD5690" w:rsidP="00C4251B">
      <w:pPr>
        <w:pStyle w:val="bodytext0"/>
        <w:numPr>
          <w:ilvl w:val="0"/>
          <w:numId w:val="39"/>
        </w:numPr>
        <w:jc w:val="left"/>
        <w:rPr>
          <w:rFonts w:cs="Times New Roman"/>
          <w:szCs w:val="26"/>
        </w:rPr>
      </w:pPr>
      <w:bookmarkStart w:id="49" w:name="_Toc70581009"/>
      <w:bookmarkStart w:id="50" w:name="_Toc70581996"/>
      <w:bookmarkStart w:id="51" w:name="_Toc71249356"/>
      <w:r w:rsidRPr="002C0056">
        <w:rPr>
          <w:rFonts w:cs="Times New Roman"/>
          <w:szCs w:val="26"/>
        </w:rPr>
        <w:t>Liệt kê các yếu tố có thể ảnh hưởng đến việc kiểm tra.</w:t>
      </w:r>
      <w:bookmarkEnd w:id="49"/>
      <w:bookmarkEnd w:id="50"/>
      <w:bookmarkEnd w:id="51"/>
    </w:p>
    <w:p w14:paraId="3F130016" w14:textId="77777777" w:rsidR="00DD5690" w:rsidRPr="002C0056" w:rsidRDefault="00DD5690" w:rsidP="00C4251B">
      <w:pPr>
        <w:pStyle w:val="bodytext0"/>
        <w:numPr>
          <w:ilvl w:val="0"/>
          <w:numId w:val="39"/>
        </w:numPr>
        <w:jc w:val="left"/>
        <w:rPr>
          <w:rFonts w:cs="Times New Roman"/>
          <w:szCs w:val="26"/>
        </w:rPr>
      </w:pPr>
      <w:bookmarkStart w:id="52" w:name="_Toc70581010"/>
      <w:bookmarkStart w:id="53" w:name="_Toc70581997"/>
      <w:bookmarkStart w:id="54" w:name="_Toc71249357"/>
      <w:r w:rsidRPr="002C0056">
        <w:rPr>
          <w:rFonts w:cs="Times New Roman"/>
          <w:szCs w:val="26"/>
        </w:rPr>
        <w:t>Thống kê các tiêu đề đã hoàn thành và những khó khăn trong quá trình kiểm tra.</w:t>
      </w:r>
      <w:bookmarkEnd w:id="52"/>
      <w:bookmarkEnd w:id="53"/>
      <w:bookmarkEnd w:id="54"/>
    </w:p>
    <w:p w14:paraId="56F72D2C" w14:textId="79BCB420" w:rsidR="00DD5690" w:rsidRPr="002C0056" w:rsidRDefault="00DD5690" w:rsidP="00C4251B">
      <w:pPr>
        <w:pStyle w:val="bodytext0"/>
        <w:jc w:val="left"/>
        <w:rPr>
          <w:rFonts w:cs="Times New Roman"/>
          <w:szCs w:val="26"/>
        </w:rPr>
      </w:pPr>
      <w:bookmarkStart w:id="55" w:name="_Toc70581011"/>
      <w:bookmarkStart w:id="56" w:name="_Toc70581998"/>
      <w:bookmarkStart w:id="57" w:name="_Toc71249358"/>
      <w:r w:rsidRPr="002C0056">
        <w:rPr>
          <w:rFonts w:cs="Times New Roman"/>
          <w:szCs w:val="26"/>
        </w:rPr>
        <w:t>Dự kiến kết quả:</w:t>
      </w:r>
      <w:bookmarkEnd w:id="55"/>
      <w:bookmarkEnd w:id="56"/>
      <w:bookmarkEnd w:id="57"/>
    </w:p>
    <w:p w14:paraId="638CE160" w14:textId="77777777" w:rsidR="00DD5690" w:rsidRPr="002C0056" w:rsidRDefault="00DD5690" w:rsidP="00C4251B">
      <w:pPr>
        <w:pStyle w:val="bodytext0"/>
        <w:numPr>
          <w:ilvl w:val="0"/>
          <w:numId w:val="38"/>
        </w:numPr>
        <w:jc w:val="left"/>
        <w:rPr>
          <w:rFonts w:cs="Times New Roman"/>
          <w:szCs w:val="26"/>
        </w:rPr>
      </w:pPr>
      <w:bookmarkStart w:id="58" w:name="_Toc70581012"/>
      <w:bookmarkStart w:id="59" w:name="_Toc70581999"/>
      <w:bookmarkStart w:id="60" w:name="_Toc71249359"/>
      <w:r w:rsidRPr="002C0056">
        <w:rPr>
          <w:rFonts w:cs="Times New Roman"/>
          <w:szCs w:val="26"/>
        </w:rPr>
        <w:t>Thực hiện kiểm tra tất cả các chức năng của phần mềm và sửa lại các lỗi phát sinh trong quá trình kiểm tra để đảm bảo không có lỗi phát sinh khi đưa lên môi trường kinh doanh trong doanh nghiệp.</w:t>
      </w:r>
      <w:bookmarkEnd w:id="58"/>
      <w:bookmarkEnd w:id="59"/>
      <w:bookmarkEnd w:id="60"/>
    </w:p>
    <w:p w14:paraId="2EAF0B66" w14:textId="77777777" w:rsidR="00DD5690" w:rsidRPr="002C0056" w:rsidRDefault="00DD5690" w:rsidP="00C4251B">
      <w:pPr>
        <w:pStyle w:val="bodytext0"/>
        <w:numPr>
          <w:ilvl w:val="0"/>
          <w:numId w:val="38"/>
        </w:numPr>
        <w:jc w:val="left"/>
        <w:rPr>
          <w:rFonts w:cs="Times New Roman"/>
          <w:szCs w:val="26"/>
        </w:rPr>
      </w:pPr>
      <w:bookmarkStart w:id="61" w:name="_Toc70581013"/>
      <w:bookmarkStart w:id="62" w:name="_Toc70582000"/>
      <w:bookmarkStart w:id="63" w:name="_Toc71249360"/>
      <w:r w:rsidRPr="002C0056">
        <w:rPr>
          <w:rFonts w:cs="Times New Roman"/>
          <w:szCs w:val="26"/>
        </w:rPr>
        <w:t>Hiểu được các chức năng khi tiếp xúc với phần mềm.</w:t>
      </w:r>
      <w:bookmarkEnd w:id="61"/>
      <w:bookmarkEnd w:id="62"/>
      <w:bookmarkEnd w:id="63"/>
    </w:p>
    <w:p w14:paraId="0C5514A3" w14:textId="2EF474A7" w:rsidR="00DD5690" w:rsidRPr="002C0056" w:rsidRDefault="00804A2E" w:rsidP="00C4251B">
      <w:pPr>
        <w:pStyle w:val="bodytext0"/>
        <w:numPr>
          <w:ilvl w:val="0"/>
          <w:numId w:val="38"/>
        </w:numPr>
        <w:jc w:val="left"/>
        <w:rPr>
          <w:rFonts w:cs="Times New Roman"/>
          <w:szCs w:val="26"/>
        </w:rPr>
      </w:pPr>
      <w:bookmarkStart w:id="64" w:name="_Toc70581014"/>
      <w:bookmarkStart w:id="65" w:name="_Toc70582001"/>
      <w:bookmarkStart w:id="66" w:name="_Toc71249361"/>
      <w:r w:rsidRPr="002C0056">
        <w:rPr>
          <w:rFonts w:cs="Times New Roman"/>
          <w:szCs w:val="26"/>
        </w:rPr>
        <w:t>Phát hiện các</w:t>
      </w:r>
      <w:r w:rsidR="00DD5690" w:rsidRPr="002C0056">
        <w:rPr>
          <w:rFonts w:cs="Times New Roman"/>
          <w:szCs w:val="26"/>
        </w:rPr>
        <w:t xml:space="preserve"> chức năng còn chưa rõ ràng buộc khi thực hiện kiểm tra.</w:t>
      </w:r>
      <w:bookmarkEnd w:id="64"/>
      <w:bookmarkEnd w:id="65"/>
      <w:bookmarkEnd w:id="66"/>
    </w:p>
    <w:p w14:paraId="62DE0407" w14:textId="793A6F3A" w:rsidR="00BB62C3" w:rsidRPr="002C0056" w:rsidRDefault="00BB62C3" w:rsidP="008D1833">
      <w:pPr>
        <w:pStyle w:val="Heading2"/>
        <w:rPr>
          <w:rFonts w:cs="Times New Roman"/>
          <w:szCs w:val="26"/>
        </w:rPr>
      </w:pPr>
      <w:bookmarkStart w:id="67" w:name="_Toc71249362"/>
      <w:bookmarkStart w:id="68" w:name="_Toc105277500"/>
      <w:r w:rsidRPr="002C0056">
        <w:rPr>
          <w:rFonts w:cs="Times New Roman"/>
          <w:szCs w:val="26"/>
        </w:rPr>
        <w:lastRenderedPageBreak/>
        <w:t>Định nghĩa, từ viết tắt và từ viết tắt</w:t>
      </w:r>
      <w:bookmarkEnd w:id="30"/>
      <w:bookmarkEnd w:id="31"/>
      <w:bookmarkEnd w:id="32"/>
      <w:bookmarkEnd w:id="67"/>
      <w:bookmarkEnd w:id="6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140"/>
        <w:gridCol w:w="1980"/>
      </w:tblGrid>
      <w:tr w:rsidR="008D1833" w:rsidRPr="002C0056" w14:paraId="0A534C04" w14:textId="77777777" w:rsidTr="00CA39C0">
        <w:trPr>
          <w:tblHeader/>
        </w:trPr>
        <w:tc>
          <w:tcPr>
            <w:tcW w:w="2970" w:type="dxa"/>
            <w:shd w:val="clear" w:color="auto" w:fill="9BBB59" w:themeFill="accent3"/>
            <w:vAlign w:val="center"/>
          </w:tcPr>
          <w:p w14:paraId="7A4D592E" w14:textId="77777777" w:rsidR="00BB62C3" w:rsidRPr="002C0056" w:rsidRDefault="00BB62C3"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Các từ viết tắt</w:t>
            </w:r>
          </w:p>
        </w:tc>
        <w:tc>
          <w:tcPr>
            <w:tcW w:w="4140" w:type="dxa"/>
            <w:shd w:val="clear" w:color="auto" w:fill="9BBB59" w:themeFill="accent3"/>
            <w:vAlign w:val="center"/>
          </w:tcPr>
          <w:p w14:paraId="04633559" w14:textId="77777777" w:rsidR="00BB62C3" w:rsidRPr="002C0056" w:rsidRDefault="00BB62C3"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Sự miêu tả</w:t>
            </w:r>
          </w:p>
        </w:tc>
        <w:tc>
          <w:tcPr>
            <w:tcW w:w="1980" w:type="dxa"/>
            <w:shd w:val="clear" w:color="auto" w:fill="9BBB59" w:themeFill="accent3"/>
            <w:vAlign w:val="center"/>
          </w:tcPr>
          <w:p w14:paraId="6D023FB7" w14:textId="77777777" w:rsidR="00BB62C3" w:rsidRPr="002C0056" w:rsidRDefault="00BB62C3" w:rsidP="008D1833">
            <w:pPr>
              <w:pStyle w:val="HeadingLv1"/>
              <w:rPr>
                <w:rFonts w:ascii="Times New Roman" w:hAnsi="Times New Roman" w:cs="Times New Roman"/>
                <w:color w:val="auto"/>
                <w:sz w:val="26"/>
                <w:szCs w:val="26"/>
              </w:rPr>
            </w:pPr>
            <w:r w:rsidRPr="002C0056">
              <w:rPr>
                <w:rFonts w:ascii="Times New Roman" w:hAnsi="Times New Roman" w:cs="Times New Roman"/>
                <w:color w:val="auto"/>
                <w:sz w:val="26"/>
                <w:szCs w:val="26"/>
              </w:rPr>
              <w:t>Ghi chú</w:t>
            </w:r>
          </w:p>
        </w:tc>
      </w:tr>
      <w:tr w:rsidR="008D1833" w:rsidRPr="002C0056" w14:paraId="0A972CE6" w14:textId="77777777" w:rsidTr="00CA39C0">
        <w:tc>
          <w:tcPr>
            <w:tcW w:w="2970" w:type="dxa"/>
            <w:vAlign w:val="center"/>
          </w:tcPr>
          <w:p w14:paraId="3897E4BC" w14:textId="1DAD9B03" w:rsidR="003807FF" w:rsidRPr="002C0056" w:rsidRDefault="008D1833" w:rsidP="008D1833">
            <w:pPr>
              <w:pStyle w:val="Bang"/>
              <w:rPr>
                <w:rFonts w:ascii="Times New Roman" w:hAnsi="Times New Roman" w:cs="Times New Roman"/>
                <w:sz w:val="26"/>
                <w:szCs w:val="26"/>
                <w:lang w:val="en-US"/>
              </w:rPr>
            </w:pPr>
            <w:r w:rsidRPr="002C0056">
              <w:rPr>
                <w:rFonts w:ascii="Times New Roman" w:hAnsi="Times New Roman" w:cs="Times New Roman"/>
                <w:sz w:val="26"/>
                <w:szCs w:val="26"/>
                <w:lang w:val="en-US"/>
              </w:rPr>
              <w:t>UAT</w:t>
            </w:r>
          </w:p>
        </w:tc>
        <w:tc>
          <w:tcPr>
            <w:tcW w:w="4140" w:type="dxa"/>
          </w:tcPr>
          <w:p w14:paraId="362ECB60" w14:textId="77777777" w:rsidR="003807FF" w:rsidRPr="002C0056" w:rsidRDefault="003807FF" w:rsidP="008D1833">
            <w:pPr>
              <w:pStyle w:val="Bang"/>
              <w:rPr>
                <w:rFonts w:ascii="Times New Roman" w:hAnsi="Times New Roman" w:cs="Times New Roman"/>
                <w:sz w:val="26"/>
                <w:szCs w:val="26"/>
              </w:rPr>
            </w:pPr>
            <w:r w:rsidRPr="002C0056">
              <w:rPr>
                <w:rFonts w:ascii="Times New Roman" w:hAnsi="Times New Roman" w:cs="Times New Roman"/>
                <w:sz w:val="26"/>
                <w:szCs w:val="26"/>
              </w:rPr>
              <w:t>Kiểm tra chấp nhận</w:t>
            </w:r>
          </w:p>
        </w:tc>
        <w:tc>
          <w:tcPr>
            <w:tcW w:w="1980" w:type="dxa"/>
          </w:tcPr>
          <w:p w14:paraId="3C3CFBDD" w14:textId="77777777" w:rsidR="003807FF" w:rsidRPr="002C0056" w:rsidRDefault="003807FF" w:rsidP="008D1833">
            <w:pPr>
              <w:pStyle w:val="Bang"/>
              <w:rPr>
                <w:rFonts w:ascii="Times New Roman" w:hAnsi="Times New Roman" w:cs="Times New Roman"/>
                <w:sz w:val="26"/>
                <w:szCs w:val="26"/>
              </w:rPr>
            </w:pPr>
          </w:p>
        </w:tc>
      </w:tr>
      <w:tr w:rsidR="008D1833" w:rsidRPr="002C0056" w14:paraId="1ED02099" w14:textId="77777777" w:rsidTr="00CA39C0">
        <w:tc>
          <w:tcPr>
            <w:tcW w:w="2970" w:type="dxa"/>
            <w:vAlign w:val="center"/>
          </w:tcPr>
          <w:p w14:paraId="08A3EFE9" w14:textId="4DAC952F" w:rsidR="00E31D37" w:rsidRPr="002C0056" w:rsidRDefault="008D1833" w:rsidP="008D1833">
            <w:pPr>
              <w:pStyle w:val="Bang"/>
              <w:rPr>
                <w:rFonts w:ascii="Times New Roman" w:hAnsi="Times New Roman" w:cs="Times New Roman"/>
                <w:sz w:val="26"/>
                <w:szCs w:val="26"/>
                <w:lang w:val="en-US"/>
              </w:rPr>
            </w:pPr>
            <w:r w:rsidRPr="002C0056">
              <w:rPr>
                <w:rFonts w:ascii="Times New Roman" w:hAnsi="Times New Roman" w:cs="Times New Roman"/>
                <w:sz w:val="26"/>
                <w:szCs w:val="26"/>
                <w:lang w:val="en-US"/>
              </w:rPr>
              <w:t>HD</w:t>
            </w:r>
          </w:p>
        </w:tc>
        <w:tc>
          <w:tcPr>
            <w:tcW w:w="4140" w:type="dxa"/>
          </w:tcPr>
          <w:p w14:paraId="14377C83" w14:textId="24E8668B" w:rsidR="00E31D37" w:rsidRPr="002C0056" w:rsidRDefault="00867B97" w:rsidP="008D1833">
            <w:pPr>
              <w:pStyle w:val="Bang"/>
              <w:rPr>
                <w:rFonts w:ascii="Times New Roman" w:hAnsi="Times New Roman" w:cs="Times New Roman"/>
                <w:sz w:val="26"/>
                <w:szCs w:val="26"/>
              </w:rPr>
            </w:pPr>
            <w:r w:rsidRPr="002C0056">
              <w:rPr>
                <w:rFonts w:ascii="Times New Roman" w:hAnsi="Times New Roman" w:cs="Times New Roman"/>
                <w:sz w:val="26"/>
                <w:szCs w:val="26"/>
              </w:rPr>
              <w:t>Ổ đĩa cứng</w:t>
            </w:r>
          </w:p>
        </w:tc>
        <w:tc>
          <w:tcPr>
            <w:tcW w:w="1980" w:type="dxa"/>
          </w:tcPr>
          <w:p w14:paraId="2FB07047" w14:textId="77777777" w:rsidR="00E31D37" w:rsidRPr="002C0056" w:rsidRDefault="00E31D37" w:rsidP="008D1833">
            <w:pPr>
              <w:pStyle w:val="Bang"/>
              <w:rPr>
                <w:rFonts w:ascii="Times New Roman" w:hAnsi="Times New Roman" w:cs="Times New Roman"/>
                <w:sz w:val="26"/>
                <w:szCs w:val="26"/>
              </w:rPr>
            </w:pPr>
          </w:p>
        </w:tc>
      </w:tr>
      <w:tr w:rsidR="008D1833" w:rsidRPr="002C0056" w14:paraId="3E935BE7" w14:textId="77777777" w:rsidTr="00CA39C0">
        <w:tc>
          <w:tcPr>
            <w:tcW w:w="2970" w:type="dxa"/>
            <w:vAlign w:val="center"/>
          </w:tcPr>
          <w:p w14:paraId="317F4807" w14:textId="58F8B3E8" w:rsidR="00E31D37" w:rsidRPr="002C0056" w:rsidRDefault="008D1833" w:rsidP="008D1833">
            <w:pPr>
              <w:pStyle w:val="Bang"/>
              <w:rPr>
                <w:rFonts w:ascii="Times New Roman" w:hAnsi="Times New Roman" w:cs="Times New Roman"/>
                <w:sz w:val="26"/>
                <w:szCs w:val="26"/>
                <w:lang w:val="en-US"/>
              </w:rPr>
            </w:pPr>
            <w:r w:rsidRPr="002C0056">
              <w:rPr>
                <w:rFonts w:ascii="Times New Roman" w:hAnsi="Times New Roman" w:cs="Times New Roman"/>
                <w:sz w:val="26"/>
                <w:szCs w:val="26"/>
                <w:lang w:val="en-US"/>
              </w:rPr>
              <w:t>OS</w:t>
            </w:r>
          </w:p>
        </w:tc>
        <w:tc>
          <w:tcPr>
            <w:tcW w:w="4140" w:type="dxa"/>
          </w:tcPr>
          <w:p w14:paraId="7AFB0217" w14:textId="02A8DCA0"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z w:val="26"/>
                <w:szCs w:val="26"/>
              </w:rPr>
              <w:t>Hệ điều hành</w:t>
            </w:r>
          </w:p>
        </w:tc>
        <w:tc>
          <w:tcPr>
            <w:tcW w:w="1980" w:type="dxa"/>
          </w:tcPr>
          <w:p w14:paraId="0A8C2C7D" w14:textId="77777777" w:rsidR="00E31D37" w:rsidRPr="002C0056" w:rsidRDefault="00E31D37" w:rsidP="008D1833">
            <w:pPr>
              <w:pStyle w:val="Bang"/>
              <w:rPr>
                <w:rFonts w:ascii="Times New Roman" w:hAnsi="Times New Roman" w:cs="Times New Roman"/>
                <w:sz w:val="26"/>
                <w:szCs w:val="26"/>
              </w:rPr>
            </w:pPr>
          </w:p>
        </w:tc>
      </w:tr>
      <w:tr w:rsidR="008D1833" w:rsidRPr="002C0056" w14:paraId="6EE7A538" w14:textId="77777777" w:rsidTr="00CA39C0">
        <w:tc>
          <w:tcPr>
            <w:tcW w:w="2970" w:type="dxa"/>
            <w:vAlign w:val="center"/>
          </w:tcPr>
          <w:p w14:paraId="36397201" w14:textId="62EBB946"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z w:val="26"/>
                <w:szCs w:val="26"/>
              </w:rPr>
              <w:t>LAN</w:t>
            </w:r>
          </w:p>
        </w:tc>
        <w:tc>
          <w:tcPr>
            <w:tcW w:w="4140" w:type="dxa"/>
          </w:tcPr>
          <w:p w14:paraId="54D755F9" w14:textId="2D37AB60"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z w:val="26"/>
                <w:szCs w:val="26"/>
              </w:rPr>
              <w:t>Mạng lưới khu vực địa phương</w:t>
            </w:r>
          </w:p>
        </w:tc>
        <w:tc>
          <w:tcPr>
            <w:tcW w:w="1980" w:type="dxa"/>
          </w:tcPr>
          <w:p w14:paraId="640A017B" w14:textId="77777777" w:rsidR="00E31D37" w:rsidRPr="002C0056" w:rsidRDefault="00E31D37" w:rsidP="008D1833">
            <w:pPr>
              <w:pStyle w:val="Bang"/>
              <w:rPr>
                <w:rFonts w:ascii="Times New Roman" w:hAnsi="Times New Roman" w:cs="Times New Roman"/>
                <w:sz w:val="26"/>
                <w:szCs w:val="26"/>
              </w:rPr>
            </w:pPr>
          </w:p>
        </w:tc>
      </w:tr>
      <w:tr w:rsidR="008D1833" w:rsidRPr="002C0056" w14:paraId="7BAED6D0" w14:textId="77777777" w:rsidTr="00CA39C0">
        <w:tc>
          <w:tcPr>
            <w:tcW w:w="2970" w:type="dxa"/>
            <w:vAlign w:val="center"/>
          </w:tcPr>
          <w:p w14:paraId="13722ED8" w14:textId="3FC7AE65"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z w:val="26"/>
                <w:szCs w:val="26"/>
              </w:rPr>
              <w:t>GUI</w:t>
            </w:r>
          </w:p>
        </w:tc>
        <w:tc>
          <w:tcPr>
            <w:tcW w:w="4140" w:type="dxa"/>
          </w:tcPr>
          <w:p w14:paraId="1E7BC074" w14:textId="11D07F1E"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napToGrid/>
                <w:sz w:val="26"/>
                <w:szCs w:val="26"/>
                <w:lang w:eastAsia="ja-JP"/>
              </w:rPr>
              <w:t>Giao diện đồ họa người dùng</w:t>
            </w:r>
          </w:p>
        </w:tc>
        <w:tc>
          <w:tcPr>
            <w:tcW w:w="1980" w:type="dxa"/>
          </w:tcPr>
          <w:p w14:paraId="0C92ED86" w14:textId="77777777" w:rsidR="00E31D37" w:rsidRPr="002C0056" w:rsidRDefault="00E31D37" w:rsidP="008D1833">
            <w:pPr>
              <w:pStyle w:val="Bang"/>
              <w:rPr>
                <w:rFonts w:ascii="Times New Roman" w:hAnsi="Times New Roman" w:cs="Times New Roman"/>
                <w:sz w:val="26"/>
                <w:szCs w:val="26"/>
              </w:rPr>
            </w:pPr>
          </w:p>
        </w:tc>
      </w:tr>
      <w:tr w:rsidR="008D1833" w:rsidRPr="002C0056" w14:paraId="5CFFFF4D" w14:textId="77777777" w:rsidTr="00CA39C0">
        <w:tc>
          <w:tcPr>
            <w:tcW w:w="2970" w:type="dxa"/>
            <w:vAlign w:val="center"/>
          </w:tcPr>
          <w:p w14:paraId="7D73DF0C" w14:textId="429A9636" w:rsidR="00BD6BE0" w:rsidRPr="002C0056" w:rsidRDefault="008E27AE" w:rsidP="008D1833">
            <w:pPr>
              <w:pStyle w:val="Bang"/>
              <w:rPr>
                <w:rFonts w:ascii="Times New Roman" w:hAnsi="Times New Roman" w:cs="Times New Roman"/>
                <w:snapToGrid/>
                <w:sz w:val="26"/>
                <w:szCs w:val="26"/>
                <w:lang w:eastAsia="ja-JP"/>
              </w:rPr>
            </w:pPr>
            <w:r w:rsidRPr="002C0056">
              <w:rPr>
                <w:rFonts w:ascii="Times New Roman" w:hAnsi="Times New Roman" w:cs="Times New Roman"/>
                <w:snapToGrid/>
                <w:sz w:val="26"/>
                <w:szCs w:val="26"/>
                <w:lang w:eastAsia="ja-JP"/>
              </w:rPr>
              <w:t>CPU</w:t>
            </w:r>
          </w:p>
        </w:tc>
        <w:tc>
          <w:tcPr>
            <w:tcW w:w="4140" w:type="dxa"/>
          </w:tcPr>
          <w:p w14:paraId="6140C85E" w14:textId="50393C9D" w:rsidR="00BD6BE0" w:rsidRPr="002C0056" w:rsidRDefault="008E27AE" w:rsidP="008D1833">
            <w:pPr>
              <w:pStyle w:val="Bang"/>
              <w:rPr>
                <w:rFonts w:ascii="Times New Roman" w:hAnsi="Times New Roman" w:cs="Times New Roman"/>
                <w:snapToGrid/>
                <w:sz w:val="26"/>
                <w:szCs w:val="26"/>
                <w:lang w:eastAsia="ja-JP"/>
              </w:rPr>
            </w:pPr>
            <w:r w:rsidRPr="002C0056">
              <w:rPr>
                <w:rFonts w:ascii="Times New Roman" w:hAnsi="Times New Roman" w:cs="Times New Roman"/>
                <w:snapToGrid/>
                <w:sz w:val="26"/>
                <w:szCs w:val="26"/>
                <w:lang w:eastAsia="ja-JP"/>
              </w:rPr>
              <w:t>Bộ phận xử lý trung tâm; đơn vị xử lý trung tâm; Bộ phận điện tử Trung tâm</w:t>
            </w:r>
          </w:p>
        </w:tc>
        <w:tc>
          <w:tcPr>
            <w:tcW w:w="1980" w:type="dxa"/>
          </w:tcPr>
          <w:p w14:paraId="0D53A57A" w14:textId="77777777" w:rsidR="00BD6BE0" w:rsidRPr="002C0056" w:rsidRDefault="00BD6BE0" w:rsidP="008D1833">
            <w:pPr>
              <w:pStyle w:val="Bang"/>
              <w:rPr>
                <w:rFonts w:ascii="Times New Roman" w:hAnsi="Times New Roman" w:cs="Times New Roman"/>
                <w:sz w:val="26"/>
                <w:szCs w:val="26"/>
              </w:rPr>
            </w:pPr>
          </w:p>
        </w:tc>
      </w:tr>
      <w:tr w:rsidR="008D1833" w:rsidRPr="002C0056" w14:paraId="0A3A8164" w14:textId="77777777" w:rsidTr="00CA39C0">
        <w:tc>
          <w:tcPr>
            <w:tcW w:w="2970" w:type="dxa"/>
            <w:vAlign w:val="center"/>
          </w:tcPr>
          <w:p w14:paraId="63F21FD6" w14:textId="108367F4"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z w:val="26"/>
                <w:szCs w:val="26"/>
              </w:rPr>
              <w:t>RAM</w:t>
            </w:r>
          </w:p>
        </w:tc>
        <w:tc>
          <w:tcPr>
            <w:tcW w:w="4140" w:type="dxa"/>
          </w:tcPr>
          <w:p w14:paraId="5ABC400A" w14:textId="17EAE72C" w:rsidR="00E31D37" w:rsidRPr="002C0056" w:rsidRDefault="008E27AE" w:rsidP="008D1833">
            <w:pPr>
              <w:pStyle w:val="Bang"/>
              <w:rPr>
                <w:rFonts w:ascii="Times New Roman" w:hAnsi="Times New Roman" w:cs="Times New Roman"/>
                <w:sz w:val="26"/>
                <w:szCs w:val="26"/>
              </w:rPr>
            </w:pPr>
            <w:r w:rsidRPr="002C0056">
              <w:rPr>
                <w:rFonts w:ascii="Times New Roman" w:hAnsi="Times New Roman" w:cs="Times New Roman"/>
                <w:sz w:val="26"/>
                <w:szCs w:val="26"/>
              </w:rPr>
              <w:t>Bộ nhớ truy cập tạm thời</w:t>
            </w:r>
          </w:p>
        </w:tc>
        <w:tc>
          <w:tcPr>
            <w:tcW w:w="1980" w:type="dxa"/>
          </w:tcPr>
          <w:p w14:paraId="02F19DAC" w14:textId="77777777" w:rsidR="00E31D37" w:rsidRPr="002C0056" w:rsidRDefault="00E31D37" w:rsidP="008D1833">
            <w:pPr>
              <w:pStyle w:val="Bang"/>
              <w:rPr>
                <w:rFonts w:ascii="Times New Roman" w:hAnsi="Times New Roman" w:cs="Times New Roman"/>
                <w:sz w:val="26"/>
                <w:szCs w:val="26"/>
              </w:rPr>
            </w:pPr>
          </w:p>
        </w:tc>
      </w:tr>
      <w:tr w:rsidR="008D1833" w:rsidRPr="002C0056" w14:paraId="219E1BB1" w14:textId="77777777" w:rsidTr="00CA39C0">
        <w:tc>
          <w:tcPr>
            <w:tcW w:w="2970" w:type="dxa"/>
            <w:vAlign w:val="center"/>
          </w:tcPr>
          <w:p w14:paraId="7C583E17" w14:textId="77777777" w:rsidR="00E31D37" w:rsidRPr="002C0056" w:rsidRDefault="00E31D37" w:rsidP="008D1833">
            <w:pPr>
              <w:pStyle w:val="Bang"/>
              <w:rPr>
                <w:rFonts w:ascii="Times New Roman" w:hAnsi="Times New Roman" w:cs="Times New Roman"/>
                <w:sz w:val="26"/>
                <w:szCs w:val="26"/>
              </w:rPr>
            </w:pPr>
            <w:r w:rsidRPr="002C0056">
              <w:rPr>
                <w:rFonts w:ascii="Times New Roman" w:hAnsi="Times New Roman" w:cs="Times New Roman"/>
                <w:sz w:val="26"/>
                <w:szCs w:val="26"/>
              </w:rPr>
              <w:t>SRS</w:t>
            </w:r>
          </w:p>
        </w:tc>
        <w:tc>
          <w:tcPr>
            <w:tcW w:w="4140" w:type="dxa"/>
          </w:tcPr>
          <w:p w14:paraId="6052F496" w14:textId="77777777" w:rsidR="00E31D37" w:rsidRPr="002C0056" w:rsidRDefault="00E31D37" w:rsidP="008D1833">
            <w:pPr>
              <w:pStyle w:val="Bang"/>
              <w:rPr>
                <w:rFonts w:ascii="Times New Roman" w:hAnsi="Times New Roman" w:cs="Times New Roman"/>
                <w:sz w:val="26"/>
                <w:szCs w:val="26"/>
              </w:rPr>
            </w:pPr>
            <w:r w:rsidRPr="002C0056">
              <w:rPr>
                <w:rFonts w:ascii="Times New Roman" w:hAnsi="Times New Roman" w:cs="Times New Roman"/>
                <w:sz w:val="26"/>
                <w:szCs w:val="26"/>
              </w:rPr>
              <w:t>những yêu cầu chi tiết của phần mềm</w:t>
            </w:r>
          </w:p>
        </w:tc>
        <w:tc>
          <w:tcPr>
            <w:tcW w:w="1980" w:type="dxa"/>
          </w:tcPr>
          <w:p w14:paraId="697DFE9F" w14:textId="77777777" w:rsidR="00E31D37" w:rsidRPr="002C0056" w:rsidRDefault="00E31D37" w:rsidP="008D1833">
            <w:pPr>
              <w:pStyle w:val="Bang"/>
              <w:rPr>
                <w:rFonts w:ascii="Times New Roman" w:hAnsi="Times New Roman" w:cs="Times New Roman"/>
                <w:sz w:val="26"/>
                <w:szCs w:val="26"/>
              </w:rPr>
            </w:pPr>
          </w:p>
        </w:tc>
      </w:tr>
    </w:tbl>
    <w:p w14:paraId="73AFDBEF" w14:textId="48A5C74D" w:rsidR="00F44EF0" w:rsidRPr="002C0056" w:rsidRDefault="00F44EF0" w:rsidP="008D1833">
      <w:pPr>
        <w:pStyle w:val="Heading2"/>
        <w:rPr>
          <w:rFonts w:cs="Times New Roman"/>
          <w:szCs w:val="26"/>
        </w:rPr>
      </w:pPr>
      <w:bookmarkStart w:id="69" w:name="_Toc71249364"/>
      <w:bookmarkStart w:id="70" w:name="_Toc105277501"/>
      <w:bookmarkEnd w:id="33"/>
      <w:bookmarkEnd w:id="34"/>
      <w:bookmarkEnd w:id="35"/>
      <w:r w:rsidRPr="002C0056">
        <w:rPr>
          <w:rFonts w:cs="Times New Roman"/>
          <w:szCs w:val="26"/>
        </w:rPr>
        <w:t>Thông tin lai lịch</w:t>
      </w:r>
      <w:bookmarkEnd w:id="36"/>
      <w:bookmarkEnd w:id="69"/>
      <w:bookmarkEnd w:id="70"/>
    </w:p>
    <w:p w14:paraId="6317749E" w14:textId="7FC720E6" w:rsidR="00F72D14" w:rsidRPr="002C0056" w:rsidRDefault="00F72D14" w:rsidP="00A905F5">
      <w:pPr>
        <w:pStyle w:val="ListParagraph"/>
        <w:numPr>
          <w:ilvl w:val="1"/>
          <w:numId w:val="14"/>
        </w:numPr>
        <w:rPr>
          <w:rFonts w:ascii="Times New Roman" w:hAnsi="Times New Roman" w:cs="Times New Roman"/>
          <w:iCs/>
          <w:sz w:val="26"/>
          <w:szCs w:val="26"/>
        </w:rPr>
      </w:pPr>
      <w:r w:rsidRPr="002C0056">
        <w:rPr>
          <w:rFonts w:ascii="Times New Roman" w:hAnsi="Times New Roman" w:cs="Times New Roman"/>
          <w:iCs/>
          <w:sz w:val="26"/>
          <w:szCs w:val="26"/>
        </w:rPr>
        <w:t xml:space="preserve">Vấn đề: </w:t>
      </w:r>
      <w:r w:rsidR="008D1833" w:rsidRPr="002C0056">
        <w:rPr>
          <w:rFonts w:ascii="Times New Roman" w:hAnsi="Times New Roman" w:cs="Times New Roman"/>
          <w:iCs/>
          <w:sz w:val="26"/>
          <w:szCs w:val="26"/>
        </w:rPr>
        <w:t>cửa hàng bán hoa Hasu hiện tại chưa có trang web để quản lý cửa hàng, đăng bán các sản phẩm và đưa các thông tin của sản phẩm đến tay người dùng, cũng như việc quản lý nhân viêm, quản lý khách hàng, quản lý sản phẩm, cho phép người dùng trãi nghiệm mua hoa online thông qua trang web. Nên cửa hàng cần một trang web quản lý cử</w:t>
      </w:r>
      <w:r w:rsidR="00A905F5" w:rsidRPr="002C0056">
        <w:rPr>
          <w:rFonts w:ascii="Times New Roman" w:hAnsi="Times New Roman" w:cs="Times New Roman"/>
          <w:iCs/>
          <w:sz w:val="26"/>
          <w:szCs w:val="26"/>
        </w:rPr>
        <w:t>a hàng bán hoa</w:t>
      </w:r>
      <w:r w:rsidR="00A74CE8" w:rsidRPr="002C0056">
        <w:rPr>
          <w:rFonts w:ascii="Times New Roman" w:hAnsi="Times New Roman" w:cs="Times New Roman"/>
          <w:iCs/>
          <w:sz w:val="26"/>
          <w:szCs w:val="26"/>
        </w:rPr>
        <w:t xml:space="preserve"> cung cấp giải pháp lưu trữ</w:t>
      </w:r>
      <w:r w:rsidR="00A905F5" w:rsidRPr="002C0056">
        <w:rPr>
          <w:rFonts w:ascii="Times New Roman" w:hAnsi="Times New Roman" w:cs="Times New Roman"/>
          <w:iCs/>
          <w:sz w:val="26"/>
          <w:szCs w:val="26"/>
        </w:rPr>
        <w:t xml:space="preserve"> thông tin cho Hasu</w:t>
      </w:r>
      <w:r w:rsidR="00A74CE8" w:rsidRPr="002C0056">
        <w:rPr>
          <w:rFonts w:ascii="Times New Roman" w:hAnsi="Times New Roman" w:cs="Times New Roman"/>
          <w:iCs/>
          <w:sz w:val="26"/>
          <w:szCs w:val="26"/>
        </w:rPr>
        <w:t xml:space="preserve"> để nâng cao hiệu suất công việc và lưu trữ dữ liệu một cách an toàn nhất.</w:t>
      </w:r>
    </w:p>
    <w:p w14:paraId="15E1B49B" w14:textId="530EEA49" w:rsidR="00A74CE8" w:rsidRPr="002C0056" w:rsidRDefault="00F72D14" w:rsidP="008D1833">
      <w:pPr>
        <w:pStyle w:val="ListParagraph"/>
        <w:numPr>
          <w:ilvl w:val="1"/>
          <w:numId w:val="14"/>
        </w:numPr>
        <w:rPr>
          <w:rFonts w:ascii="Times New Roman" w:hAnsi="Times New Roman" w:cs="Times New Roman"/>
          <w:iCs/>
          <w:sz w:val="26"/>
          <w:szCs w:val="26"/>
        </w:rPr>
      </w:pPr>
      <w:r w:rsidRPr="002C0056">
        <w:rPr>
          <w:rFonts w:ascii="Times New Roman" w:hAnsi="Times New Roman" w:cs="Times New Roman"/>
          <w:iCs/>
          <w:sz w:val="26"/>
          <w:szCs w:val="26"/>
        </w:rPr>
        <w:t>Main function:</w:t>
      </w:r>
    </w:p>
    <w:p w14:paraId="0EDA64AB" w14:textId="6CAB5A88" w:rsidR="00A74CE8" w:rsidRPr="002C0056" w:rsidRDefault="00A74CE8" w:rsidP="008D1833">
      <w:pPr>
        <w:pStyle w:val="ListParagraph"/>
        <w:numPr>
          <w:ilvl w:val="0"/>
          <w:numId w:val="15"/>
        </w:numPr>
        <w:rPr>
          <w:rFonts w:ascii="Times New Roman" w:hAnsi="Times New Roman" w:cs="Times New Roman"/>
          <w:iCs/>
          <w:sz w:val="26"/>
          <w:szCs w:val="26"/>
        </w:rPr>
      </w:pPr>
      <w:r w:rsidRPr="002C0056">
        <w:rPr>
          <w:rFonts w:ascii="Times New Roman" w:hAnsi="Times New Roman" w:cs="Times New Roman"/>
          <w:iCs/>
          <w:sz w:val="26"/>
          <w:szCs w:val="26"/>
        </w:rPr>
        <w:t>Đăng xuất &amp; Đăng xuất</w:t>
      </w:r>
      <w:r w:rsidR="00A905F5" w:rsidRPr="002C0056">
        <w:rPr>
          <w:rFonts w:ascii="Times New Roman" w:hAnsi="Times New Roman" w:cs="Times New Roman"/>
          <w:iCs/>
          <w:sz w:val="26"/>
          <w:szCs w:val="26"/>
        </w:rPr>
        <w:t>, Đăng ký, Quên mật khẩu</w:t>
      </w:r>
      <w:r w:rsidRPr="002C0056">
        <w:rPr>
          <w:rFonts w:ascii="Times New Roman" w:hAnsi="Times New Roman" w:cs="Times New Roman"/>
          <w:iCs/>
          <w:sz w:val="26"/>
          <w:szCs w:val="26"/>
        </w:rPr>
        <w:t>.</w:t>
      </w:r>
    </w:p>
    <w:p w14:paraId="6B54BD19" w14:textId="7B937BAC" w:rsidR="00A74CE8"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Quản lý sản phẩm</w:t>
      </w:r>
    </w:p>
    <w:p w14:paraId="2CE76524" w14:textId="3508377F" w:rsidR="00D06C9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lastRenderedPageBreak/>
        <w:t>Quản lý khách hàng</w:t>
      </w:r>
    </w:p>
    <w:p w14:paraId="1745C00E" w14:textId="4A01905E" w:rsidR="00A905F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Quản lý đơn hàng</w:t>
      </w:r>
    </w:p>
    <w:p w14:paraId="136FD3A8" w14:textId="4AB5779E" w:rsidR="00D06C9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Quản lý giỏ hàng</w:t>
      </w:r>
    </w:p>
    <w:p w14:paraId="76616542" w14:textId="1E66EC5E" w:rsidR="00A905F5" w:rsidRPr="002C0056" w:rsidRDefault="00A905F5" w:rsidP="00A905F5">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rPr>
        <w:t>Xem báo cáo sản phẩm đã bán và xuất file báo cáo.</w:t>
      </w:r>
    </w:p>
    <w:p w14:paraId="44178E67" w14:textId="2028B2BE" w:rsidR="00D06C9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rPr>
        <w:t>Chỉnh sửa hồ sơ cá nhân (Khách hàng)</w:t>
      </w:r>
    </w:p>
    <w:p w14:paraId="545DE27D" w14:textId="0E1E37E8" w:rsidR="00A905F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Tìm kiếm sản phẩm</w:t>
      </w:r>
    </w:p>
    <w:p w14:paraId="0D3A3C0B" w14:textId="56518CC0" w:rsidR="00A905F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rPr>
        <w:t>Xem danh sách sản phẩm đang bán trên hệ thống</w:t>
      </w:r>
    </w:p>
    <w:p w14:paraId="6A338A67" w14:textId="24EB8C4A" w:rsidR="00A905F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Xem thông tin chi tiết sản phẩm</w:t>
      </w:r>
    </w:p>
    <w:p w14:paraId="270C7B86" w14:textId="4AF6C28B" w:rsidR="00A905F5" w:rsidRPr="002C0056" w:rsidRDefault="00A905F5" w:rsidP="008D1833">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Đặt hàng</w:t>
      </w:r>
    </w:p>
    <w:p w14:paraId="56BECC00" w14:textId="66ADE6E1" w:rsidR="00D06C95" w:rsidRPr="002C0056" w:rsidRDefault="00A905F5" w:rsidP="00697768">
      <w:pPr>
        <w:pStyle w:val="ListParagraph"/>
        <w:numPr>
          <w:ilvl w:val="0"/>
          <w:numId w:val="16"/>
        </w:numPr>
        <w:rPr>
          <w:rFonts w:ascii="Times New Roman" w:hAnsi="Times New Roman" w:cs="Times New Roman"/>
          <w:iCs/>
          <w:sz w:val="26"/>
          <w:szCs w:val="26"/>
        </w:rPr>
      </w:pPr>
      <w:r w:rsidRPr="002C0056">
        <w:rPr>
          <w:rFonts w:ascii="Times New Roman" w:hAnsi="Times New Roman" w:cs="Times New Roman"/>
          <w:iCs/>
          <w:sz w:val="26"/>
          <w:szCs w:val="26"/>
          <w:lang w:val="en-US"/>
        </w:rPr>
        <w:t>Bình luận sản phẩm</w:t>
      </w:r>
    </w:p>
    <w:p w14:paraId="70A4F9E2" w14:textId="45F9A24F" w:rsidR="00D06C95" w:rsidRPr="002C0056" w:rsidRDefault="00D06C95" w:rsidP="008E15D5">
      <w:pPr>
        <w:pStyle w:val="ListParagraph"/>
        <w:numPr>
          <w:ilvl w:val="0"/>
          <w:numId w:val="10"/>
        </w:numPr>
        <w:ind w:left="1440"/>
        <w:rPr>
          <w:rFonts w:ascii="Times New Roman" w:hAnsi="Times New Roman" w:cs="Times New Roman"/>
          <w:iCs/>
          <w:sz w:val="26"/>
          <w:szCs w:val="26"/>
        </w:rPr>
      </w:pPr>
      <w:r w:rsidRPr="002C0056">
        <w:rPr>
          <w:rFonts w:ascii="Times New Roman" w:hAnsi="Times New Roman" w:cs="Times New Roman"/>
          <w:iCs/>
          <w:sz w:val="26"/>
          <w:szCs w:val="26"/>
        </w:rPr>
        <w:t>Mục đích của tài liệu này là phác thảo các yêu cầu kiểm tra mà nhóm cần xác định trước khi lên kế hoạch thực hiện kiểm tra phần mềm này có đáp ứng được với yêu cầu củ</w:t>
      </w:r>
      <w:r w:rsidR="00A905F5" w:rsidRPr="002C0056">
        <w:rPr>
          <w:rFonts w:ascii="Times New Roman" w:hAnsi="Times New Roman" w:cs="Times New Roman"/>
          <w:iCs/>
          <w:sz w:val="26"/>
          <w:szCs w:val="26"/>
        </w:rPr>
        <w:t>a Hasu</w:t>
      </w:r>
      <w:r w:rsidRPr="002C0056">
        <w:rPr>
          <w:rFonts w:ascii="Times New Roman" w:hAnsi="Times New Roman" w:cs="Times New Roman"/>
          <w:iCs/>
          <w:sz w:val="26"/>
          <w:szCs w:val="26"/>
        </w:rPr>
        <w:t xml:space="preserve"> hay không?</w:t>
      </w:r>
    </w:p>
    <w:p w14:paraId="041343CC" w14:textId="5C93C3F1" w:rsidR="00F44EF0" w:rsidRPr="002C0056" w:rsidRDefault="00F44EF0" w:rsidP="008D1833">
      <w:pPr>
        <w:pStyle w:val="Heading2"/>
        <w:rPr>
          <w:rFonts w:cs="Times New Roman"/>
          <w:szCs w:val="26"/>
        </w:rPr>
      </w:pPr>
      <w:bookmarkStart w:id="71" w:name="_Toc516633379"/>
      <w:bookmarkStart w:id="72" w:name="_Toc71249365"/>
      <w:bookmarkStart w:id="73" w:name="_Toc105277502"/>
      <w:r w:rsidRPr="002C0056">
        <w:rPr>
          <w:rFonts w:cs="Times New Roman"/>
          <w:szCs w:val="26"/>
        </w:rPr>
        <w:t>Phạm vi thử nghiệm</w:t>
      </w:r>
      <w:bookmarkEnd w:id="71"/>
      <w:bookmarkEnd w:id="72"/>
      <w:bookmarkEnd w:id="73"/>
      <w:r w:rsidR="002F61D9" w:rsidRPr="002C0056">
        <w:rPr>
          <w:rFonts w:cs="Times New Roman"/>
          <w:szCs w:val="26"/>
        </w:rPr>
        <w:t xml:space="preserve"> </w:t>
      </w:r>
    </w:p>
    <w:p w14:paraId="1FCC8846" w14:textId="02AD378F" w:rsidR="00EF43B4" w:rsidRPr="002C0056" w:rsidRDefault="00EF43B4" w:rsidP="00671248">
      <w:pPr>
        <w:pStyle w:val="Heading3"/>
      </w:pPr>
      <w:bookmarkStart w:id="74" w:name="_Toc105277503"/>
      <w:r w:rsidRPr="002C0056">
        <w:t>Kiểm tra mức độ sẽ được áp dụng</w:t>
      </w:r>
      <w:bookmarkEnd w:id="74"/>
    </w:p>
    <w:p w14:paraId="0F24BE77" w14:textId="77777777" w:rsidR="00C36899" w:rsidRPr="002C0056" w:rsidRDefault="00C36899" w:rsidP="008D1833">
      <w:pPr>
        <w:pStyle w:val="ListParagraph"/>
        <w:numPr>
          <w:ilvl w:val="0"/>
          <w:numId w:val="9"/>
        </w:numPr>
        <w:rPr>
          <w:rFonts w:ascii="Times New Roman" w:hAnsi="Times New Roman" w:cs="Times New Roman"/>
          <w:iCs/>
          <w:sz w:val="26"/>
          <w:szCs w:val="26"/>
        </w:rPr>
      </w:pPr>
      <w:r w:rsidRPr="002C0056">
        <w:rPr>
          <w:rFonts w:ascii="Times New Roman" w:hAnsi="Times New Roman" w:cs="Times New Roman"/>
          <w:iCs/>
          <w:sz w:val="26"/>
          <w:szCs w:val="26"/>
        </w:rPr>
        <w:t>Có 3 loại kiểm thử mà nhóm em sẽ được áp dụng để kiểm tra phần mềm này:</w:t>
      </w:r>
    </w:p>
    <w:p w14:paraId="0FAB82F2" w14:textId="77777777" w:rsidR="00C36899" w:rsidRPr="002C0056" w:rsidRDefault="00C36899" w:rsidP="008D1833">
      <w:pPr>
        <w:pStyle w:val="ListParagraph"/>
        <w:numPr>
          <w:ilvl w:val="0"/>
          <w:numId w:val="17"/>
        </w:numPr>
        <w:rPr>
          <w:rFonts w:ascii="Times New Roman" w:hAnsi="Times New Roman" w:cs="Times New Roman"/>
          <w:iCs/>
          <w:sz w:val="26"/>
          <w:szCs w:val="26"/>
        </w:rPr>
      </w:pPr>
      <w:r w:rsidRPr="002C0056">
        <w:rPr>
          <w:rFonts w:ascii="Times New Roman" w:hAnsi="Times New Roman" w:cs="Times New Roman"/>
          <w:iCs/>
          <w:sz w:val="26"/>
          <w:szCs w:val="26"/>
        </w:rPr>
        <w:t>Unit Test: một loại kiểm thử phần mềm trong đó các đơn vị hoặc thành phần lẻ của phần mềm được kiểm tra. Đơn vị kiểm tra được thực hiện trong quá trình phát triển ứng dụng. Mục tiêu của đơn vị Kiểm tra là cô lập một mã phần và xác minh tính chính xác của đơn vị đó.</w:t>
      </w:r>
    </w:p>
    <w:p w14:paraId="41CB3BBB" w14:textId="77777777" w:rsidR="00C36899" w:rsidRPr="002C0056" w:rsidRDefault="00C36899" w:rsidP="008D1833">
      <w:pPr>
        <w:pStyle w:val="ListParagraph"/>
        <w:numPr>
          <w:ilvl w:val="0"/>
          <w:numId w:val="17"/>
        </w:numPr>
        <w:rPr>
          <w:rFonts w:ascii="Times New Roman" w:hAnsi="Times New Roman" w:cs="Times New Roman"/>
          <w:iCs/>
          <w:sz w:val="26"/>
          <w:szCs w:val="26"/>
        </w:rPr>
      </w:pPr>
      <w:r w:rsidRPr="002C0056">
        <w:rPr>
          <w:rFonts w:ascii="Times New Roman" w:hAnsi="Times New Roman" w:cs="Times New Roman"/>
          <w:iCs/>
          <w:sz w:val="26"/>
          <w:szCs w:val="26"/>
        </w:rPr>
        <w:t>Kiểm thử tích hợp: cá nhân phần mềm mô-đun sẽ được kết hợp và kiểm tra trong 1 nhóm.</w:t>
      </w:r>
    </w:p>
    <w:p w14:paraId="6E783BA8" w14:textId="044CBAED" w:rsidR="00AE13B3" w:rsidRPr="002C0056" w:rsidRDefault="00C36899" w:rsidP="00E5480E">
      <w:pPr>
        <w:pStyle w:val="ListParagraph"/>
        <w:numPr>
          <w:ilvl w:val="0"/>
          <w:numId w:val="17"/>
        </w:numPr>
        <w:rPr>
          <w:rFonts w:ascii="Times New Roman" w:hAnsi="Times New Roman" w:cs="Times New Roman"/>
          <w:iCs/>
          <w:sz w:val="26"/>
          <w:szCs w:val="26"/>
        </w:rPr>
      </w:pPr>
      <w:r w:rsidRPr="002C0056">
        <w:rPr>
          <w:rFonts w:ascii="Times New Roman" w:hAnsi="Times New Roman" w:cs="Times New Roman"/>
          <w:iCs/>
          <w:sz w:val="26"/>
          <w:szCs w:val="26"/>
        </w:rPr>
        <w:t>Kiểm thử hệ thống: tiến trình thực hiện trên một hệ thống hoàn thành và hội nhập để đánh giá sự tương thích của hệ thống với các công cụ yêu cầu.</w:t>
      </w:r>
    </w:p>
    <w:p w14:paraId="15959A97" w14:textId="03EED1CF" w:rsidR="00EA7FF5" w:rsidRPr="002C0056" w:rsidRDefault="00697768" w:rsidP="008D1833">
      <w:pPr>
        <w:pStyle w:val="ListParagraph"/>
        <w:numPr>
          <w:ilvl w:val="2"/>
          <w:numId w:val="8"/>
        </w:numPr>
        <w:rPr>
          <w:rFonts w:ascii="Times New Roman" w:hAnsi="Times New Roman" w:cs="Times New Roman"/>
          <w:b/>
          <w:bCs/>
          <w:i/>
          <w:sz w:val="26"/>
          <w:szCs w:val="26"/>
        </w:rPr>
      </w:pPr>
      <w:r w:rsidRPr="002C0056">
        <w:rPr>
          <w:rFonts w:ascii="Times New Roman" w:hAnsi="Times New Roman" w:cs="Times New Roman"/>
          <w:b/>
          <w:bCs/>
          <w:i/>
          <w:sz w:val="26"/>
          <w:szCs w:val="26"/>
        </w:rPr>
        <w:t>Danh sách các loại kiểm thử sẽ được sử dụng</w:t>
      </w:r>
    </w:p>
    <w:p w14:paraId="2D5C8B78" w14:textId="77777777" w:rsidR="004C03DB" w:rsidRPr="002C0056" w:rsidRDefault="004C03DB" w:rsidP="008D1833">
      <w:pPr>
        <w:pStyle w:val="ListParagraph"/>
        <w:numPr>
          <w:ilvl w:val="0"/>
          <w:numId w:val="20"/>
        </w:numPr>
        <w:ind w:left="1800"/>
        <w:rPr>
          <w:rFonts w:ascii="Times New Roman" w:hAnsi="Times New Roman" w:cs="Times New Roman"/>
          <w:iCs/>
          <w:sz w:val="26"/>
          <w:szCs w:val="26"/>
        </w:rPr>
      </w:pPr>
      <w:r w:rsidRPr="002C0056">
        <w:rPr>
          <w:rFonts w:ascii="Times New Roman" w:hAnsi="Times New Roman" w:cs="Times New Roman"/>
          <w:iCs/>
          <w:sz w:val="26"/>
          <w:szCs w:val="26"/>
        </w:rPr>
        <w:lastRenderedPageBreak/>
        <w:t>Kiểm tra chức năng</w:t>
      </w:r>
    </w:p>
    <w:p w14:paraId="72B7DDB4" w14:textId="0D71AA33" w:rsidR="004C03DB" w:rsidRPr="002C0056" w:rsidRDefault="004C03DB" w:rsidP="008D1833">
      <w:pPr>
        <w:pStyle w:val="ListParagraph"/>
        <w:numPr>
          <w:ilvl w:val="1"/>
          <w:numId w:val="19"/>
        </w:numPr>
        <w:ind w:left="1800"/>
        <w:rPr>
          <w:rFonts w:ascii="Times New Roman" w:hAnsi="Times New Roman" w:cs="Times New Roman"/>
          <w:iCs/>
          <w:sz w:val="26"/>
          <w:szCs w:val="26"/>
        </w:rPr>
      </w:pPr>
      <w:r w:rsidRPr="002C0056">
        <w:rPr>
          <w:rFonts w:ascii="Times New Roman" w:hAnsi="Times New Roman" w:cs="Times New Roman"/>
          <w:iCs/>
          <w:sz w:val="26"/>
          <w:szCs w:val="26"/>
        </w:rPr>
        <w:t>Kiểm tra giao diện người dùng</w:t>
      </w:r>
    </w:p>
    <w:p w14:paraId="12C1284C" w14:textId="45021FE1" w:rsidR="004C03DB" w:rsidRPr="002C0056" w:rsidRDefault="004C03DB" w:rsidP="008D1833">
      <w:pPr>
        <w:pStyle w:val="ListParagraph"/>
        <w:numPr>
          <w:ilvl w:val="1"/>
          <w:numId w:val="19"/>
        </w:numPr>
        <w:ind w:left="1800"/>
        <w:rPr>
          <w:rFonts w:ascii="Times New Roman" w:hAnsi="Times New Roman" w:cs="Times New Roman"/>
          <w:iCs/>
          <w:sz w:val="26"/>
          <w:szCs w:val="26"/>
        </w:rPr>
      </w:pPr>
      <w:r w:rsidRPr="002C0056">
        <w:rPr>
          <w:rFonts w:ascii="Times New Roman" w:hAnsi="Times New Roman" w:cs="Times New Roman"/>
          <w:iCs/>
          <w:sz w:val="26"/>
          <w:szCs w:val="26"/>
        </w:rPr>
        <w:t>Kiểm tra tính toàn vẹn của dữ liệu và cơ sở dữ liệu</w:t>
      </w:r>
    </w:p>
    <w:p w14:paraId="1733A049" w14:textId="4457CC7E" w:rsidR="004C03DB" w:rsidRPr="002C0056" w:rsidRDefault="004C03DB" w:rsidP="008D1833">
      <w:pPr>
        <w:pStyle w:val="ListParagraph"/>
        <w:numPr>
          <w:ilvl w:val="1"/>
          <w:numId w:val="19"/>
        </w:numPr>
        <w:ind w:left="1800"/>
        <w:rPr>
          <w:rFonts w:ascii="Times New Roman" w:hAnsi="Times New Roman" w:cs="Times New Roman"/>
          <w:iCs/>
          <w:sz w:val="26"/>
          <w:szCs w:val="26"/>
        </w:rPr>
      </w:pPr>
      <w:r w:rsidRPr="002C0056">
        <w:rPr>
          <w:rFonts w:ascii="Times New Roman" w:hAnsi="Times New Roman" w:cs="Times New Roman"/>
          <w:iCs/>
          <w:sz w:val="26"/>
          <w:szCs w:val="26"/>
        </w:rPr>
        <w:t>Kiểm tra năng suất</w:t>
      </w:r>
    </w:p>
    <w:p w14:paraId="3298DE99" w14:textId="60EC3868" w:rsidR="004C03DB" w:rsidRPr="002C0056" w:rsidRDefault="004C03DB" w:rsidP="008D1833">
      <w:pPr>
        <w:pStyle w:val="ListParagraph"/>
        <w:numPr>
          <w:ilvl w:val="0"/>
          <w:numId w:val="21"/>
        </w:numPr>
        <w:rPr>
          <w:rFonts w:ascii="Times New Roman" w:hAnsi="Times New Roman" w:cs="Times New Roman"/>
          <w:iCs/>
          <w:sz w:val="26"/>
          <w:szCs w:val="26"/>
        </w:rPr>
      </w:pPr>
      <w:r w:rsidRPr="002C0056">
        <w:rPr>
          <w:rFonts w:ascii="Times New Roman" w:hAnsi="Times New Roman" w:cs="Times New Roman"/>
          <w:iCs/>
          <w:sz w:val="26"/>
          <w:szCs w:val="26"/>
        </w:rPr>
        <w:t>Kiểm tra năng suất</w:t>
      </w:r>
    </w:p>
    <w:p w14:paraId="2DA05166" w14:textId="447F8C98" w:rsidR="004C03DB" w:rsidRPr="002C0056" w:rsidRDefault="004C03DB" w:rsidP="008D1833">
      <w:pPr>
        <w:pStyle w:val="ListParagraph"/>
        <w:numPr>
          <w:ilvl w:val="0"/>
          <w:numId w:val="21"/>
        </w:numPr>
        <w:rPr>
          <w:rFonts w:ascii="Times New Roman" w:hAnsi="Times New Roman" w:cs="Times New Roman"/>
          <w:iCs/>
          <w:sz w:val="26"/>
          <w:szCs w:val="26"/>
        </w:rPr>
      </w:pPr>
      <w:r w:rsidRPr="002C0056">
        <w:rPr>
          <w:rFonts w:ascii="Times New Roman" w:hAnsi="Times New Roman" w:cs="Times New Roman"/>
          <w:iCs/>
          <w:sz w:val="26"/>
          <w:szCs w:val="26"/>
        </w:rPr>
        <w:t>Kiểm tra tải</w:t>
      </w:r>
      <w:r w:rsidR="00B07D1F">
        <w:rPr>
          <w:rFonts w:ascii="Times New Roman" w:hAnsi="Times New Roman" w:cs="Times New Roman"/>
          <w:iCs/>
          <w:sz w:val="26"/>
          <w:szCs w:val="26"/>
          <w:lang w:val="en-US"/>
        </w:rPr>
        <w:t xml:space="preserve"> với Loadster</w:t>
      </w:r>
    </w:p>
    <w:p w14:paraId="0F74B674" w14:textId="05A0766C" w:rsidR="00EA7FF5" w:rsidRPr="002C0056" w:rsidRDefault="004C03DB" w:rsidP="00A905F5">
      <w:pPr>
        <w:pStyle w:val="ListParagraph"/>
        <w:numPr>
          <w:ilvl w:val="0"/>
          <w:numId w:val="22"/>
        </w:numPr>
        <w:rPr>
          <w:rFonts w:ascii="Times New Roman" w:hAnsi="Times New Roman" w:cs="Times New Roman"/>
          <w:iCs/>
          <w:sz w:val="26"/>
          <w:szCs w:val="26"/>
        </w:rPr>
      </w:pPr>
      <w:r w:rsidRPr="002C0056">
        <w:rPr>
          <w:rFonts w:ascii="Times New Roman" w:hAnsi="Times New Roman" w:cs="Times New Roman"/>
          <w:iCs/>
          <w:sz w:val="26"/>
          <w:szCs w:val="26"/>
        </w:rPr>
        <w:t>Kiểm tra bảo mật và kiểm soát truy cập</w:t>
      </w:r>
    </w:p>
    <w:p w14:paraId="0B884AD9" w14:textId="2982CD8F" w:rsidR="00D06C95" w:rsidRPr="002C0056" w:rsidRDefault="00A905F5" w:rsidP="00A905F5">
      <w:pPr>
        <w:pStyle w:val="ListParagraph"/>
        <w:numPr>
          <w:ilvl w:val="2"/>
          <w:numId w:val="8"/>
        </w:numPr>
        <w:rPr>
          <w:rFonts w:ascii="Times New Roman" w:hAnsi="Times New Roman" w:cs="Times New Roman"/>
          <w:b/>
          <w:bCs/>
          <w:i/>
          <w:sz w:val="26"/>
          <w:szCs w:val="26"/>
        </w:rPr>
      </w:pPr>
      <w:r w:rsidRPr="002C0056">
        <w:rPr>
          <w:rFonts w:ascii="Times New Roman" w:hAnsi="Times New Roman" w:cs="Times New Roman"/>
          <w:b/>
          <w:bCs/>
          <w:i/>
          <w:sz w:val="26"/>
          <w:szCs w:val="26"/>
        </w:rPr>
        <w:t>Danh sách các giả định</w:t>
      </w:r>
    </w:p>
    <w:p w14:paraId="6979AA5A" w14:textId="7B4F0EEC" w:rsidR="00133C41" w:rsidRPr="002C0056" w:rsidRDefault="00133C41" w:rsidP="008D1833">
      <w:pPr>
        <w:pStyle w:val="ListParagraph"/>
        <w:numPr>
          <w:ilvl w:val="0"/>
          <w:numId w:val="23"/>
        </w:numPr>
        <w:rPr>
          <w:rFonts w:ascii="Times New Roman" w:hAnsi="Times New Roman" w:cs="Times New Roman"/>
          <w:iCs/>
          <w:sz w:val="26"/>
          <w:szCs w:val="26"/>
        </w:rPr>
      </w:pPr>
      <w:r w:rsidRPr="002C0056">
        <w:rPr>
          <w:rFonts w:ascii="Times New Roman" w:hAnsi="Times New Roman" w:cs="Times New Roman"/>
          <w:iCs/>
          <w:sz w:val="26"/>
          <w:szCs w:val="26"/>
        </w:rPr>
        <w:t>Tất cả các test tài liệu đều được ghi vào trong tệp DMS</w:t>
      </w:r>
    </w:p>
    <w:p w14:paraId="4724D603" w14:textId="2B9EEB76" w:rsidR="00133C41" w:rsidRPr="002C0056" w:rsidRDefault="00133C41" w:rsidP="008D1833">
      <w:pPr>
        <w:pStyle w:val="ListParagraph"/>
        <w:numPr>
          <w:ilvl w:val="0"/>
          <w:numId w:val="23"/>
        </w:numPr>
        <w:rPr>
          <w:rFonts w:ascii="Times New Roman" w:hAnsi="Times New Roman" w:cs="Times New Roman"/>
          <w:iCs/>
          <w:sz w:val="26"/>
          <w:szCs w:val="26"/>
        </w:rPr>
      </w:pPr>
      <w:r w:rsidRPr="002C0056">
        <w:rPr>
          <w:rFonts w:ascii="Times New Roman" w:hAnsi="Times New Roman" w:cs="Times New Roman"/>
          <w:iCs/>
          <w:sz w:val="26"/>
          <w:szCs w:val="26"/>
        </w:rPr>
        <w:t>Các testcript phải được cập nhật với các testcase bao gồm tất cả các tính năng cần sửa lỗi hoặc mới các tính năng trong DBMS đang được thử nghiệm</w:t>
      </w:r>
    </w:p>
    <w:p w14:paraId="21876F01" w14:textId="07B23FF6" w:rsidR="00133C41" w:rsidRPr="002C0056" w:rsidRDefault="00133C41" w:rsidP="008D1833">
      <w:pPr>
        <w:pStyle w:val="ListParagraph"/>
        <w:numPr>
          <w:ilvl w:val="0"/>
          <w:numId w:val="23"/>
        </w:numPr>
        <w:rPr>
          <w:rFonts w:ascii="Times New Roman" w:hAnsi="Times New Roman" w:cs="Times New Roman"/>
          <w:iCs/>
          <w:sz w:val="26"/>
          <w:szCs w:val="26"/>
        </w:rPr>
      </w:pPr>
      <w:r w:rsidRPr="002C0056">
        <w:rPr>
          <w:rFonts w:ascii="Times New Roman" w:hAnsi="Times New Roman" w:cs="Times New Roman"/>
          <w:iCs/>
          <w:sz w:val="26"/>
          <w:szCs w:val="26"/>
        </w:rPr>
        <w:t>Các mô-đun kiến trúc của sản phẩm giới hạn phạm vi tác động đến các mô-đun khác với các mô-đun đang xảy ra lỗi.</w:t>
      </w:r>
    </w:p>
    <w:p w14:paraId="63BA3D06" w14:textId="2C2FABD6" w:rsidR="00133C41" w:rsidRPr="002C0056" w:rsidRDefault="00133C41" w:rsidP="008D1833">
      <w:pPr>
        <w:pStyle w:val="ListParagraph"/>
        <w:numPr>
          <w:ilvl w:val="0"/>
          <w:numId w:val="23"/>
        </w:numPr>
        <w:rPr>
          <w:rFonts w:ascii="Times New Roman" w:hAnsi="Times New Roman" w:cs="Times New Roman"/>
          <w:iCs/>
          <w:sz w:val="26"/>
          <w:szCs w:val="26"/>
        </w:rPr>
      </w:pPr>
      <w:r w:rsidRPr="002C0056">
        <w:rPr>
          <w:rFonts w:ascii="Times New Roman" w:hAnsi="Times New Roman" w:cs="Times New Roman"/>
          <w:iCs/>
          <w:sz w:val="26"/>
          <w:szCs w:val="26"/>
        </w:rPr>
        <w:t>Công ty có tất cả các thiết bị và thiết bị kiến thức cần thiết để thiết lập các môi trường</w:t>
      </w:r>
    </w:p>
    <w:p w14:paraId="48EED511" w14:textId="4BF70568" w:rsidR="00133C41" w:rsidRPr="002C0056" w:rsidRDefault="00133C41" w:rsidP="008D1833">
      <w:pPr>
        <w:pStyle w:val="ListParagraph"/>
        <w:numPr>
          <w:ilvl w:val="0"/>
          <w:numId w:val="23"/>
        </w:numPr>
        <w:rPr>
          <w:rFonts w:ascii="Times New Roman" w:hAnsi="Times New Roman" w:cs="Times New Roman"/>
          <w:iCs/>
          <w:sz w:val="26"/>
          <w:szCs w:val="26"/>
        </w:rPr>
      </w:pPr>
      <w:r w:rsidRPr="002C0056">
        <w:rPr>
          <w:rFonts w:ascii="Times New Roman" w:hAnsi="Times New Roman" w:cs="Times New Roman"/>
          <w:iCs/>
          <w:sz w:val="26"/>
          <w:szCs w:val="26"/>
        </w:rPr>
        <w:t xml:space="preserve">Nhân viên kiểm tra phải có hiệu lực hoạt động trong môi trường Windows </w:t>
      </w:r>
      <w:r w:rsidR="00E935CF" w:rsidRPr="002C0056">
        <w:rPr>
          <w:rFonts w:ascii="Times New Roman" w:hAnsi="Times New Roman" w:cs="Times New Roman"/>
          <w:iCs/>
          <w:sz w:val="26"/>
          <w:szCs w:val="26"/>
        </w:rPr>
        <w:t>và Linux đồng thời phải có mức độ hiểu biết về hệ thống đang được phát triển</w:t>
      </w:r>
    </w:p>
    <w:p w14:paraId="7D414CF4" w14:textId="1E6E0917" w:rsidR="00F4005D" w:rsidRPr="002C0056" w:rsidRDefault="00133C41" w:rsidP="00A905F5">
      <w:pPr>
        <w:pStyle w:val="ListParagraph"/>
        <w:numPr>
          <w:ilvl w:val="0"/>
          <w:numId w:val="23"/>
        </w:numPr>
        <w:rPr>
          <w:rFonts w:ascii="Times New Roman" w:hAnsi="Times New Roman" w:cs="Times New Roman"/>
          <w:iCs/>
          <w:sz w:val="26"/>
          <w:szCs w:val="26"/>
        </w:rPr>
      </w:pPr>
      <w:r w:rsidRPr="002C0056">
        <w:rPr>
          <w:rFonts w:ascii="Times New Roman" w:hAnsi="Times New Roman" w:cs="Times New Roman"/>
          <w:iCs/>
          <w:sz w:val="26"/>
          <w:szCs w:val="26"/>
        </w:rPr>
        <w:t>Sản phẩm phải được thực hiện kiểm tra trên nền tảng .NET Phiên bản 4.5.2 trở lên trên hệ điều hành Windows hoặc trên nền tảng .NET Phiên bản 2.2 trở lên nền tảng đối với hệ điều hành Linux</w:t>
      </w:r>
    </w:p>
    <w:p w14:paraId="20874BD9" w14:textId="3E487F90" w:rsidR="00F4005D" w:rsidRPr="002C0056" w:rsidRDefault="00F4005D" w:rsidP="00671248">
      <w:pPr>
        <w:pStyle w:val="Heading3"/>
      </w:pPr>
      <w:bookmarkStart w:id="75" w:name="_Toc105277504"/>
      <w:r w:rsidRPr="002C0056">
        <w:t>Các điểm đặc biệt không cần kiểm tra</w:t>
      </w:r>
      <w:bookmarkEnd w:id="75"/>
    </w:p>
    <w:p w14:paraId="2FBE2538" w14:textId="519E0B03" w:rsidR="004C03DB" w:rsidRPr="002C0056" w:rsidRDefault="004C03DB" w:rsidP="008D1833">
      <w:pPr>
        <w:pStyle w:val="ListParagraph"/>
        <w:numPr>
          <w:ilvl w:val="0"/>
          <w:numId w:val="24"/>
        </w:numPr>
        <w:rPr>
          <w:rFonts w:ascii="Times New Roman" w:hAnsi="Times New Roman" w:cs="Times New Roman"/>
          <w:iCs/>
          <w:sz w:val="26"/>
          <w:szCs w:val="26"/>
        </w:rPr>
      </w:pPr>
      <w:r w:rsidRPr="002C0056">
        <w:rPr>
          <w:rFonts w:ascii="Times New Roman" w:hAnsi="Times New Roman" w:cs="Times New Roman"/>
          <w:iCs/>
          <w:sz w:val="26"/>
          <w:szCs w:val="26"/>
        </w:rPr>
        <w:t>Các vấn đề về lý</w:t>
      </w:r>
      <w:r w:rsidR="00A905F5" w:rsidRPr="002C0056">
        <w:rPr>
          <w:rFonts w:ascii="Times New Roman" w:hAnsi="Times New Roman" w:cs="Times New Roman"/>
          <w:iCs/>
          <w:sz w:val="26"/>
          <w:szCs w:val="26"/>
        </w:rPr>
        <w:t xml:space="preserve"> thuyết</w:t>
      </w:r>
      <w:r w:rsidRPr="002C0056">
        <w:rPr>
          <w:rFonts w:ascii="Times New Roman" w:hAnsi="Times New Roman" w:cs="Times New Roman"/>
          <w:iCs/>
          <w:sz w:val="26"/>
          <w:szCs w:val="26"/>
        </w:rPr>
        <w:t>.</w:t>
      </w:r>
    </w:p>
    <w:p w14:paraId="7E5292F2" w14:textId="5B243CDD" w:rsidR="004C03DB" w:rsidRPr="002C0056" w:rsidRDefault="004C03DB" w:rsidP="008D1833">
      <w:pPr>
        <w:pStyle w:val="ListParagraph"/>
        <w:numPr>
          <w:ilvl w:val="0"/>
          <w:numId w:val="24"/>
        </w:numPr>
        <w:rPr>
          <w:rFonts w:ascii="Times New Roman" w:hAnsi="Times New Roman" w:cs="Times New Roman"/>
          <w:iCs/>
          <w:sz w:val="26"/>
          <w:szCs w:val="26"/>
        </w:rPr>
      </w:pPr>
      <w:r w:rsidRPr="002C0056">
        <w:rPr>
          <w:rFonts w:ascii="Times New Roman" w:hAnsi="Times New Roman" w:cs="Times New Roman"/>
          <w:iCs/>
          <w:sz w:val="26"/>
          <w:szCs w:val="26"/>
        </w:rPr>
        <w:t>Các vấn đề liên quan đến tiện ích trình duyệt mở rộng, trình chặn quảng cáo hoặc trình quét virus.</w:t>
      </w:r>
    </w:p>
    <w:p w14:paraId="66002FC8" w14:textId="02D7EBE5" w:rsidR="00BC2E78" w:rsidRPr="002C0056" w:rsidRDefault="00D152DE" w:rsidP="008D1833">
      <w:pPr>
        <w:pStyle w:val="ListParagraph"/>
        <w:numPr>
          <w:ilvl w:val="0"/>
          <w:numId w:val="24"/>
        </w:numPr>
        <w:rPr>
          <w:rFonts w:ascii="Times New Roman" w:hAnsi="Times New Roman" w:cs="Times New Roman"/>
          <w:i/>
          <w:sz w:val="26"/>
          <w:szCs w:val="26"/>
        </w:rPr>
      </w:pPr>
      <w:r w:rsidRPr="002C0056">
        <w:rPr>
          <w:rFonts w:ascii="Times New Roman" w:hAnsi="Times New Roman" w:cs="Times New Roman"/>
          <w:iCs/>
          <w:sz w:val="26"/>
          <w:szCs w:val="26"/>
        </w:rPr>
        <w:t xml:space="preserve">Các vấn đề về kiểm tra thiết lập hoặc kiểm tra môi trường như: không thể cài đặt phần mềm, thiết bị yêu cầu đối với kiểm tra, kiểm tra môi trường chỉ có thể được truy cập bằng đăng nhập thông tin </w:t>
      </w:r>
      <w:r w:rsidRPr="002C0056">
        <w:rPr>
          <w:rFonts w:ascii="Times New Roman" w:hAnsi="Times New Roman" w:cs="Times New Roman"/>
          <w:iCs/>
          <w:sz w:val="26"/>
          <w:szCs w:val="26"/>
        </w:rPr>
        <w:lastRenderedPageBreak/>
        <w:t>nhưng không có thông tin The login information are used or bad login information is failed.</w:t>
      </w:r>
    </w:p>
    <w:p w14:paraId="6F94CB46" w14:textId="6514B211" w:rsidR="00F44EF0" w:rsidRPr="002C0056" w:rsidRDefault="00F44EF0" w:rsidP="008D1833">
      <w:pPr>
        <w:pStyle w:val="Heading2"/>
        <w:rPr>
          <w:rFonts w:cs="Times New Roman"/>
          <w:szCs w:val="26"/>
        </w:rPr>
      </w:pPr>
      <w:bookmarkStart w:id="76" w:name="_Toc71249366"/>
      <w:bookmarkStart w:id="77" w:name="_Toc105277505"/>
      <w:r w:rsidRPr="002C0056">
        <w:rPr>
          <w:rFonts w:cs="Times New Roman"/>
          <w:szCs w:val="26"/>
        </w:rPr>
        <w:t>Hạn chế</w:t>
      </w:r>
      <w:bookmarkEnd w:id="76"/>
      <w:bookmarkEnd w:id="77"/>
    </w:p>
    <w:p w14:paraId="5605919A" w14:textId="10CFDD4D" w:rsidR="00DC1321" w:rsidRPr="002C0056" w:rsidRDefault="00DA0D04" w:rsidP="008D1833">
      <w:pPr>
        <w:pStyle w:val="ListParagraph"/>
        <w:rPr>
          <w:rFonts w:ascii="Times New Roman" w:hAnsi="Times New Roman" w:cs="Times New Roman"/>
          <w:sz w:val="26"/>
          <w:szCs w:val="26"/>
        </w:rPr>
      </w:pPr>
      <w:r w:rsidRPr="002C0056">
        <w:rPr>
          <w:rFonts w:ascii="Times New Roman" w:hAnsi="Times New Roman" w:cs="Times New Roman"/>
          <w:sz w:val="26"/>
          <w:szCs w:val="26"/>
        </w:rPr>
        <w:t>Các ràng buộc có thể gặp phải khi thực hiện kiểm tra:</w:t>
      </w:r>
    </w:p>
    <w:p w14:paraId="7279EEA6" w14:textId="4D1087A5" w:rsidR="0055458A" w:rsidRPr="002C0056" w:rsidRDefault="0055458A" w:rsidP="008D1833">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Thử nghiệm môi trường bị lỗi hoặc chưa cài đặt thành công.</w:t>
      </w:r>
    </w:p>
    <w:p w14:paraId="701573F3" w14:textId="77777777" w:rsidR="00A905F5" w:rsidRPr="002C0056" w:rsidRDefault="00A905F5" w:rsidP="00A905F5">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Không thể truy cập vào môi trường vì yêu cầu đăng nhập bắt đầu.</w:t>
      </w:r>
    </w:p>
    <w:p w14:paraId="0D0248AB" w14:textId="2F7D3E63" w:rsidR="0055458A" w:rsidRPr="002C0056" w:rsidRDefault="00A905F5" w:rsidP="00A905F5">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Website Hasu quản lý cửa hàng bán hoa là website tự viết của nhóm.</w:t>
      </w:r>
    </w:p>
    <w:p w14:paraId="460C917D" w14:textId="0A3445F2" w:rsidR="0055458A" w:rsidRPr="002C0056" w:rsidRDefault="0055458A" w:rsidP="008D1833">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Thiếu một số giao tiếp hệ thống từ bên ngoài với hệ thống đang thực hiện kiểm tra.</w:t>
      </w:r>
    </w:p>
    <w:p w14:paraId="6B3635BC" w14:textId="07B2B9F0" w:rsidR="0055458A" w:rsidRPr="002C0056" w:rsidRDefault="0055458A" w:rsidP="008D1833">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Thiế</w:t>
      </w:r>
      <w:r w:rsidR="00647210" w:rsidRPr="002C0056">
        <w:rPr>
          <w:rFonts w:ascii="Times New Roman" w:hAnsi="Times New Roman" w:cs="Times New Roman"/>
          <w:sz w:val="26"/>
          <w:szCs w:val="26"/>
        </w:rPr>
        <w:t>u</w:t>
      </w:r>
      <w:r w:rsidRPr="002C0056">
        <w:rPr>
          <w:rFonts w:ascii="Times New Roman" w:hAnsi="Times New Roman" w:cs="Times New Roman"/>
          <w:sz w:val="26"/>
          <w:szCs w:val="26"/>
        </w:rPr>
        <w:t xml:space="preserve"> tài nguyên</w:t>
      </w:r>
      <w:r w:rsidR="00647210" w:rsidRPr="002C0056">
        <w:rPr>
          <w:rFonts w:ascii="Times New Roman" w:hAnsi="Times New Roman" w:cs="Times New Roman"/>
          <w:sz w:val="26"/>
          <w:szCs w:val="26"/>
        </w:rPr>
        <w:t xml:space="preserve"> kiểm thử</w:t>
      </w:r>
      <w:r w:rsidRPr="002C0056">
        <w:rPr>
          <w:rFonts w:ascii="Times New Roman" w:hAnsi="Times New Roman" w:cs="Times New Roman"/>
          <w:sz w:val="26"/>
          <w:szCs w:val="26"/>
        </w:rPr>
        <w:t>.</w:t>
      </w:r>
    </w:p>
    <w:p w14:paraId="19B85886" w14:textId="1F4EA347" w:rsidR="0055458A" w:rsidRPr="002C0056" w:rsidRDefault="00647210" w:rsidP="008D1833">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Không có nhiều kinh phí để thực hiện kiểm tra trên các công cụ trả phí</w:t>
      </w:r>
      <w:r w:rsidR="0055458A" w:rsidRPr="002C0056">
        <w:rPr>
          <w:rFonts w:ascii="Times New Roman" w:hAnsi="Times New Roman" w:cs="Times New Roman"/>
          <w:sz w:val="26"/>
          <w:szCs w:val="26"/>
        </w:rPr>
        <w:t>.</w:t>
      </w:r>
    </w:p>
    <w:p w14:paraId="11698D6B" w14:textId="1BE71E68" w:rsidR="0055458A" w:rsidRPr="002C0056" w:rsidRDefault="00647210" w:rsidP="008D1833">
      <w:pPr>
        <w:pStyle w:val="ListParagraph"/>
        <w:numPr>
          <w:ilvl w:val="0"/>
          <w:numId w:val="25"/>
        </w:numPr>
        <w:rPr>
          <w:rFonts w:ascii="Times New Roman" w:hAnsi="Times New Roman" w:cs="Times New Roman"/>
          <w:sz w:val="26"/>
          <w:szCs w:val="26"/>
        </w:rPr>
      </w:pPr>
      <w:r w:rsidRPr="002C0056">
        <w:rPr>
          <w:rFonts w:ascii="Times New Roman" w:hAnsi="Times New Roman" w:cs="Times New Roman"/>
          <w:sz w:val="26"/>
          <w:szCs w:val="26"/>
        </w:rPr>
        <w:t>Thiếu công cụ kiểm tra</w:t>
      </w:r>
      <w:r w:rsidR="0055458A" w:rsidRPr="002C0056">
        <w:rPr>
          <w:rFonts w:ascii="Times New Roman" w:hAnsi="Times New Roman" w:cs="Times New Roman"/>
          <w:sz w:val="26"/>
          <w:szCs w:val="26"/>
        </w:rPr>
        <w:t>.</w:t>
      </w:r>
    </w:p>
    <w:p w14:paraId="2EAFAFFE" w14:textId="77777777" w:rsidR="006C5DF6" w:rsidRPr="002C0056" w:rsidRDefault="00F44EF0" w:rsidP="008D1833">
      <w:pPr>
        <w:pStyle w:val="Heading2"/>
        <w:rPr>
          <w:rFonts w:cs="Times New Roman"/>
          <w:szCs w:val="26"/>
        </w:rPr>
      </w:pPr>
      <w:bookmarkStart w:id="78" w:name="_Toc516633380"/>
      <w:bookmarkStart w:id="79" w:name="_Toc310151047"/>
      <w:bookmarkStart w:id="80" w:name="_Toc311023319"/>
      <w:bookmarkStart w:id="81" w:name="_Toc312136438"/>
      <w:bookmarkStart w:id="82" w:name="_Toc312220589"/>
      <w:bookmarkStart w:id="83" w:name="_Toc312220705"/>
      <w:bookmarkStart w:id="84" w:name="_Toc312224719"/>
      <w:bookmarkStart w:id="85" w:name="_Toc312225256"/>
      <w:bookmarkStart w:id="86" w:name="_Toc312228779"/>
      <w:bookmarkStart w:id="87" w:name="_Toc313334711"/>
      <w:bookmarkStart w:id="88" w:name="_Toc313334859"/>
      <w:bookmarkStart w:id="89" w:name="_Toc313335212"/>
      <w:bookmarkStart w:id="90" w:name="_Toc313776701"/>
      <w:bookmarkStart w:id="91" w:name="_Toc313777210"/>
      <w:bookmarkStart w:id="92" w:name="_Toc313781051"/>
      <w:bookmarkStart w:id="93" w:name="_Toc313781235"/>
      <w:bookmarkStart w:id="94" w:name="_Toc313784418"/>
      <w:bookmarkStart w:id="95" w:name="_Toc313852395"/>
      <w:bookmarkStart w:id="96" w:name="_Toc313864405"/>
      <w:bookmarkStart w:id="97" w:name="_Toc313864830"/>
      <w:bookmarkStart w:id="98" w:name="_Toc313864934"/>
      <w:bookmarkStart w:id="99" w:name="_Toc313875029"/>
      <w:bookmarkStart w:id="100" w:name="_Toc313875137"/>
      <w:bookmarkStart w:id="101" w:name="_Toc314992124"/>
      <w:bookmarkStart w:id="102" w:name="_Toc314992272"/>
      <w:bookmarkStart w:id="103" w:name="_Toc314992363"/>
      <w:bookmarkStart w:id="104" w:name="_Toc317585074"/>
      <w:bookmarkStart w:id="105" w:name="_Toc71249367"/>
      <w:bookmarkStart w:id="106" w:name="_Toc105277506"/>
      <w:r w:rsidRPr="002C0056">
        <w:rPr>
          <w:rFonts w:cs="Times New Roman"/>
          <w:szCs w:val="26"/>
        </w:rPr>
        <w:t>Danh sách rủi ro</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tbl>
      <w:tblPr>
        <w:tblStyle w:val="TableGrid"/>
        <w:tblW w:w="0" w:type="auto"/>
        <w:tblInd w:w="108" w:type="dxa"/>
        <w:tblLook w:val="04A0" w:firstRow="1" w:lastRow="0" w:firstColumn="1" w:lastColumn="0" w:noHBand="0" w:noVBand="1"/>
      </w:tblPr>
      <w:tblGrid>
        <w:gridCol w:w="4320"/>
        <w:gridCol w:w="4817"/>
      </w:tblGrid>
      <w:tr w:rsidR="008D1833" w:rsidRPr="002C0056" w14:paraId="158FF2E9" w14:textId="77777777" w:rsidTr="00671248">
        <w:tc>
          <w:tcPr>
            <w:tcW w:w="4320" w:type="dxa"/>
            <w:shd w:val="clear" w:color="auto" w:fill="9BBB59" w:themeFill="accent3"/>
          </w:tcPr>
          <w:p w14:paraId="24FF5E18" w14:textId="77777777" w:rsidR="003F0B2D" w:rsidRPr="002C0056" w:rsidRDefault="003F0B2D" w:rsidP="008D1833">
            <w:pPr>
              <w:jc w:val="center"/>
              <w:rPr>
                <w:rFonts w:ascii="Times New Roman" w:eastAsia="MS Mincho" w:hAnsi="Times New Roman" w:cs="Times New Roman"/>
                <w:b/>
                <w:bCs/>
                <w:i/>
                <w:sz w:val="26"/>
                <w:szCs w:val="26"/>
              </w:rPr>
            </w:pPr>
            <w:r w:rsidRPr="002C0056">
              <w:rPr>
                <w:rFonts w:ascii="Times New Roman" w:eastAsia="MS Mincho" w:hAnsi="Times New Roman" w:cs="Times New Roman"/>
                <w:b/>
                <w:bCs/>
                <w:i/>
                <w:sz w:val="26"/>
                <w:szCs w:val="26"/>
              </w:rPr>
              <w:t>Rủi ro</w:t>
            </w:r>
          </w:p>
        </w:tc>
        <w:tc>
          <w:tcPr>
            <w:tcW w:w="4817" w:type="dxa"/>
            <w:shd w:val="clear" w:color="auto" w:fill="9BBB59" w:themeFill="accent3"/>
          </w:tcPr>
          <w:p w14:paraId="73C988BF" w14:textId="77777777" w:rsidR="003F0B2D" w:rsidRPr="002C0056" w:rsidRDefault="003F0B2D" w:rsidP="008D1833">
            <w:pPr>
              <w:jc w:val="center"/>
              <w:rPr>
                <w:rFonts w:ascii="Times New Roman" w:eastAsia="MS Mincho" w:hAnsi="Times New Roman" w:cs="Times New Roman"/>
                <w:b/>
                <w:bCs/>
                <w:i/>
                <w:sz w:val="26"/>
                <w:szCs w:val="26"/>
              </w:rPr>
            </w:pPr>
            <w:r w:rsidRPr="002C0056">
              <w:rPr>
                <w:rFonts w:ascii="Times New Roman" w:eastAsia="MS Mincho" w:hAnsi="Times New Roman" w:cs="Times New Roman"/>
                <w:b/>
                <w:bCs/>
                <w:i/>
                <w:sz w:val="26"/>
                <w:szCs w:val="26"/>
              </w:rPr>
              <w:t>Solution</w:t>
            </w:r>
          </w:p>
        </w:tc>
      </w:tr>
      <w:tr w:rsidR="008D1833" w:rsidRPr="002C0056" w14:paraId="7D604B79" w14:textId="77777777" w:rsidTr="00671248">
        <w:tc>
          <w:tcPr>
            <w:tcW w:w="4320" w:type="dxa"/>
          </w:tcPr>
          <w:p w14:paraId="4E66A14C"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Thành viên trong nhóm thiếu các kỹ năng cần thiết để thực hiện kiểm tra thử phần mềm.</w:t>
            </w:r>
          </w:p>
        </w:tc>
        <w:tc>
          <w:tcPr>
            <w:tcW w:w="4817" w:type="dxa"/>
          </w:tcPr>
          <w:p w14:paraId="5246B37B"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Lập các khóa đào tạo chuyên sâu về kiểm tra phần mềm để nâng cao kỹ năng của các thành viên trong nhóm.</w:t>
            </w:r>
          </w:p>
        </w:tc>
      </w:tr>
      <w:tr w:rsidR="008D1833" w:rsidRPr="002C0056" w14:paraId="28888E58" w14:textId="77777777" w:rsidTr="00671248">
        <w:tc>
          <w:tcPr>
            <w:tcW w:w="4320" w:type="dxa"/>
          </w:tcPr>
          <w:p w14:paraId="723C6055" w14:textId="14875AD2" w:rsidR="003F0B2D" w:rsidRPr="002C0056" w:rsidRDefault="008E15D5" w:rsidP="008E15D5">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Thời gian đến nhóm kiểm tra hiệu suất phần mềm quá gấp, khó có thể hoàn thành đúng hạn.</w:t>
            </w:r>
          </w:p>
        </w:tc>
        <w:tc>
          <w:tcPr>
            <w:tcW w:w="4817" w:type="dxa"/>
          </w:tcPr>
          <w:p w14:paraId="114894FE"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Lập kế hoạch, set up the test priority level cho từng thử nghiệm hoạt động.</w:t>
            </w:r>
          </w:p>
        </w:tc>
      </w:tr>
      <w:tr w:rsidR="008D1833" w:rsidRPr="002C0056" w14:paraId="50617431" w14:textId="77777777" w:rsidTr="00671248">
        <w:tc>
          <w:tcPr>
            <w:tcW w:w="4320" w:type="dxa"/>
          </w:tcPr>
          <w:p w14:paraId="19C9970B" w14:textId="0A308D9F"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Nhóm người quản lý có kỹ năng Nhóm quản lý kém, thiếu kinh nghiệm, không thể quản lý nhóm tốt.</w:t>
            </w:r>
          </w:p>
        </w:tc>
        <w:tc>
          <w:tcPr>
            <w:tcW w:w="4817" w:type="dxa"/>
          </w:tcPr>
          <w:p w14:paraId="65B44900" w14:textId="4242FE6E" w:rsidR="003F0B2D" w:rsidRPr="002C0056" w:rsidRDefault="003F0B2D" w:rsidP="008D1833">
            <w:pPr>
              <w:ind w:left="0"/>
              <w:rPr>
                <w:rFonts w:ascii="Times New Roman" w:eastAsia="MS Mincho" w:hAnsi="Times New Roman" w:cs="Times New Roman"/>
                <w:iCs/>
                <w:sz w:val="26"/>
                <w:szCs w:val="26"/>
                <w:lang w:val="vi-VN"/>
              </w:rPr>
            </w:pPr>
            <w:r w:rsidRPr="002C0056">
              <w:rPr>
                <w:rFonts w:ascii="Times New Roman" w:eastAsia="MS Mincho" w:hAnsi="Times New Roman" w:cs="Times New Roman"/>
                <w:iCs/>
                <w:sz w:val="26"/>
                <w:szCs w:val="26"/>
              </w:rPr>
              <w:t xml:space="preserve">Đưa các thành viên có kỹ năng tốt hơn lên làm quản lý hoặc yêu cầu thay đổi nhân sự. </w:t>
            </w:r>
            <w:r w:rsidR="008E15D5" w:rsidRPr="002C0056">
              <w:rPr>
                <w:rFonts w:ascii="Times New Roman" w:eastAsia="MS Mincho" w:hAnsi="Times New Roman" w:cs="Times New Roman"/>
                <w:iCs/>
                <w:sz w:val="26"/>
                <w:szCs w:val="26"/>
              </w:rPr>
              <w:t>Không thể đặt kế hoạch để tạo người quản lý.</w:t>
            </w:r>
          </w:p>
        </w:tc>
      </w:tr>
      <w:tr w:rsidR="008D1833" w:rsidRPr="002C0056" w14:paraId="65565796" w14:textId="77777777" w:rsidTr="00671248">
        <w:tc>
          <w:tcPr>
            <w:tcW w:w="4320" w:type="dxa"/>
          </w:tcPr>
          <w:p w14:paraId="45B36AEB"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 xml:space="preserve">Các thành viên trong nhóm thiếu hợp tác làm ảnh hưởng đến hiệu suất hoàn </w:t>
            </w:r>
            <w:r w:rsidRPr="002C0056">
              <w:rPr>
                <w:rFonts w:ascii="Times New Roman" w:eastAsia="MS Mincho" w:hAnsi="Times New Roman" w:cs="Times New Roman"/>
                <w:iCs/>
                <w:sz w:val="26"/>
                <w:szCs w:val="26"/>
              </w:rPr>
              <w:lastRenderedPageBreak/>
              <w:t>thành công việc của cả nhóm.</w:t>
            </w:r>
          </w:p>
        </w:tc>
        <w:tc>
          <w:tcPr>
            <w:tcW w:w="4817" w:type="dxa"/>
          </w:tcPr>
          <w:p w14:paraId="0F19A186"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lastRenderedPageBreak/>
              <w:t xml:space="preserve">Khuyến khích từng thành viên trong nhóm hoàn thành nhiệm vụ của mình và truyền </w:t>
            </w:r>
            <w:r w:rsidRPr="002C0056">
              <w:rPr>
                <w:rFonts w:ascii="Times New Roman" w:eastAsia="MS Mincho" w:hAnsi="Times New Roman" w:cs="Times New Roman"/>
                <w:iCs/>
                <w:sz w:val="26"/>
                <w:szCs w:val="26"/>
              </w:rPr>
              <w:lastRenderedPageBreak/>
              <w:t>cảm hứng cho họ.</w:t>
            </w:r>
          </w:p>
        </w:tc>
      </w:tr>
      <w:tr w:rsidR="008D1833" w:rsidRPr="002C0056" w14:paraId="4230E743" w14:textId="77777777" w:rsidTr="00671248">
        <w:tc>
          <w:tcPr>
            <w:tcW w:w="4320" w:type="dxa"/>
          </w:tcPr>
          <w:p w14:paraId="3C6B0164"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lastRenderedPageBreak/>
              <w:t>Đánh giá sai ngân sách và chi phí quá dự kiến.</w:t>
            </w:r>
          </w:p>
        </w:tc>
        <w:tc>
          <w:tcPr>
            <w:tcW w:w="4817" w:type="dxa"/>
          </w:tcPr>
          <w:p w14:paraId="70212261" w14:textId="77777777" w:rsidR="003F0B2D" w:rsidRPr="002C0056" w:rsidRDefault="003F0B2D" w:rsidP="008D1833">
            <w:pPr>
              <w:ind w:left="0"/>
              <w:rPr>
                <w:rFonts w:ascii="Times New Roman" w:eastAsia="MS Mincho" w:hAnsi="Times New Roman" w:cs="Times New Roman"/>
                <w:iCs/>
                <w:sz w:val="26"/>
                <w:szCs w:val="26"/>
              </w:rPr>
            </w:pPr>
            <w:r w:rsidRPr="002C0056">
              <w:rPr>
                <w:rFonts w:ascii="Times New Roman" w:eastAsia="MS Mincho" w:hAnsi="Times New Roman" w:cs="Times New Roman"/>
                <w:iCs/>
                <w:sz w:val="26"/>
                <w:szCs w:val="26"/>
              </w:rPr>
              <w:t>Thành lập một quy tắc chuẩn trước khi vào làm việc, chú ý đến kế hoạch theo dõi đồng thời và đánh giá sát sao quá trình làm việc.</w:t>
            </w:r>
          </w:p>
        </w:tc>
      </w:tr>
      <w:tr w:rsidR="008D1833" w:rsidRPr="002C0056" w14:paraId="21FA9B86" w14:textId="77777777" w:rsidTr="00671248">
        <w:tc>
          <w:tcPr>
            <w:tcW w:w="4320" w:type="dxa"/>
          </w:tcPr>
          <w:p w14:paraId="367748D4" w14:textId="509C8ECF" w:rsidR="00F120DA" w:rsidRPr="002C0056" w:rsidRDefault="00F120DA" w:rsidP="008D1833">
            <w:pPr>
              <w:ind w:left="0"/>
              <w:rPr>
                <w:rFonts w:ascii="Times New Roman" w:hAnsi="Times New Roman" w:cs="Times New Roman"/>
                <w:iCs/>
                <w:sz w:val="26"/>
                <w:szCs w:val="26"/>
              </w:rPr>
            </w:pPr>
            <w:r w:rsidRPr="002C0056">
              <w:rPr>
                <w:rFonts w:ascii="Times New Roman" w:hAnsi="Times New Roman" w:cs="Times New Roman"/>
                <w:iCs/>
                <w:sz w:val="26"/>
                <w:szCs w:val="26"/>
              </w:rPr>
              <w:t>Kiểm tra môi trường không được cài đặt thành công hoặc thiếu kiểm tra công cụ</w:t>
            </w:r>
          </w:p>
        </w:tc>
        <w:tc>
          <w:tcPr>
            <w:tcW w:w="4817" w:type="dxa"/>
          </w:tcPr>
          <w:p w14:paraId="1931AE5B" w14:textId="31682309" w:rsidR="00F120DA" w:rsidRPr="002C0056" w:rsidRDefault="00E4453B" w:rsidP="008D1833">
            <w:pPr>
              <w:ind w:left="0"/>
              <w:rPr>
                <w:rFonts w:ascii="Times New Roman" w:hAnsi="Times New Roman" w:cs="Times New Roman"/>
                <w:iCs/>
                <w:sz w:val="26"/>
                <w:szCs w:val="26"/>
              </w:rPr>
            </w:pPr>
            <w:r w:rsidRPr="002C0056">
              <w:rPr>
                <w:rFonts w:ascii="Times New Roman" w:hAnsi="Times New Roman" w:cs="Times New Roman"/>
                <w:iCs/>
                <w:sz w:val="26"/>
                <w:szCs w:val="26"/>
              </w:rPr>
              <w:t>Kiểm tra môi trường cài đặt trung gian một cách nhanh chóng và đồng thời cung cấp đầy đủ các công cụ kiểm tra cần thiết để phục vụ cho quá trình kiểm tra.</w:t>
            </w:r>
          </w:p>
        </w:tc>
      </w:tr>
    </w:tbl>
    <w:p w14:paraId="6924D146" w14:textId="77777777" w:rsidR="003F0B2D" w:rsidRPr="002C0056" w:rsidRDefault="003F0B2D" w:rsidP="008E15D5">
      <w:pPr>
        <w:ind w:left="0"/>
        <w:rPr>
          <w:rFonts w:ascii="Times New Roman" w:hAnsi="Times New Roman" w:cs="Times New Roman"/>
          <w:sz w:val="26"/>
          <w:szCs w:val="26"/>
        </w:rPr>
      </w:pPr>
    </w:p>
    <w:p w14:paraId="447D65C3" w14:textId="6BD14DFD" w:rsidR="00AF540F" w:rsidRPr="002C0056" w:rsidRDefault="002E1AC7" w:rsidP="008D1833">
      <w:pPr>
        <w:pStyle w:val="Heading2"/>
        <w:rPr>
          <w:rFonts w:cs="Times New Roman"/>
          <w:szCs w:val="26"/>
        </w:rPr>
      </w:pPr>
      <w:bookmarkStart w:id="107" w:name="_Toc71249368"/>
      <w:bookmarkStart w:id="108" w:name="_Toc105277507"/>
      <w:r w:rsidRPr="002C0056">
        <w:rPr>
          <w:rFonts w:cs="Times New Roman"/>
          <w:szCs w:val="26"/>
        </w:rPr>
        <w:t>Nhu cầu đào tạo</w:t>
      </w:r>
      <w:bookmarkEnd w:id="107"/>
      <w:bookmarkEnd w:id="108"/>
    </w:p>
    <w:p w14:paraId="3A74945B" w14:textId="07D5C0A4" w:rsidR="00B07D1F" w:rsidRPr="00B07D1F" w:rsidRDefault="00196264" w:rsidP="00B07D1F">
      <w:pPr>
        <w:pStyle w:val="ListParagraph"/>
        <w:numPr>
          <w:ilvl w:val="0"/>
          <w:numId w:val="9"/>
        </w:numPr>
        <w:ind w:left="1080"/>
        <w:rPr>
          <w:rFonts w:ascii="Times New Roman" w:hAnsi="Times New Roman" w:cs="Times New Roman"/>
          <w:sz w:val="26"/>
          <w:szCs w:val="26"/>
        </w:rPr>
      </w:pPr>
      <w:r w:rsidRPr="002C0056">
        <w:rPr>
          <w:rFonts w:ascii="Times New Roman" w:hAnsi="Times New Roman" w:cs="Times New Roman"/>
          <w:sz w:val="26"/>
          <w:szCs w:val="26"/>
        </w:rPr>
        <w:t>Đào tạo test environment setting:</w:t>
      </w:r>
      <w:r w:rsidR="00B07D1F">
        <w:rPr>
          <w:rFonts w:ascii="Times New Roman" w:hAnsi="Times New Roman" w:cs="Times New Roman"/>
          <w:sz w:val="26"/>
          <w:szCs w:val="26"/>
          <w:lang w:val="en-US"/>
        </w:rPr>
        <w:t xml:space="preserve"> chạy Frontend và Backend của web Hasu</w:t>
      </w:r>
    </w:p>
    <w:p w14:paraId="4C671BE9" w14:textId="256C318A" w:rsidR="00CA5FB5" w:rsidRPr="002C0056" w:rsidRDefault="00B07D1F" w:rsidP="00B07D1F">
      <w:pPr>
        <w:pStyle w:val="ListParagraph"/>
        <w:numPr>
          <w:ilvl w:val="0"/>
          <w:numId w:val="9"/>
        </w:numPr>
        <w:ind w:left="1080"/>
        <w:rPr>
          <w:rFonts w:ascii="Times New Roman" w:hAnsi="Times New Roman" w:cs="Times New Roman"/>
          <w:sz w:val="26"/>
          <w:szCs w:val="26"/>
        </w:rPr>
      </w:pPr>
      <w:r w:rsidRPr="002C0056">
        <w:rPr>
          <w:rFonts w:ascii="Times New Roman" w:hAnsi="Times New Roman" w:cs="Times New Roman"/>
          <w:sz w:val="26"/>
          <w:szCs w:val="26"/>
        </w:rPr>
        <w:t xml:space="preserve"> </w:t>
      </w:r>
      <w:r w:rsidR="00D97E2E" w:rsidRPr="002C0056">
        <w:rPr>
          <w:rFonts w:ascii="Times New Roman" w:hAnsi="Times New Roman" w:cs="Times New Roman"/>
          <w:sz w:val="26"/>
          <w:szCs w:val="26"/>
        </w:rPr>
        <w:t>Đào tạ</w:t>
      </w:r>
      <w:r w:rsidR="00697768" w:rsidRPr="002C0056">
        <w:rPr>
          <w:rFonts w:ascii="Times New Roman" w:hAnsi="Times New Roman" w:cs="Times New Roman"/>
          <w:sz w:val="26"/>
          <w:szCs w:val="26"/>
        </w:rPr>
        <w:t xml:space="preserve">o </w:t>
      </w:r>
      <w:r w:rsidR="00697768" w:rsidRPr="002C0056">
        <w:rPr>
          <w:rFonts w:ascii="Times New Roman" w:hAnsi="Times New Roman" w:cs="Times New Roman"/>
          <w:sz w:val="26"/>
          <w:szCs w:val="26"/>
          <w:lang w:val="en-US"/>
        </w:rPr>
        <w:t>sử dụng Loadster để thực hiện load testing</w:t>
      </w:r>
    </w:p>
    <w:p w14:paraId="2AA698F4" w14:textId="47517C4A" w:rsidR="00CA5FB5" w:rsidRPr="002C0056" w:rsidRDefault="00CA5FB5" w:rsidP="008D1833">
      <w:pPr>
        <w:pStyle w:val="ListParagraph"/>
        <w:numPr>
          <w:ilvl w:val="0"/>
          <w:numId w:val="27"/>
        </w:numPr>
        <w:ind w:left="1080"/>
        <w:rPr>
          <w:rFonts w:ascii="Times New Roman" w:hAnsi="Times New Roman" w:cs="Times New Roman"/>
          <w:sz w:val="26"/>
          <w:szCs w:val="26"/>
        </w:rPr>
      </w:pPr>
      <w:r w:rsidRPr="002C0056">
        <w:rPr>
          <w:rFonts w:ascii="Times New Roman" w:hAnsi="Times New Roman" w:cs="Times New Roman"/>
          <w:sz w:val="26"/>
          <w:szCs w:val="26"/>
        </w:rPr>
        <w:t>Đào tạo cài đặt và sử dụng thử nghiệm máy tính, thử nghiệm các công cụ.</w:t>
      </w:r>
    </w:p>
    <w:p w14:paraId="5446A447" w14:textId="2CA4BF73" w:rsidR="00CA5FB5" w:rsidRPr="002C0056" w:rsidRDefault="00CA5FB5" w:rsidP="008D1833">
      <w:pPr>
        <w:pStyle w:val="ListParagraph"/>
        <w:numPr>
          <w:ilvl w:val="0"/>
          <w:numId w:val="27"/>
        </w:numPr>
        <w:ind w:left="1080"/>
        <w:rPr>
          <w:rFonts w:ascii="Times New Roman" w:hAnsi="Times New Roman" w:cs="Times New Roman"/>
          <w:sz w:val="26"/>
          <w:szCs w:val="26"/>
        </w:rPr>
      </w:pPr>
      <w:r w:rsidRPr="002C0056">
        <w:rPr>
          <w:rFonts w:ascii="Times New Roman" w:hAnsi="Times New Roman" w:cs="Times New Roman"/>
          <w:sz w:val="26"/>
          <w:szCs w:val="26"/>
        </w:rPr>
        <w:t>Đào tạo thử nghiệm quy trình, kiểm thử kỹ thuật.</w:t>
      </w:r>
    </w:p>
    <w:p w14:paraId="35191741" w14:textId="0D951DCB" w:rsidR="00CA5FB5" w:rsidRPr="002C0056" w:rsidRDefault="00A30B18" w:rsidP="008D1833">
      <w:pPr>
        <w:pStyle w:val="ListParagraph"/>
        <w:numPr>
          <w:ilvl w:val="0"/>
          <w:numId w:val="27"/>
        </w:numPr>
        <w:ind w:left="1080"/>
        <w:rPr>
          <w:rFonts w:ascii="Times New Roman" w:hAnsi="Times New Roman" w:cs="Times New Roman"/>
          <w:sz w:val="26"/>
          <w:szCs w:val="26"/>
        </w:rPr>
      </w:pPr>
      <w:r w:rsidRPr="002C0056">
        <w:rPr>
          <w:rFonts w:ascii="Times New Roman" w:hAnsi="Times New Roman" w:cs="Times New Roman"/>
          <w:sz w:val="26"/>
          <w:szCs w:val="26"/>
        </w:rPr>
        <w:t>Đào tạo tự động kiểm tra công cụ sử dụng.</w:t>
      </w:r>
    </w:p>
    <w:p w14:paraId="6D2704CD" w14:textId="4E4A25B3" w:rsidR="00CA5FB5" w:rsidRPr="002C0056" w:rsidRDefault="00CA5FB5" w:rsidP="008D1833">
      <w:pPr>
        <w:pStyle w:val="ListParagraph"/>
        <w:numPr>
          <w:ilvl w:val="0"/>
          <w:numId w:val="27"/>
        </w:numPr>
        <w:ind w:left="1080"/>
        <w:rPr>
          <w:rFonts w:ascii="Times New Roman" w:hAnsi="Times New Roman" w:cs="Times New Roman"/>
          <w:sz w:val="26"/>
          <w:szCs w:val="26"/>
        </w:rPr>
      </w:pPr>
      <w:r w:rsidRPr="002C0056">
        <w:rPr>
          <w:rFonts w:ascii="Times New Roman" w:hAnsi="Times New Roman" w:cs="Times New Roman"/>
          <w:sz w:val="26"/>
          <w:szCs w:val="26"/>
        </w:rPr>
        <w:t>Báo lỗi: Đào tạo sử dụng các công cụ báo cáo và quản lý lỗi.</w:t>
      </w:r>
    </w:p>
    <w:p w14:paraId="4736F005" w14:textId="7B3B3E6E" w:rsidR="00F912DD" w:rsidRPr="002C0056" w:rsidRDefault="00511B20" w:rsidP="008D1833">
      <w:pPr>
        <w:pStyle w:val="ListParagraph"/>
        <w:rPr>
          <w:rFonts w:ascii="Times New Roman" w:hAnsi="Times New Roman" w:cs="Times New Roman"/>
          <w:sz w:val="26"/>
          <w:szCs w:val="26"/>
        </w:rPr>
      </w:pPr>
      <w:r w:rsidRPr="002C0056">
        <w:rPr>
          <w:rFonts w:ascii="Times New Roman" w:hAnsi="Times New Roman" w:cs="Times New Roman"/>
          <w:sz w:val="26"/>
          <w:szCs w:val="26"/>
        </w:rPr>
        <w:t>Khi nào được kiểm tra: Khi kiểm tra môi trường được chuẩn bị sẵn sàng, đủ nhân lực và phần mềm sẵn sàng để kiểm tra.</w:t>
      </w:r>
      <w:r w:rsidR="00F912DD" w:rsidRPr="002C0056">
        <w:rPr>
          <w:rFonts w:ascii="Times New Roman" w:hAnsi="Times New Roman" w:cs="Times New Roman"/>
          <w:sz w:val="26"/>
          <w:szCs w:val="26"/>
        </w:rPr>
        <w:br w:type="page"/>
      </w:r>
    </w:p>
    <w:p w14:paraId="18251FF6" w14:textId="6121C4F5" w:rsidR="00FD1608" w:rsidRPr="002C0056" w:rsidRDefault="00C4251B" w:rsidP="002C0056">
      <w:pPr>
        <w:pStyle w:val="Heading1"/>
        <w:rPr>
          <w:snapToGrid/>
        </w:rPr>
      </w:pPr>
      <w:bookmarkStart w:id="109" w:name="_Toc71249369"/>
      <w:bookmarkStart w:id="110" w:name="_Toc105277508"/>
      <w:r w:rsidRPr="002C0056">
        <w:lastRenderedPageBreak/>
        <w:t xml:space="preserve">2. </w:t>
      </w:r>
      <w:r w:rsidR="00FD1608" w:rsidRPr="002C0056">
        <w:t>Yêu cầu đối với</w:t>
      </w:r>
      <w:bookmarkEnd w:id="109"/>
      <w:r w:rsidR="00174C05" w:rsidRPr="002C0056">
        <w:t xml:space="preserve"> KIỂM THỬ</w:t>
      </w:r>
      <w:bookmarkEnd w:id="110"/>
    </w:p>
    <w:p w14:paraId="4CFFDA67" w14:textId="77777777" w:rsidR="00EE595C" w:rsidRPr="002C0056" w:rsidRDefault="00EE595C" w:rsidP="008D1833">
      <w:pPr>
        <w:pStyle w:val="ListParagraph"/>
        <w:keepNext/>
        <w:numPr>
          <w:ilvl w:val="0"/>
          <w:numId w:val="36"/>
        </w:numPr>
        <w:spacing w:before="240" w:after="240"/>
        <w:contextualSpacing w:val="0"/>
        <w:jc w:val="both"/>
        <w:outlineLvl w:val="1"/>
        <w:rPr>
          <w:rFonts w:ascii="Times New Roman" w:hAnsi="Times New Roman" w:cs="Times New Roman"/>
          <w:b/>
          <w:bCs/>
          <w:i/>
          <w:vanish/>
          <w:sz w:val="26"/>
          <w:szCs w:val="26"/>
        </w:rPr>
      </w:pPr>
      <w:bookmarkStart w:id="111" w:name="_Toc70581023"/>
      <w:bookmarkStart w:id="112" w:name="_Toc70582010"/>
      <w:bookmarkStart w:id="113" w:name="_Toc71249370"/>
      <w:bookmarkStart w:id="114" w:name="_Toc105016568"/>
      <w:bookmarkStart w:id="115" w:name="_Toc105016717"/>
      <w:bookmarkStart w:id="116" w:name="_Toc105186360"/>
      <w:bookmarkStart w:id="117" w:name="_Toc105277469"/>
      <w:bookmarkStart w:id="118" w:name="_Toc105277509"/>
      <w:bookmarkStart w:id="119" w:name="_Toc446234563"/>
      <w:bookmarkStart w:id="120" w:name="_Toc463083754"/>
      <w:bookmarkStart w:id="121" w:name="_Toc465677906"/>
      <w:bookmarkStart w:id="122" w:name="_Toc495546400"/>
      <w:bookmarkStart w:id="123" w:name="_Toc495547945"/>
      <w:bookmarkEnd w:id="111"/>
      <w:bookmarkEnd w:id="112"/>
      <w:bookmarkEnd w:id="113"/>
      <w:bookmarkEnd w:id="114"/>
      <w:bookmarkEnd w:id="115"/>
      <w:bookmarkEnd w:id="116"/>
      <w:bookmarkEnd w:id="117"/>
      <w:bookmarkEnd w:id="118"/>
    </w:p>
    <w:p w14:paraId="2682FF17" w14:textId="77777777" w:rsidR="00EE595C" w:rsidRPr="002C0056" w:rsidRDefault="00EE595C" w:rsidP="008D1833">
      <w:pPr>
        <w:pStyle w:val="ListParagraph"/>
        <w:keepNext/>
        <w:numPr>
          <w:ilvl w:val="0"/>
          <w:numId w:val="36"/>
        </w:numPr>
        <w:spacing w:before="240" w:after="240"/>
        <w:contextualSpacing w:val="0"/>
        <w:jc w:val="both"/>
        <w:outlineLvl w:val="1"/>
        <w:rPr>
          <w:rFonts w:ascii="Times New Roman" w:hAnsi="Times New Roman" w:cs="Times New Roman"/>
          <w:b/>
          <w:bCs/>
          <w:i/>
          <w:vanish/>
          <w:sz w:val="26"/>
          <w:szCs w:val="26"/>
        </w:rPr>
      </w:pPr>
      <w:bookmarkStart w:id="124" w:name="_Toc70581024"/>
      <w:bookmarkStart w:id="125" w:name="_Toc70582011"/>
      <w:bookmarkStart w:id="126" w:name="_Toc71249371"/>
      <w:bookmarkStart w:id="127" w:name="_Toc105016569"/>
      <w:bookmarkStart w:id="128" w:name="_Toc105016718"/>
      <w:bookmarkStart w:id="129" w:name="_Toc105186361"/>
      <w:bookmarkStart w:id="130" w:name="_Toc105277470"/>
      <w:bookmarkStart w:id="131" w:name="_Toc105277510"/>
      <w:bookmarkEnd w:id="124"/>
      <w:bookmarkEnd w:id="125"/>
      <w:bookmarkEnd w:id="126"/>
      <w:bookmarkEnd w:id="127"/>
      <w:bookmarkEnd w:id="128"/>
      <w:bookmarkEnd w:id="129"/>
      <w:bookmarkEnd w:id="130"/>
      <w:bookmarkEnd w:id="131"/>
    </w:p>
    <w:p w14:paraId="7B69AC73" w14:textId="0E6A7E7B" w:rsidR="009214E4" w:rsidRPr="002C0056" w:rsidRDefault="00685187" w:rsidP="008D1833">
      <w:pPr>
        <w:pStyle w:val="Heading2"/>
        <w:numPr>
          <w:ilvl w:val="1"/>
          <w:numId w:val="36"/>
        </w:numPr>
        <w:rPr>
          <w:rFonts w:cs="Times New Roman"/>
          <w:szCs w:val="26"/>
        </w:rPr>
      </w:pPr>
      <w:bookmarkStart w:id="132" w:name="_Toc71249372"/>
      <w:bookmarkStart w:id="133" w:name="_Toc105277511"/>
      <w:r w:rsidRPr="002C0056">
        <w:rPr>
          <w:rFonts w:cs="Times New Roman"/>
          <w:szCs w:val="26"/>
        </w:rPr>
        <w:t>Các bài kiểm tra</w:t>
      </w:r>
      <w:bookmarkEnd w:id="132"/>
      <w:bookmarkEnd w:id="133"/>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50"/>
        <w:gridCol w:w="3510"/>
        <w:gridCol w:w="1620"/>
        <w:gridCol w:w="900"/>
      </w:tblGrid>
      <w:tr w:rsidR="00647210" w:rsidRPr="002C0056" w14:paraId="5B52FCD9" w14:textId="77777777" w:rsidTr="00CA39C0">
        <w:trPr>
          <w:trHeight w:val="1097"/>
        </w:trPr>
        <w:tc>
          <w:tcPr>
            <w:tcW w:w="8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EE43C4C" w14:textId="7179A47A" w:rsidR="00B2360B" w:rsidRPr="002C0056" w:rsidRDefault="00647210"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STT</w:t>
            </w:r>
          </w:p>
        </w:tc>
        <w:tc>
          <w:tcPr>
            <w:tcW w:w="225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4E9F810" w14:textId="77777777" w:rsidR="00B2360B" w:rsidRPr="002C0056" w:rsidRDefault="00B2360B"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Tên các tính năng và chức năng</w:t>
            </w:r>
          </w:p>
        </w:tc>
        <w:tc>
          <w:tcPr>
            <w:tcW w:w="35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EDE7073" w14:textId="77777777" w:rsidR="00B2360B" w:rsidRPr="002C0056" w:rsidRDefault="00B2360B"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Sơ lược các tính năng và chức năng</w:t>
            </w:r>
          </w:p>
        </w:tc>
        <w:tc>
          <w:tcPr>
            <w:tcW w:w="162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68CE889" w14:textId="55A3B85E" w:rsidR="00B2360B" w:rsidRPr="002C0056" w:rsidRDefault="00B2360B"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Số lượng trường hợ</w:t>
            </w:r>
            <w:r w:rsidR="00174C05" w:rsidRPr="002C0056">
              <w:rPr>
                <w:rFonts w:ascii="Times New Roman" w:hAnsi="Times New Roman" w:cs="Times New Roman"/>
                <w:bCs/>
                <w:snapToGrid/>
                <w:sz w:val="26"/>
                <w:szCs w:val="26"/>
                <w:lang w:eastAsia="ja-JP"/>
              </w:rPr>
              <w:t>p kiểm thử</w:t>
            </w:r>
            <w:r w:rsidRPr="002C0056">
              <w:rPr>
                <w:rFonts w:ascii="Times New Roman" w:hAnsi="Times New Roman" w:cs="Times New Roman"/>
                <w:bCs/>
                <w:snapToGrid/>
                <w:sz w:val="26"/>
                <w:szCs w:val="26"/>
                <w:lang w:eastAsia="ja-JP"/>
              </w:rPr>
              <w:t xml:space="preserve"> (Ước tính)</w:t>
            </w:r>
          </w:p>
        </w:tc>
        <w:tc>
          <w:tcPr>
            <w:tcW w:w="90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6C193E1" w14:textId="77777777" w:rsidR="00B2360B" w:rsidRPr="002C0056" w:rsidRDefault="00B2360B"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Ghi chú</w:t>
            </w:r>
          </w:p>
        </w:tc>
      </w:tr>
      <w:tr w:rsidR="00647210" w:rsidRPr="002C0056" w14:paraId="1F8E22CA"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F35E77C" w14:textId="77777777" w:rsidR="002952AF" w:rsidRPr="002C0056" w:rsidRDefault="002952AF"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45D32F13" w14:textId="77777777" w:rsidR="003B404E" w:rsidRPr="002C0056" w:rsidRDefault="002952AF"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Đăng nhậ</w:t>
            </w:r>
            <w:r w:rsidR="008E15D5" w:rsidRPr="002C0056">
              <w:rPr>
                <w:rFonts w:ascii="Times New Roman" w:hAnsi="Times New Roman" w:cs="Times New Roman"/>
                <w:bCs/>
                <w:snapToGrid/>
                <w:sz w:val="26"/>
                <w:szCs w:val="26"/>
                <w:lang w:eastAsia="ja-JP"/>
              </w:rPr>
              <w:t>p,</w:t>
            </w:r>
            <w:r w:rsidRPr="002C0056">
              <w:rPr>
                <w:rFonts w:ascii="Times New Roman" w:hAnsi="Times New Roman" w:cs="Times New Roman"/>
                <w:bCs/>
                <w:snapToGrid/>
                <w:sz w:val="26"/>
                <w:szCs w:val="26"/>
                <w:lang w:eastAsia="ja-JP"/>
              </w:rPr>
              <w:t xml:space="preserve"> Đăng xuất</w:t>
            </w:r>
            <w:r w:rsidR="008E15D5" w:rsidRPr="002C0056">
              <w:rPr>
                <w:rFonts w:ascii="Times New Roman" w:hAnsi="Times New Roman" w:cs="Times New Roman"/>
                <w:bCs/>
                <w:snapToGrid/>
                <w:sz w:val="26"/>
                <w:szCs w:val="26"/>
                <w:lang w:eastAsia="ja-JP"/>
              </w:rPr>
              <w:t>, Đăng ký tài khoản (Khách hàng)</w:t>
            </w:r>
            <w:r w:rsidR="003B404E" w:rsidRPr="002C0056">
              <w:rPr>
                <w:rFonts w:ascii="Times New Roman" w:hAnsi="Times New Roman" w:cs="Times New Roman"/>
                <w:bCs/>
                <w:snapToGrid/>
                <w:sz w:val="26"/>
                <w:szCs w:val="26"/>
                <w:lang w:eastAsia="ja-JP"/>
              </w:rPr>
              <w:t>,</w:t>
            </w:r>
          </w:p>
          <w:p w14:paraId="51FE88DD" w14:textId="5677F77D"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Đổi mật khẩu</w:t>
            </w:r>
          </w:p>
        </w:tc>
        <w:tc>
          <w:tcPr>
            <w:tcW w:w="3510" w:type="dxa"/>
            <w:tcBorders>
              <w:top w:val="single" w:sz="4" w:space="0" w:color="auto"/>
              <w:left w:val="single" w:sz="4" w:space="0" w:color="auto"/>
              <w:bottom w:val="single" w:sz="4" w:space="0" w:color="auto"/>
              <w:right w:val="single" w:sz="4" w:space="0" w:color="auto"/>
            </w:tcBorders>
            <w:vAlign w:val="center"/>
          </w:tcPr>
          <w:p w14:paraId="4ADBF67F" w14:textId="77777777" w:rsidR="002952AF" w:rsidRPr="002C0056" w:rsidRDefault="002952AF"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 Đăng nhập vào hệ thống sử dụng tên người dùng và mật khẩu được cung cấp</w:t>
            </w:r>
          </w:p>
          <w:p w14:paraId="1F27AC5D" w14:textId="77777777" w:rsidR="002952AF" w:rsidRPr="002C0056" w:rsidRDefault="002952AF"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 Đăng xuất</w:t>
            </w:r>
          </w:p>
          <w:p w14:paraId="2CD57A33" w14:textId="2F560A5F" w:rsidR="008E15D5" w:rsidRPr="002C0056" w:rsidRDefault="008E15D5"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 Đăng ký tài khoản, điền đầy đủ thông tin form tiến hành đăng ký (Tài khoản khách hàng)</w:t>
            </w:r>
          </w:p>
        </w:tc>
        <w:tc>
          <w:tcPr>
            <w:tcW w:w="1620" w:type="dxa"/>
            <w:tcBorders>
              <w:top w:val="single" w:sz="4" w:space="0" w:color="auto"/>
              <w:left w:val="single" w:sz="4" w:space="0" w:color="auto"/>
              <w:bottom w:val="single" w:sz="4" w:space="0" w:color="auto"/>
              <w:right w:val="single" w:sz="4" w:space="0" w:color="auto"/>
            </w:tcBorders>
            <w:vAlign w:val="center"/>
          </w:tcPr>
          <w:p w14:paraId="14BDD04B" w14:textId="2F6834E5" w:rsidR="002952AF" w:rsidRPr="002C0056" w:rsidRDefault="00861B5A"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30</w:t>
            </w:r>
          </w:p>
        </w:tc>
        <w:tc>
          <w:tcPr>
            <w:tcW w:w="900" w:type="dxa"/>
            <w:tcBorders>
              <w:top w:val="single" w:sz="4" w:space="0" w:color="auto"/>
              <w:left w:val="single" w:sz="4" w:space="0" w:color="auto"/>
              <w:bottom w:val="single" w:sz="4" w:space="0" w:color="auto"/>
              <w:right w:val="single" w:sz="4" w:space="0" w:color="auto"/>
            </w:tcBorders>
            <w:vAlign w:val="center"/>
          </w:tcPr>
          <w:p w14:paraId="50EC97F3" w14:textId="77777777" w:rsidR="002952AF" w:rsidRPr="002C0056" w:rsidRDefault="002952AF" w:rsidP="006E7214">
            <w:pPr>
              <w:widowControl w:val="0"/>
              <w:snapToGrid w:val="0"/>
              <w:spacing w:after="120"/>
              <w:ind w:left="0"/>
              <w:jc w:val="center"/>
              <w:rPr>
                <w:rFonts w:ascii="Times New Roman" w:hAnsi="Times New Roman" w:cs="Times New Roman"/>
                <w:bCs/>
                <w:snapToGrid/>
                <w:sz w:val="26"/>
                <w:szCs w:val="26"/>
                <w:lang w:eastAsia="ja-JP"/>
              </w:rPr>
            </w:pPr>
          </w:p>
        </w:tc>
      </w:tr>
      <w:tr w:rsidR="003B404E" w:rsidRPr="002C0056" w14:paraId="37B114A0"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C49EE49" w14:textId="51C1BD59" w:rsidR="003B404E" w:rsidRPr="002C0056" w:rsidRDefault="003B404E"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3B47667F" w14:textId="48D8C561"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sản phẩm</w:t>
            </w:r>
          </w:p>
        </w:tc>
        <w:tc>
          <w:tcPr>
            <w:tcW w:w="3510" w:type="dxa"/>
            <w:tcBorders>
              <w:top w:val="single" w:sz="4" w:space="0" w:color="auto"/>
              <w:left w:val="single" w:sz="4" w:space="0" w:color="auto"/>
              <w:bottom w:val="single" w:sz="4" w:space="0" w:color="auto"/>
              <w:right w:val="single" w:sz="4" w:space="0" w:color="auto"/>
            </w:tcBorders>
            <w:vAlign w:val="center"/>
          </w:tcPr>
          <w:p w14:paraId="3D33F944" w14:textId="66F2D3D3" w:rsidR="003B404E"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sản phẩm hiện có</w:t>
            </w:r>
          </w:p>
        </w:tc>
        <w:tc>
          <w:tcPr>
            <w:tcW w:w="1620" w:type="dxa"/>
            <w:tcBorders>
              <w:top w:val="single" w:sz="4" w:space="0" w:color="auto"/>
              <w:left w:val="single" w:sz="4" w:space="0" w:color="auto"/>
              <w:bottom w:val="single" w:sz="4" w:space="0" w:color="auto"/>
              <w:right w:val="single" w:sz="4" w:space="0" w:color="auto"/>
            </w:tcBorders>
            <w:vAlign w:val="center"/>
          </w:tcPr>
          <w:p w14:paraId="0DEE8B76" w14:textId="0CB524E4"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1368D49C" w14:textId="77777777"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07305EA2"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A66E0F5"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57D10D64" w14:textId="56542DE8"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Thêm sản phẩm</w:t>
            </w:r>
          </w:p>
        </w:tc>
        <w:tc>
          <w:tcPr>
            <w:tcW w:w="3510" w:type="dxa"/>
            <w:tcBorders>
              <w:top w:val="single" w:sz="4" w:space="0" w:color="auto"/>
              <w:left w:val="single" w:sz="4" w:space="0" w:color="auto"/>
              <w:bottom w:val="single" w:sz="4" w:space="0" w:color="auto"/>
              <w:right w:val="single" w:sz="4" w:space="0" w:color="auto"/>
            </w:tcBorders>
            <w:vAlign w:val="center"/>
          </w:tcPr>
          <w:p w14:paraId="09FB8EDF" w14:textId="2D76F59E" w:rsidR="002F7E09" w:rsidRPr="002C0056" w:rsidRDefault="00174C05"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Thêm dữ liệu sản phẩm mới vào kho dữ liệu của hệ thống</w:t>
            </w:r>
          </w:p>
        </w:tc>
        <w:tc>
          <w:tcPr>
            <w:tcW w:w="1620" w:type="dxa"/>
            <w:tcBorders>
              <w:top w:val="single" w:sz="4" w:space="0" w:color="auto"/>
              <w:left w:val="single" w:sz="4" w:space="0" w:color="auto"/>
              <w:bottom w:val="single" w:sz="4" w:space="0" w:color="auto"/>
              <w:right w:val="single" w:sz="4" w:space="0" w:color="auto"/>
            </w:tcBorders>
            <w:vAlign w:val="center"/>
          </w:tcPr>
          <w:p w14:paraId="12A4B6D0" w14:textId="4FEF615C"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6</w:t>
            </w:r>
          </w:p>
        </w:tc>
        <w:tc>
          <w:tcPr>
            <w:tcW w:w="900" w:type="dxa"/>
            <w:tcBorders>
              <w:top w:val="single" w:sz="4" w:space="0" w:color="auto"/>
              <w:left w:val="single" w:sz="4" w:space="0" w:color="auto"/>
              <w:bottom w:val="single" w:sz="4" w:space="0" w:color="auto"/>
              <w:right w:val="single" w:sz="4" w:space="0" w:color="auto"/>
            </w:tcBorders>
            <w:vAlign w:val="center"/>
          </w:tcPr>
          <w:p w14:paraId="54060D12" w14:textId="6F659E5C"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68E283B1"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DEE7202"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1F98955D" w14:textId="7DE1A939"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Sửa sản phẩm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BA6D412" w14:textId="5023863D" w:rsidR="002F7E09" w:rsidRPr="002C0056" w:rsidRDefault="00174C05"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Sửa thông tin sản phẩm và cập nhật lên hệ thống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A2294BA" w14:textId="2BD34AFF"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6</w:t>
            </w:r>
          </w:p>
        </w:tc>
        <w:tc>
          <w:tcPr>
            <w:tcW w:w="900" w:type="dxa"/>
            <w:tcBorders>
              <w:top w:val="single" w:sz="4" w:space="0" w:color="auto"/>
              <w:left w:val="single" w:sz="4" w:space="0" w:color="auto"/>
              <w:bottom w:val="single" w:sz="4" w:space="0" w:color="auto"/>
              <w:right w:val="single" w:sz="4" w:space="0" w:color="auto"/>
            </w:tcBorders>
            <w:vAlign w:val="center"/>
          </w:tcPr>
          <w:p w14:paraId="6BB06368"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35C4BCAF"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4E30154"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23B6E02A" w14:textId="43BF7A0F"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Xóa sản phẩm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9C26D45" w14:textId="09651D06" w:rsidR="002F7E09" w:rsidRPr="002C0056" w:rsidRDefault="00174C05"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Xóa sản phẩm khỏi dữ liệu hệ thống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2E6CAE0" w14:textId="1C6B8649"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1B01F946"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6CFFEB01"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7875FA3"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F6CD6CA" w14:textId="4F230F4F"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Lọc sản phẩm theo tên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0D78F6C7" w14:textId="118E0C05" w:rsidR="002F7E09" w:rsidRPr="002C0056" w:rsidRDefault="00174C05"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Lọc</w:t>
            </w:r>
            <w:r w:rsidR="00615FDD" w:rsidRPr="002C0056">
              <w:rPr>
                <w:rFonts w:ascii="Times New Roman" w:hAnsi="Times New Roman" w:cs="Times New Roman"/>
                <w:bCs/>
                <w:snapToGrid/>
                <w:sz w:val="26"/>
                <w:szCs w:val="26"/>
                <w:lang w:val="en-US" w:eastAsia="ja-JP"/>
              </w:rPr>
              <w:t xml:space="preserve"> danh sách</w:t>
            </w:r>
            <w:r w:rsidRPr="002C0056">
              <w:rPr>
                <w:rFonts w:ascii="Times New Roman" w:hAnsi="Times New Roman" w:cs="Times New Roman"/>
                <w:bCs/>
                <w:snapToGrid/>
                <w:sz w:val="26"/>
                <w:szCs w:val="26"/>
                <w:lang w:val="en-US" w:eastAsia="ja-JP"/>
              </w:rPr>
              <w:t xml:space="preserve"> sản phẩm </w:t>
            </w:r>
            <w:r w:rsidR="00615FDD" w:rsidRPr="002C0056">
              <w:rPr>
                <w:rFonts w:ascii="Times New Roman" w:hAnsi="Times New Roman" w:cs="Times New Roman"/>
                <w:bCs/>
                <w:snapToGrid/>
                <w:sz w:val="26"/>
                <w:szCs w:val="26"/>
                <w:lang w:val="en-US" w:eastAsia="ja-JP"/>
              </w:rPr>
              <w:t>có điều kiện là tên sản phẩm</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49FD947"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35F6058"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145C90F9"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0E779CE"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3B3891CD" w14:textId="7AC7AD22"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w:t>
            </w:r>
            <w:r w:rsidR="00174C05" w:rsidRPr="002C0056">
              <w:rPr>
                <w:rFonts w:ascii="Times New Roman" w:hAnsi="Times New Roman" w:cs="Times New Roman"/>
                <w:bCs/>
                <w:snapToGrid/>
                <w:sz w:val="26"/>
                <w:szCs w:val="26"/>
                <w:lang w:eastAsia="ja-JP"/>
              </w:rPr>
              <w:t>ọc sản phẩm dựa theo danh mục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44EC361" w14:textId="2A80D9A5" w:rsidR="002F7E09" w:rsidRPr="002C0056" w:rsidRDefault="00174C05"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danh sách sản phẩ</w:t>
            </w:r>
            <w:r w:rsidR="00615FDD" w:rsidRPr="002C0056">
              <w:rPr>
                <w:rFonts w:ascii="Times New Roman" w:hAnsi="Times New Roman" w:cs="Times New Roman"/>
                <w:bCs/>
                <w:snapToGrid/>
                <w:sz w:val="26"/>
                <w:szCs w:val="26"/>
                <w:lang w:eastAsia="ja-JP"/>
              </w:rPr>
              <w:t>m có điều kiện là</w:t>
            </w:r>
            <w:r w:rsidRPr="002C0056">
              <w:rPr>
                <w:rFonts w:ascii="Times New Roman" w:hAnsi="Times New Roman" w:cs="Times New Roman"/>
                <w:bCs/>
                <w:snapToGrid/>
                <w:sz w:val="26"/>
                <w:szCs w:val="26"/>
                <w:lang w:eastAsia="ja-JP"/>
              </w:rPr>
              <w:t xml:space="preserve"> danh mục sản phẩm</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CAA3C8D" w14:textId="0DBD2EDB"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69E1BEAB"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70D8A12"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E3254AF"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2BE78834" w14:textId="5DB54790" w:rsidR="002F7E09" w:rsidRPr="002C0056" w:rsidRDefault="00174C05"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sản phẩm theo giá bán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C61096E" w14:textId="116FE579" w:rsidR="002F7E09" w:rsidRPr="002C0056" w:rsidRDefault="00174C05"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danh sách sản</w:t>
            </w:r>
            <w:r w:rsidR="00615FDD" w:rsidRPr="002C0056">
              <w:rPr>
                <w:rFonts w:ascii="Times New Roman" w:hAnsi="Times New Roman" w:cs="Times New Roman"/>
                <w:bCs/>
                <w:snapToGrid/>
                <w:sz w:val="26"/>
                <w:szCs w:val="26"/>
                <w:lang w:eastAsia="ja-JP"/>
              </w:rPr>
              <w:t xml:space="preserve"> phẩm có điều kiện là giá bán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1B3B94B" w14:textId="34081D66"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46D867A9"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6752A048"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D76BFE9"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2FAD32B9" w14:textId="0ADA67A7"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sản phẩm theo số lượng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227FBE52" w14:textId="261B0D04" w:rsidR="002F7E09"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danh sách sản phẩm có điều kiện là số lượng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9B524D6" w14:textId="0A8A62D0" w:rsidR="002F7E09" w:rsidRPr="002C0056" w:rsidRDefault="00B44C65"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7</w:t>
            </w:r>
          </w:p>
        </w:tc>
        <w:tc>
          <w:tcPr>
            <w:tcW w:w="900" w:type="dxa"/>
            <w:tcBorders>
              <w:top w:val="single" w:sz="4" w:space="0" w:color="auto"/>
              <w:left w:val="single" w:sz="4" w:space="0" w:color="auto"/>
              <w:bottom w:val="single" w:sz="4" w:space="0" w:color="auto"/>
              <w:right w:val="single" w:sz="4" w:space="0" w:color="auto"/>
            </w:tcBorders>
            <w:vAlign w:val="center"/>
          </w:tcPr>
          <w:p w14:paraId="5552DF70"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31662B66"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67DBC6C4"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5653A85" w14:textId="2B2D16A9"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Refresh danh sách sản phẩm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783010B" w14:textId="7AC63938" w:rsidR="002F7E09"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Làm mới danh sách sản phẩm</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CBDF3D"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33FCB47"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3B404E" w:rsidRPr="002C0056" w14:paraId="31E8BB5B"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05F5569" w14:textId="77777777" w:rsidR="003B404E" w:rsidRPr="002C0056" w:rsidRDefault="003B404E"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745C89A3" w14:textId="40307BAA"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đơn hàng</w:t>
            </w:r>
          </w:p>
        </w:tc>
        <w:tc>
          <w:tcPr>
            <w:tcW w:w="3510" w:type="dxa"/>
            <w:tcBorders>
              <w:top w:val="single" w:sz="4" w:space="0" w:color="auto"/>
              <w:left w:val="single" w:sz="4" w:space="0" w:color="auto"/>
              <w:bottom w:val="single" w:sz="4" w:space="0" w:color="auto"/>
              <w:right w:val="single" w:sz="4" w:space="0" w:color="auto"/>
            </w:tcBorders>
            <w:vAlign w:val="center"/>
          </w:tcPr>
          <w:p w14:paraId="1D193305" w14:textId="3A05B9E1" w:rsidR="003B404E"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đơn hàng</w:t>
            </w:r>
          </w:p>
        </w:tc>
        <w:tc>
          <w:tcPr>
            <w:tcW w:w="1620" w:type="dxa"/>
            <w:tcBorders>
              <w:top w:val="single" w:sz="4" w:space="0" w:color="auto"/>
              <w:left w:val="single" w:sz="4" w:space="0" w:color="auto"/>
              <w:bottom w:val="single" w:sz="4" w:space="0" w:color="auto"/>
              <w:right w:val="single" w:sz="4" w:space="0" w:color="auto"/>
            </w:tcBorders>
            <w:vAlign w:val="center"/>
          </w:tcPr>
          <w:p w14:paraId="6AC70395" w14:textId="7C018750" w:rsidR="003B404E" w:rsidRPr="002C0056" w:rsidRDefault="006E7214"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6FE150E1" w14:textId="77777777"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4D8C68DC"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79BC245"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6D789F37" w14:textId="77C734CD"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đơn hàng theo địa chỉ giao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780EC21" w14:textId="30419316" w:rsidR="00615FDD"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danh sách đơn hàng có điều kiện là địa chỉ giao hàng</w:t>
            </w:r>
          </w:p>
          <w:p w14:paraId="37EF7E3D" w14:textId="2C68C890" w:rsidR="002F7E09" w:rsidRPr="002C0056" w:rsidRDefault="002F7E09" w:rsidP="00697768">
            <w:pPr>
              <w:widowControl w:val="0"/>
              <w:snapToGrid w:val="0"/>
              <w:spacing w:after="120"/>
              <w:ind w:left="0"/>
              <w:rPr>
                <w:rFonts w:ascii="Times New Roman" w:hAnsi="Times New Roman" w:cs="Times New Roman"/>
                <w:bCs/>
                <w:snapToGrid/>
                <w:sz w:val="26"/>
                <w:szCs w:val="26"/>
                <w:lang w:eastAsia="ja-JP"/>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79CAB23D" w14:textId="4CE53792"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7024C452"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63B0B74A"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1E9FAF7E"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6F1C3A01" w14:textId="67B3767F"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đơn hàng theo địa chỉ chi nhánh cửa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28EA3246" w14:textId="4550EB4F" w:rsidR="002F7E09"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danh sách đơn hàng có điều kiện là địa chỉ chi nhánh cửa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B976F49" w14:textId="1C2FB395"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B9524C7"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324AD957"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0D74794A"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485DB279" w14:textId="16DF4480"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Refresh danh sách đơn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D949456" w14:textId="57D4D529" w:rsidR="002F7E09"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Làm mới danh sách đơn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80B92EA" w14:textId="479504A5"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4F0FF585"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3B404E" w:rsidRPr="002C0056" w14:paraId="59399C02"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D44FC23" w14:textId="77777777" w:rsidR="003B404E" w:rsidRPr="002C0056" w:rsidRDefault="003B404E"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1A89A60E" w14:textId="135F55E4"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nhân viên</w:t>
            </w:r>
          </w:p>
        </w:tc>
        <w:tc>
          <w:tcPr>
            <w:tcW w:w="3510" w:type="dxa"/>
            <w:tcBorders>
              <w:top w:val="single" w:sz="4" w:space="0" w:color="auto"/>
              <w:left w:val="single" w:sz="4" w:space="0" w:color="auto"/>
              <w:bottom w:val="single" w:sz="4" w:space="0" w:color="auto"/>
              <w:right w:val="single" w:sz="4" w:space="0" w:color="auto"/>
            </w:tcBorders>
            <w:vAlign w:val="center"/>
          </w:tcPr>
          <w:p w14:paraId="2DB42AAC" w14:textId="5817125F" w:rsidR="003B404E"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nhân viên</w:t>
            </w:r>
          </w:p>
        </w:tc>
        <w:tc>
          <w:tcPr>
            <w:tcW w:w="1620" w:type="dxa"/>
            <w:tcBorders>
              <w:top w:val="single" w:sz="4" w:space="0" w:color="auto"/>
              <w:left w:val="single" w:sz="4" w:space="0" w:color="auto"/>
              <w:bottom w:val="single" w:sz="4" w:space="0" w:color="auto"/>
              <w:right w:val="single" w:sz="4" w:space="0" w:color="auto"/>
            </w:tcBorders>
            <w:vAlign w:val="center"/>
          </w:tcPr>
          <w:p w14:paraId="73D5DC2D" w14:textId="627CD62C"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6E6CA66D" w14:textId="77777777"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056E089D"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C80B944"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1505DA9" w14:textId="546D6E37"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Thêm nhân viên mới</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3261541" w14:textId="22FA6B5D" w:rsidR="002F7E09" w:rsidRPr="002C0056" w:rsidRDefault="00615FDD"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eastAsia="ja-JP"/>
              </w:rPr>
              <w:t>Th</w:t>
            </w:r>
            <w:r w:rsidRPr="002C0056">
              <w:rPr>
                <w:rFonts w:ascii="Times New Roman" w:hAnsi="Times New Roman" w:cs="Times New Roman"/>
                <w:bCs/>
                <w:snapToGrid/>
                <w:sz w:val="26"/>
                <w:szCs w:val="26"/>
                <w:lang w:val="en-US" w:eastAsia="ja-JP"/>
              </w:rPr>
              <w:t>êm nhân viên mới vào hệ thống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0A3800" w14:textId="0E8D027F" w:rsidR="002F7E09" w:rsidRPr="002C0056" w:rsidRDefault="00B44C65"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E134C97"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0075FA78"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694D14A6"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4D1E0530" w14:textId="616C0343"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 xml:space="preserve">Lọc nhân viên theo </w:t>
            </w:r>
            <w:r w:rsidRPr="002C0056">
              <w:rPr>
                <w:rFonts w:ascii="Times New Roman" w:hAnsi="Times New Roman" w:cs="Times New Roman"/>
                <w:bCs/>
                <w:snapToGrid/>
                <w:sz w:val="26"/>
                <w:szCs w:val="26"/>
                <w:lang w:val="en-US" w:eastAsia="ja-JP"/>
              </w:rPr>
              <w:lastRenderedPageBreak/>
              <w:t>tên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B784AA5" w14:textId="310E8D22" w:rsidR="002F7E09" w:rsidRPr="002C0056" w:rsidRDefault="00615FDD"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lastRenderedPageBreak/>
              <w:t xml:space="preserve">Lọc danh sách nhân viên có </w:t>
            </w:r>
            <w:r w:rsidRPr="002C0056">
              <w:rPr>
                <w:rFonts w:ascii="Times New Roman" w:hAnsi="Times New Roman" w:cs="Times New Roman"/>
                <w:bCs/>
                <w:snapToGrid/>
                <w:sz w:val="26"/>
                <w:szCs w:val="26"/>
                <w:lang w:val="en-US" w:eastAsia="ja-JP"/>
              </w:rPr>
              <w:lastRenderedPageBreak/>
              <w:t>điều kiện là tên nhân viên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0D48D62" w14:textId="0EA65883"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lastRenderedPageBreak/>
              <w:t>3</w:t>
            </w:r>
          </w:p>
        </w:tc>
        <w:tc>
          <w:tcPr>
            <w:tcW w:w="900" w:type="dxa"/>
            <w:tcBorders>
              <w:top w:val="single" w:sz="4" w:space="0" w:color="auto"/>
              <w:left w:val="single" w:sz="4" w:space="0" w:color="auto"/>
              <w:bottom w:val="single" w:sz="4" w:space="0" w:color="auto"/>
              <w:right w:val="single" w:sz="4" w:space="0" w:color="auto"/>
            </w:tcBorders>
            <w:vAlign w:val="center"/>
          </w:tcPr>
          <w:p w14:paraId="6540C297"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61091C53"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49167861"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E14F036" w14:textId="2328F6F3"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Refresh danh sách nhân viên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04503E28" w14:textId="3A27E28B" w:rsidR="002F7E09"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Làm mới danh sách nhân viên cửa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6D45CC" w14:textId="2CF01876"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1C1B5E9B"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3B404E" w:rsidRPr="002C0056" w14:paraId="588E696C"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34CF0CC" w14:textId="77777777" w:rsidR="003B404E" w:rsidRPr="002C0056" w:rsidRDefault="003B404E"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69BECA07" w14:textId="044647C3"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khách hàng</w:t>
            </w:r>
          </w:p>
        </w:tc>
        <w:tc>
          <w:tcPr>
            <w:tcW w:w="3510" w:type="dxa"/>
            <w:tcBorders>
              <w:top w:val="single" w:sz="4" w:space="0" w:color="auto"/>
              <w:left w:val="single" w:sz="4" w:space="0" w:color="auto"/>
              <w:bottom w:val="single" w:sz="4" w:space="0" w:color="auto"/>
              <w:right w:val="single" w:sz="4" w:space="0" w:color="auto"/>
            </w:tcBorders>
            <w:vAlign w:val="center"/>
          </w:tcPr>
          <w:p w14:paraId="57595B90" w14:textId="68F0C0CF" w:rsidR="003B404E"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khách hàng</w:t>
            </w:r>
          </w:p>
        </w:tc>
        <w:tc>
          <w:tcPr>
            <w:tcW w:w="1620" w:type="dxa"/>
            <w:tcBorders>
              <w:top w:val="single" w:sz="4" w:space="0" w:color="auto"/>
              <w:left w:val="single" w:sz="4" w:space="0" w:color="auto"/>
              <w:bottom w:val="single" w:sz="4" w:space="0" w:color="auto"/>
              <w:right w:val="single" w:sz="4" w:space="0" w:color="auto"/>
            </w:tcBorders>
            <w:vAlign w:val="center"/>
          </w:tcPr>
          <w:p w14:paraId="1A1A882B" w14:textId="7721B07E"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06E69FD5" w14:textId="77777777" w:rsidR="003B404E"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4873D87B"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59088F3"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04E2A23B" w14:textId="57C2F981"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Thêm khách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05765DA5" w14:textId="2FEC5DCE" w:rsidR="002F7E09" w:rsidRPr="002C0056" w:rsidRDefault="00615FDD"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Thêm khách hàng mới</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F33CDD" w14:textId="7B7B4CBF"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1672AD6C"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4527854"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1F44D521"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2EB122CA" w14:textId="7F609461"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Lọc khách hàng theo tên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C906404" w14:textId="25ED1653" w:rsidR="002F7E09" w:rsidRPr="002C0056" w:rsidRDefault="00615FDD"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Lọc danh sách khách hàng có điều kiện là tên khách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59D5FB" w14:textId="690AED17"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5372C092"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4EE9C3C6"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1ADF1FCF"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CD41440" w14:textId="05AAAF6A" w:rsidR="002F7E09" w:rsidRPr="002C0056" w:rsidRDefault="00615FDD"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khách hàng theo địa chỉ cửa hàng chi nhánh</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A5E8CFE" w14:textId="2C2A4BB6" w:rsidR="002F7E09" w:rsidRPr="002C0056" w:rsidRDefault="00615FD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Lọc danh sách khách hàng có điều kiện là địa chỉ cửa hàng chi nhánh</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53D04E" w14:textId="5D8C0F2D"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26B069F"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519E395F"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9085DBD"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5101218E" w14:textId="73983ECF"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Làm mới khách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3713534" w14:textId="48CEF26E" w:rsidR="002F7E09" w:rsidRPr="002C0056" w:rsidRDefault="003B404E"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Làm mới danh sách khách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912E5F5" w14:textId="5149A520"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050CA839"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0DCB86C"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E0BC0DC"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63F29F79" w14:textId="06039B4E"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thống kê sản phẩm đã bán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DDCBFD8" w14:textId="1DD1F9D9" w:rsidR="002F7E09"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thống kê danh sách sản phẩm đã bán và tồn kho</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8B8A7F8" w14:textId="68730B41"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6F10C183"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29672A20"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E9BEE8F"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1F1BD05F" w14:textId="53B11B84"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Xuất file excel thống kê sản phẩm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09159FFC" w14:textId="7AA64570" w:rsidR="002F7E09" w:rsidRPr="002C0056" w:rsidRDefault="003B404E"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Xuất file excel thống kê danh sách sản phẩm</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DA7475D" w14:textId="7FAEA5F1" w:rsidR="002F7E09" w:rsidRPr="002C0056" w:rsidRDefault="00B44C65"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56972D5"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41731D8B"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5C7D1CF"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0DC8D748" w14:textId="3E8F6983"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Tìm kiếm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71DB0E31" w14:textId="6DA74481" w:rsidR="002F7E09"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Tìm kiếm sản phẩm theo tên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BBC7019" w14:textId="1364DB3D" w:rsidR="002F7E09" w:rsidRPr="002C0056" w:rsidRDefault="00B44C65"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7</w:t>
            </w:r>
          </w:p>
        </w:tc>
        <w:tc>
          <w:tcPr>
            <w:tcW w:w="900" w:type="dxa"/>
            <w:tcBorders>
              <w:top w:val="single" w:sz="4" w:space="0" w:color="auto"/>
              <w:left w:val="single" w:sz="4" w:space="0" w:color="auto"/>
              <w:bottom w:val="single" w:sz="4" w:space="0" w:color="auto"/>
              <w:right w:val="single" w:sz="4" w:space="0" w:color="auto"/>
            </w:tcBorders>
            <w:vAlign w:val="center"/>
          </w:tcPr>
          <w:p w14:paraId="07256A7E"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B96148F"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7841390E"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936CCF0" w14:textId="63E722C3"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sản phẩm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66100F5" w14:textId="7C9420E5" w:rsidR="002F7E09"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sản phẩm cửa hàng kinh doanh</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26E94E4" w14:textId="79640B9B"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5</w:t>
            </w:r>
          </w:p>
        </w:tc>
        <w:tc>
          <w:tcPr>
            <w:tcW w:w="900" w:type="dxa"/>
            <w:tcBorders>
              <w:top w:val="single" w:sz="4" w:space="0" w:color="auto"/>
              <w:left w:val="single" w:sz="4" w:space="0" w:color="auto"/>
              <w:bottom w:val="single" w:sz="4" w:space="0" w:color="auto"/>
              <w:right w:val="single" w:sz="4" w:space="0" w:color="auto"/>
            </w:tcBorders>
            <w:vAlign w:val="center"/>
          </w:tcPr>
          <w:p w14:paraId="3752B928"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03BC4418"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479FBAC5"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55CCE51E" w14:textId="630EC0F0"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w:t>
            </w:r>
            <w:r w:rsidRPr="002C0056">
              <w:rPr>
                <w:rFonts w:ascii="Times New Roman" w:hAnsi="Times New Roman" w:cs="Times New Roman"/>
                <w:bCs/>
                <w:snapToGrid/>
                <w:sz w:val="26"/>
                <w:szCs w:val="26"/>
                <w:lang w:val="en-US" w:eastAsia="ja-JP"/>
              </w:rPr>
              <w:t xml:space="preserve"> thông tin</w:t>
            </w:r>
            <w:r w:rsidRPr="002C0056">
              <w:rPr>
                <w:rFonts w:ascii="Times New Roman" w:hAnsi="Times New Roman" w:cs="Times New Roman"/>
                <w:bCs/>
                <w:snapToGrid/>
                <w:sz w:val="26"/>
                <w:szCs w:val="26"/>
                <w:lang w:eastAsia="ja-JP"/>
              </w:rPr>
              <w:t xml:space="preserve"> sản phẩm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07E89AA" w14:textId="480CAEA0" w:rsidR="002F7E09"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thông tin chi tiết của một sản phẩm</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1740977" w14:textId="7031F352"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5</w:t>
            </w:r>
          </w:p>
        </w:tc>
        <w:tc>
          <w:tcPr>
            <w:tcW w:w="900" w:type="dxa"/>
            <w:tcBorders>
              <w:top w:val="single" w:sz="4" w:space="0" w:color="auto"/>
              <w:left w:val="single" w:sz="4" w:space="0" w:color="auto"/>
              <w:bottom w:val="single" w:sz="4" w:space="0" w:color="auto"/>
              <w:right w:val="single" w:sz="4" w:space="0" w:color="auto"/>
            </w:tcBorders>
            <w:vAlign w:val="center"/>
          </w:tcPr>
          <w:p w14:paraId="5B9BD160"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6CD0FE2B"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688D0117"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046FCE4A" w14:textId="05AB3B80"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 xml:space="preserve">Thêm sản phẩm </w:t>
            </w:r>
            <w:r w:rsidRPr="002C0056">
              <w:rPr>
                <w:rFonts w:ascii="Times New Roman" w:hAnsi="Times New Roman" w:cs="Times New Roman"/>
                <w:bCs/>
                <w:snapToGrid/>
                <w:sz w:val="26"/>
                <w:szCs w:val="26"/>
                <w:lang w:eastAsia="ja-JP"/>
              </w:rPr>
              <w:lastRenderedPageBreak/>
              <w:t>vào giỏ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04994D2" w14:textId="4C9A2A93" w:rsidR="002F7E09" w:rsidRPr="002C0056" w:rsidRDefault="003B404E"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lastRenderedPageBreak/>
              <w:t xml:space="preserve">Thêm sản phẩm muốn mua vào </w:t>
            </w:r>
            <w:r w:rsidRPr="002C0056">
              <w:rPr>
                <w:rFonts w:ascii="Times New Roman" w:hAnsi="Times New Roman" w:cs="Times New Roman"/>
                <w:bCs/>
                <w:snapToGrid/>
                <w:sz w:val="26"/>
                <w:szCs w:val="26"/>
                <w:lang w:eastAsia="ja-JP"/>
              </w:rPr>
              <w:lastRenderedPageBreak/>
              <w:t>giỏ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1DF0F03"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lastRenderedPageBreak/>
              <w:t>3</w:t>
            </w:r>
          </w:p>
        </w:tc>
        <w:tc>
          <w:tcPr>
            <w:tcW w:w="900" w:type="dxa"/>
            <w:tcBorders>
              <w:top w:val="single" w:sz="4" w:space="0" w:color="auto"/>
              <w:left w:val="single" w:sz="4" w:space="0" w:color="auto"/>
              <w:bottom w:val="single" w:sz="4" w:space="0" w:color="auto"/>
              <w:right w:val="single" w:sz="4" w:space="0" w:color="auto"/>
            </w:tcBorders>
            <w:vAlign w:val="center"/>
          </w:tcPr>
          <w:p w14:paraId="554FADF2"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5C301C88"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28B3AEFC"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104CBAAA" w14:textId="76FFD8E2" w:rsidR="002F7E09" w:rsidRPr="002C0056" w:rsidRDefault="003B404E"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Xem giỏ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94F1CAF" w14:textId="44FBFC54" w:rsidR="002F7E09" w:rsidRPr="002C0056" w:rsidRDefault="000F7637"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eastAsia="ja-JP"/>
              </w:rPr>
              <w:t xml:space="preserve">Xem </w:t>
            </w:r>
            <w:r w:rsidRPr="002C0056">
              <w:rPr>
                <w:rFonts w:ascii="Times New Roman" w:hAnsi="Times New Roman" w:cs="Times New Roman"/>
                <w:bCs/>
                <w:snapToGrid/>
                <w:sz w:val="26"/>
                <w:szCs w:val="26"/>
                <w:lang w:val="en-US" w:eastAsia="ja-JP"/>
              </w:rPr>
              <w:t>các thông tin sản phẩm đã thêm vào giỏ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0C519F" w14:textId="59E661F8"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2A417C1"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84836F5"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3CC369F1"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2FC428E7" w14:textId="4368858A"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Đặt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3620468" w14:textId="04F6A446" w:rsidR="002F7E09" w:rsidRPr="002C0056" w:rsidRDefault="000F7637"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Đặt hàng các sản phẩm đã thêm vào giỏ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24FBF22" w14:textId="3BBBF25C"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38643B6B"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0B88A31F"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057152F6"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678867E1" w14:textId="05710470"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lịch sử đơn hàng</w:t>
            </w:r>
          </w:p>
        </w:tc>
        <w:tc>
          <w:tcPr>
            <w:tcW w:w="3510" w:type="dxa"/>
            <w:tcBorders>
              <w:top w:val="single" w:sz="4" w:space="0" w:color="auto"/>
              <w:left w:val="single" w:sz="4" w:space="0" w:color="auto"/>
              <w:bottom w:val="single" w:sz="4" w:space="0" w:color="auto"/>
              <w:right w:val="single" w:sz="4" w:space="0" w:color="auto"/>
            </w:tcBorders>
            <w:vAlign w:val="center"/>
            <w:hideMark/>
          </w:tcPr>
          <w:p w14:paraId="77060BA3" w14:textId="664E9D39" w:rsidR="002F7E09" w:rsidRPr="002C0056" w:rsidRDefault="000F7637"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Xem danh sách lịch sử đơn hàng và chi tiết từng đơn hàng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F95172" w14:textId="22A30007"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20B6452D"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0A07812B"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13E69296"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0F92526C" w14:textId="276341AB"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Xem thông tin cá nhân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7B70A91C" w14:textId="6C1C7B90" w:rsidR="002F7E09" w:rsidRPr="002C0056" w:rsidRDefault="000F7637"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Xem thông tin cá nhân đã cung cấp</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C149A00" w14:textId="422DE63E"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3</w:t>
            </w:r>
          </w:p>
        </w:tc>
        <w:tc>
          <w:tcPr>
            <w:tcW w:w="900" w:type="dxa"/>
            <w:tcBorders>
              <w:top w:val="single" w:sz="4" w:space="0" w:color="auto"/>
              <w:left w:val="single" w:sz="4" w:space="0" w:color="auto"/>
              <w:bottom w:val="single" w:sz="4" w:space="0" w:color="auto"/>
              <w:right w:val="single" w:sz="4" w:space="0" w:color="auto"/>
            </w:tcBorders>
            <w:vAlign w:val="center"/>
          </w:tcPr>
          <w:p w14:paraId="2D64AB2C"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5B2C748"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5CF2FB5A" w14:textId="77777777" w:rsidR="002F7E09" w:rsidRPr="002C0056" w:rsidRDefault="002F7E09"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hideMark/>
          </w:tcPr>
          <w:p w14:paraId="70A19664" w14:textId="71627E6E"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Cập nhật thông tin cá nhân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E569BEA" w14:textId="3AF3F08A" w:rsidR="002F7E09" w:rsidRPr="002C0056" w:rsidRDefault="000F7637"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Chỉnh sửa thông tin cá nhân và lưu lại</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BA83CC6" w14:textId="3C201EA7" w:rsidR="002F7E09" w:rsidRPr="002C0056" w:rsidRDefault="000F7637"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5</w:t>
            </w:r>
          </w:p>
        </w:tc>
        <w:tc>
          <w:tcPr>
            <w:tcW w:w="900" w:type="dxa"/>
            <w:tcBorders>
              <w:top w:val="single" w:sz="4" w:space="0" w:color="auto"/>
              <w:left w:val="single" w:sz="4" w:space="0" w:color="auto"/>
              <w:bottom w:val="single" w:sz="4" w:space="0" w:color="auto"/>
              <w:right w:val="single" w:sz="4" w:space="0" w:color="auto"/>
            </w:tcBorders>
            <w:vAlign w:val="center"/>
          </w:tcPr>
          <w:p w14:paraId="20303D77" w14:textId="77777777" w:rsidR="002F7E09" w:rsidRPr="002C0056" w:rsidRDefault="002F7E09"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74688713"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2FC258F6" w14:textId="77777777" w:rsidR="000C54A0" w:rsidRPr="002C0056" w:rsidRDefault="000C54A0"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4DDBA923" w14:textId="4275A6E0" w:rsidR="000C54A0" w:rsidRPr="002C0056" w:rsidRDefault="000C54A0"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sz w:val="26"/>
                <w:szCs w:val="26"/>
              </w:rPr>
              <w:t>Khả năng mở rộng</w:t>
            </w:r>
          </w:p>
        </w:tc>
        <w:tc>
          <w:tcPr>
            <w:tcW w:w="3510" w:type="dxa"/>
            <w:tcBorders>
              <w:top w:val="single" w:sz="4" w:space="0" w:color="auto"/>
              <w:left w:val="single" w:sz="4" w:space="0" w:color="auto"/>
              <w:bottom w:val="single" w:sz="4" w:space="0" w:color="auto"/>
              <w:right w:val="single" w:sz="4" w:space="0" w:color="auto"/>
            </w:tcBorders>
            <w:vAlign w:val="center"/>
          </w:tcPr>
          <w:p w14:paraId="7EF48066" w14:textId="124D4F3C" w:rsidR="000C54A0" w:rsidRPr="002C0056" w:rsidRDefault="006E7214"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sz w:val="26"/>
                <w:szCs w:val="26"/>
              </w:rPr>
              <w:t>Xác định tải người dùng tối đa mà ứng dụng phần mềm có thể xử lý.</w:t>
            </w:r>
          </w:p>
        </w:tc>
        <w:tc>
          <w:tcPr>
            <w:tcW w:w="1620" w:type="dxa"/>
            <w:tcBorders>
              <w:top w:val="single" w:sz="4" w:space="0" w:color="auto"/>
              <w:left w:val="single" w:sz="4" w:space="0" w:color="auto"/>
              <w:bottom w:val="single" w:sz="4" w:space="0" w:color="auto"/>
              <w:right w:val="single" w:sz="4" w:space="0" w:color="auto"/>
            </w:tcBorders>
            <w:vAlign w:val="center"/>
          </w:tcPr>
          <w:p w14:paraId="04EEBD59" w14:textId="2C32DAF6" w:rsidR="000C54A0" w:rsidRPr="002C0056" w:rsidRDefault="00697768"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55E2AF36" w14:textId="77777777" w:rsidR="000C54A0" w:rsidRPr="002C0056" w:rsidRDefault="000C54A0"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5CE72472"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6912E9A6" w14:textId="77777777" w:rsidR="000C54A0" w:rsidRPr="002C0056" w:rsidRDefault="000C54A0"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159A67FD" w14:textId="36CA1912" w:rsidR="000C54A0" w:rsidRPr="002C0056" w:rsidRDefault="006E7214"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sz w:val="26"/>
                <w:szCs w:val="26"/>
                <w:lang w:val="en-US"/>
              </w:rPr>
              <w:t>Tính ổn định</w:t>
            </w:r>
          </w:p>
        </w:tc>
        <w:tc>
          <w:tcPr>
            <w:tcW w:w="3510" w:type="dxa"/>
            <w:tcBorders>
              <w:top w:val="single" w:sz="4" w:space="0" w:color="auto"/>
              <w:left w:val="single" w:sz="4" w:space="0" w:color="auto"/>
              <w:bottom w:val="single" w:sz="4" w:space="0" w:color="auto"/>
              <w:right w:val="single" w:sz="4" w:space="0" w:color="auto"/>
            </w:tcBorders>
            <w:vAlign w:val="center"/>
          </w:tcPr>
          <w:p w14:paraId="5F9410DA" w14:textId="731A09A2" w:rsidR="000C54A0" w:rsidRPr="002C0056" w:rsidRDefault="006E7214" w:rsidP="00697768">
            <w:pPr>
              <w:widowControl w:val="0"/>
              <w:snapToGrid w:val="0"/>
              <w:spacing w:after="120"/>
              <w:ind w:left="0"/>
              <w:rPr>
                <w:rFonts w:ascii="Times New Roman" w:hAnsi="Times New Roman" w:cs="Times New Roman"/>
                <w:bCs/>
                <w:snapToGrid/>
                <w:sz w:val="26"/>
                <w:szCs w:val="26"/>
                <w:lang w:val="en-US" w:eastAsia="ja-JP"/>
              </w:rPr>
            </w:pPr>
            <w:r w:rsidRPr="002C0056">
              <w:rPr>
                <w:rFonts w:ascii="Times New Roman" w:hAnsi="Times New Roman" w:cs="Times New Roman"/>
                <w:bCs/>
                <w:snapToGrid/>
                <w:sz w:val="26"/>
                <w:szCs w:val="26"/>
                <w:lang w:val="en-US" w:eastAsia="ja-JP"/>
              </w:rPr>
              <w:t>Xác định xem website có ổn định dưới các tải khác nhau hay không.</w:t>
            </w:r>
          </w:p>
        </w:tc>
        <w:tc>
          <w:tcPr>
            <w:tcW w:w="1620" w:type="dxa"/>
            <w:tcBorders>
              <w:top w:val="single" w:sz="4" w:space="0" w:color="auto"/>
              <w:left w:val="single" w:sz="4" w:space="0" w:color="auto"/>
              <w:bottom w:val="single" w:sz="4" w:space="0" w:color="auto"/>
              <w:right w:val="single" w:sz="4" w:space="0" w:color="auto"/>
            </w:tcBorders>
            <w:vAlign w:val="center"/>
          </w:tcPr>
          <w:p w14:paraId="4E576106" w14:textId="416430FB" w:rsidR="000C54A0" w:rsidRPr="002C0056" w:rsidRDefault="00697768"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0931F741" w14:textId="77777777" w:rsidR="000C54A0" w:rsidRPr="002C0056" w:rsidRDefault="000C54A0"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43E776BD"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2A6E0D38" w14:textId="77777777" w:rsidR="000C54A0" w:rsidRPr="002C0056" w:rsidRDefault="000C54A0"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5AFDF515" w14:textId="298D5571" w:rsidR="000C54A0" w:rsidRPr="002C0056" w:rsidRDefault="006E7214"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sz w:val="26"/>
                <w:szCs w:val="26"/>
                <w:lang w:val="en-US"/>
              </w:rPr>
              <w:t>Đ</w:t>
            </w:r>
            <w:r w:rsidR="000C54A0" w:rsidRPr="002C0056">
              <w:rPr>
                <w:rFonts w:ascii="Times New Roman" w:hAnsi="Times New Roman" w:cs="Times New Roman"/>
                <w:sz w:val="26"/>
                <w:szCs w:val="26"/>
              </w:rPr>
              <w:t>ộ tin cậy</w:t>
            </w:r>
          </w:p>
        </w:tc>
        <w:tc>
          <w:tcPr>
            <w:tcW w:w="3510" w:type="dxa"/>
            <w:tcBorders>
              <w:top w:val="single" w:sz="4" w:space="0" w:color="auto"/>
              <w:left w:val="single" w:sz="4" w:space="0" w:color="auto"/>
              <w:bottom w:val="single" w:sz="4" w:space="0" w:color="auto"/>
              <w:right w:val="single" w:sz="4" w:space="0" w:color="auto"/>
            </w:tcBorders>
            <w:vAlign w:val="center"/>
          </w:tcPr>
          <w:p w14:paraId="5BB01B5E" w14:textId="795D5D29" w:rsidR="000C54A0" w:rsidRPr="002C0056" w:rsidRDefault="0082797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sz w:val="26"/>
                <w:szCs w:val="26"/>
              </w:rPr>
              <w:t>- Use speed</w:t>
            </w:r>
          </w:p>
        </w:tc>
        <w:tc>
          <w:tcPr>
            <w:tcW w:w="1620" w:type="dxa"/>
            <w:tcBorders>
              <w:top w:val="single" w:sz="4" w:space="0" w:color="auto"/>
              <w:left w:val="single" w:sz="4" w:space="0" w:color="auto"/>
              <w:bottom w:val="single" w:sz="4" w:space="0" w:color="auto"/>
              <w:right w:val="single" w:sz="4" w:space="0" w:color="auto"/>
            </w:tcBorders>
            <w:vAlign w:val="center"/>
          </w:tcPr>
          <w:p w14:paraId="0E16BED7" w14:textId="16524372" w:rsidR="000C54A0" w:rsidRPr="002C0056" w:rsidRDefault="00697768"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19A401D8" w14:textId="77777777" w:rsidR="000C54A0" w:rsidRPr="002C0056" w:rsidRDefault="000C54A0" w:rsidP="006E7214">
            <w:pPr>
              <w:widowControl w:val="0"/>
              <w:snapToGrid w:val="0"/>
              <w:spacing w:after="120"/>
              <w:ind w:left="0"/>
              <w:jc w:val="center"/>
              <w:rPr>
                <w:rFonts w:ascii="Times New Roman" w:hAnsi="Times New Roman" w:cs="Times New Roman"/>
                <w:bCs/>
                <w:snapToGrid/>
                <w:sz w:val="26"/>
                <w:szCs w:val="26"/>
                <w:lang w:eastAsia="ja-JP"/>
              </w:rPr>
            </w:pPr>
          </w:p>
        </w:tc>
      </w:tr>
      <w:tr w:rsidR="00647210" w:rsidRPr="002C0056" w14:paraId="53B98DF1"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21C2FE23" w14:textId="77777777" w:rsidR="000C54A0" w:rsidRPr="002C0056" w:rsidRDefault="000C54A0"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509C5783" w14:textId="03514958" w:rsidR="000C54A0" w:rsidRPr="002C0056" w:rsidRDefault="006E7214" w:rsidP="006E7214">
            <w:pPr>
              <w:widowControl w:val="0"/>
              <w:snapToGrid w:val="0"/>
              <w:spacing w:after="120"/>
              <w:ind w:left="0"/>
              <w:jc w:val="center"/>
              <w:rPr>
                <w:rFonts w:ascii="Times New Roman" w:hAnsi="Times New Roman" w:cs="Times New Roman"/>
                <w:bCs/>
                <w:snapToGrid/>
                <w:sz w:val="26"/>
                <w:szCs w:val="26"/>
                <w:lang w:eastAsia="ja-JP"/>
              </w:rPr>
            </w:pPr>
            <w:r w:rsidRPr="002C0056">
              <w:rPr>
                <w:rFonts w:ascii="Times New Roman" w:hAnsi="Times New Roman" w:cs="Times New Roman"/>
                <w:sz w:val="26"/>
                <w:szCs w:val="26"/>
              </w:rPr>
              <w:t>Portability</w:t>
            </w:r>
          </w:p>
        </w:tc>
        <w:tc>
          <w:tcPr>
            <w:tcW w:w="3510" w:type="dxa"/>
            <w:tcBorders>
              <w:top w:val="single" w:sz="4" w:space="0" w:color="auto"/>
              <w:left w:val="single" w:sz="4" w:space="0" w:color="auto"/>
              <w:bottom w:val="single" w:sz="4" w:space="0" w:color="auto"/>
              <w:right w:val="single" w:sz="4" w:space="0" w:color="auto"/>
            </w:tcBorders>
            <w:vAlign w:val="center"/>
          </w:tcPr>
          <w:p w14:paraId="18D60B6B" w14:textId="0CCF09C9" w:rsidR="000C54A0" w:rsidRPr="002C0056" w:rsidRDefault="0082797D" w:rsidP="00697768">
            <w:pPr>
              <w:widowControl w:val="0"/>
              <w:snapToGrid w:val="0"/>
              <w:spacing w:after="120"/>
              <w:ind w:left="0"/>
              <w:rPr>
                <w:rFonts w:ascii="Times New Roman" w:hAnsi="Times New Roman" w:cs="Times New Roman"/>
                <w:bCs/>
                <w:snapToGrid/>
                <w:sz w:val="26"/>
                <w:szCs w:val="26"/>
                <w:lang w:eastAsia="ja-JP"/>
              </w:rPr>
            </w:pPr>
            <w:r w:rsidRPr="002C0056">
              <w:rPr>
                <w:rFonts w:ascii="Times New Roman" w:hAnsi="Times New Roman" w:cs="Times New Roman"/>
                <w:sz w:val="26"/>
                <w:szCs w:val="26"/>
              </w:rPr>
              <w:t>- Tương thích khả năng (Windows,…)</w:t>
            </w:r>
          </w:p>
        </w:tc>
        <w:tc>
          <w:tcPr>
            <w:tcW w:w="1620" w:type="dxa"/>
            <w:tcBorders>
              <w:top w:val="single" w:sz="4" w:space="0" w:color="auto"/>
              <w:left w:val="single" w:sz="4" w:space="0" w:color="auto"/>
              <w:bottom w:val="single" w:sz="4" w:space="0" w:color="auto"/>
              <w:right w:val="single" w:sz="4" w:space="0" w:color="auto"/>
            </w:tcBorders>
            <w:vAlign w:val="center"/>
          </w:tcPr>
          <w:p w14:paraId="6680BEA4" w14:textId="20147B9F" w:rsidR="000C54A0" w:rsidRPr="002C0056" w:rsidRDefault="00697768" w:rsidP="006E7214">
            <w:pPr>
              <w:widowControl w:val="0"/>
              <w:snapToGrid w:val="0"/>
              <w:spacing w:after="120"/>
              <w:ind w:left="0"/>
              <w:jc w:val="center"/>
              <w:rPr>
                <w:rFonts w:ascii="Times New Roman" w:hAnsi="Times New Roman" w:cs="Times New Roman"/>
                <w:bCs/>
                <w:snapToGrid/>
                <w:sz w:val="26"/>
                <w:szCs w:val="26"/>
                <w:lang w:val="en-US" w:eastAsia="ja-JP"/>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741E9150" w14:textId="77777777" w:rsidR="000C54A0" w:rsidRPr="002C0056" w:rsidRDefault="000C54A0" w:rsidP="006E7214">
            <w:pPr>
              <w:widowControl w:val="0"/>
              <w:snapToGrid w:val="0"/>
              <w:spacing w:after="120"/>
              <w:ind w:left="0"/>
              <w:jc w:val="center"/>
              <w:rPr>
                <w:rFonts w:ascii="Times New Roman" w:hAnsi="Times New Roman" w:cs="Times New Roman"/>
                <w:bCs/>
                <w:snapToGrid/>
                <w:sz w:val="26"/>
                <w:szCs w:val="26"/>
                <w:lang w:eastAsia="ja-JP"/>
              </w:rPr>
            </w:pPr>
          </w:p>
        </w:tc>
      </w:tr>
      <w:tr w:rsidR="006E7214" w:rsidRPr="002C0056" w14:paraId="18FD7989"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2B31711A" w14:textId="77777777" w:rsidR="006E7214" w:rsidRPr="002C0056" w:rsidRDefault="006E7214"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22CCCF95" w14:textId="68343CB6" w:rsidR="006E7214" w:rsidRPr="002C0056" w:rsidRDefault="006E7214"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Khả năng phản hồi</w:t>
            </w:r>
          </w:p>
        </w:tc>
        <w:tc>
          <w:tcPr>
            <w:tcW w:w="3510" w:type="dxa"/>
            <w:tcBorders>
              <w:top w:val="single" w:sz="4" w:space="0" w:color="auto"/>
              <w:left w:val="single" w:sz="4" w:space="0" w:color="auto"/>
              <w:bottom w:val="single" w:sz="4" w:space="0" w:color="auto"/>
              <w:right w:val="single" w:sz="4" w:space="0" w:color="auto"/>
            </w:tcBorders>
            <w:vAlign w:val="center"/>
          </w:tcPr>
          <w:p w14:paraId="26445881" w14:textId="568DAA7B" w:rsidR="006E7214" w:rsidRPr="002C0056" w:rsidRDefault="006E7214" w:rsidP="00697768">
            <w:pPr>
              <w:widowControl w:val="0"/>
              <w:snapToGrid w:val="0"/>
              <w:spacing w:after="120"/>
              <w:ind w:left="0"/>
              <w:rPr>
                <w:rFonts w:ascii="Times New Roman" w:hAnsi="Times New Roman" w:cs="Times New Roman"/>
                <w:sz w:val="26"/>
                <w:szCs w:val="26"/>
              </w:rPr>
            </w:pPr>
            <w:r w:rsidRPr="002C0056">
              <w:rPr>
                <w:rFonts w:ascii="Times New Roman" w:hAnsi="Times New Roman" w:cs="Times New Roman"/>
                <w:sz w:val="26"/>
                <w:szCs w:val="26"/>
                <w:lang w:val="en-US"/>
              </w:rPr>
              <w:t>X</w:t>
            </w:r>
            <w:r w:rsidRPr="002C0056">
              <w:rPr>
                <w:rFonts w:ascii="Times New Roman" w:hAnsi="Times New Roman" w:cs="Times New Roman"/>
                <w:sz w:val="26"/>
                <w:szCs w:val="26"/>
              </w:rPr>
              <w:t>ác định xem</w:t>
            </w:r>
            <w:r w:rsidRPr="002C0056">
              <w:rPr>
                <w:rFonts w:ascii="Times New Roman" w:hAnsi="Times New Roman" w:cs="Times New Roman"/>
                <w:sz w:val="26"/>
                <w:szCs w:val="26"/>
                <w:lang w:val="en-US"/>
              </w:rPr>
              <w:t xml:space="preserve"> website</w:t>
            </w:r>
            <w:r w:rsidRPr="002C0056">
              <w:rPr>
                <w:rFonts w:ascii="Times New Roman" w:hAnsi="Times New Roman" w:cs="Times New Roman"/>
                <w:sz w:val="26"/>
                <w:szCs w:val="26"/>
              </w:rPr>
              <w:t xml:space="preserve"> nhanh hay chậm</w:t>
            </w:r>
          </w:p>
        </w:tc>
        <w:tc>
          <w:tcPr>
            <w:tcW w:w="1620" w:type="dxa"/>
            <w:tcBorders>
              <w:top w:val="single" w:sz="4" w:space="0" w:color="auto"/>
              <w:left w:val="single" w:sz="4" w:space="0" w:color="auto"/>
              <w:bottom w:val="single" w:sz="4" w:space="0" w:color="auto"/>
              <w:right w:val="single" w:sz="4" w:space="0" w:color="auto"/>
            </w:tcBorders>
            <w:vAlign w:val="center"/>
          </w:tcPr>
          <w:p w14:paraId="27040A62" w14:textId="7BAF6122" w:rsidR="006E7214" w:rsidRPr="002C0056" w:rsidRDefault="00697768"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610F09F2" w14:textId="77777777" w:rsidR="006E7214" w:rsidRPr="002C0056" w:rsidRDefault="006E7214" w:rsidP="006E7214">
            <w:pPr>
              <w:widowControl w:val="0"/>
              <w:snapToGrid w:val="0"/>
              <w:spacing w:after="120"/>
              <w:ind w:left="0"/>
              <w:jc w:val="center"/>
              <w:rPr>
                <w:rFonts w:ascii="Times New Roman" w:hAnsi="Times New Roman" w:cs="Times New Roman"/>
                <w:bCs/>
                <w:snapToGrid/>
                <w:sz w:val="26"/>
                <w:szCs w:val="26"/>
                <w:lang w:eastAsia="ja-JP"/>
              </w:rPr>
            </w:pPr>
          </w:p>
        </w:tc>
      </w:tr>
      <w:tr w:rsidR="00861B5A" w:rsidRPr="002C0056" w14:paraId="3DED517E"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2F41E118" w14:textId="77777777" w:rsidR="00861B5A" w:rsidRPr="002C0056" w:rsidRDefault="00861B5A"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0D651DBA" w14:textId="3D2694DD" w:rsidR="00861B5A" w:rsidRPr="002C0056" w:rsidRDefault="00861B5A"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Khả năng hiệu suất</w:t>
            </w:r>
          </w:p>
        </w:tc>
        <w:tc>
          <w:tcPr>
            <w:tcW w:w="3510" w:type="dxa"/>
            <w:tcBorders>
              <w:top w:val="single" w:sz="4" w:space="0" w:color="auto"/>
              <w:left w:val="single" w:sz="4" w:space="0" w:color="auto"/>
              <w:bottom w:val="single" w:sz="4" w:space="0" w:color="auto"/>
              <w:right w:val="single" w:sz="4" w:space="0" w:color="auto"/>
            </w:tcBorders>
            <w:vAlign w:val="center"/>
          </w:tcPr>
          <w:p w14:paraId="7B323166" w14:textId="26E502E3" w:rsidR="00861B5A" w:rsidRPr="002C0056" w:rsidRDefault="00861B5A" w:rsidP="00697768">
            <w:pPr>
              <w:widowControl w:val="0"/>
              <w:snapToGrid w:val="0"/>
              <w:spacing w:after="120"/>
              <w:ind w:left="0"/>
              <w:rPr>
                <w:rFonts w:ascii="Times New Roman" w:hAnsi="Times New Roman" w:cs="Times New Roman"/>
                <w:sz w:val="26"/>
                <w:szCs w:val="26"/>
                <w:lang w:val="en-US"/>
              </w:rPr>
            </w:pPr>
            <w:r w:rsidRPr="002C0056">
              <w:rPr>
                <w:rFonts w:ascii="Times New Roman" w:hAnsi="Times New Roman" w:cs="Times New Roman"/>
                <w:sz w:val="26"/>
                <w:szCs w:val="26"/>
                <w:lang w:val="en-US"/>
              </w:rPr>
              <w:t>Xác định mức độ tắc nghẽn hiệu suất.</w:t>
            </w:r>
          </w:p>
        </w:tc>
        <w:tc>
          <w:tcPr>
            <w:tcW w:w="1620" w:type="dxa"/>
            <w:tcBorders>
              <w:top w:val="single" w:sz="4" w:space="0" w:color="auto"/>
              <w:left w:val="single" w:sz="4" w:space="0" w:color="auto"/>
              <w:bottom w:val="single" w:sz="4" w:space="0" w:color="auto"/>
              <w:right w:val="single" w:sz="4" w:space="0" w:color="auto"/>
            </w:tcBorders>
            <w:vAlign w:val="center"/>
          </w:tcPr>
          <w:p w14:paraId="4F9E052C" w14:textId="15E2C25B" w:rsidR="00861B5A" w:rsidRPr="002C0056" w:rsidRDefault="00697768"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7C395135" w14:textId="77777777" w:rsidR="00861B5A" w:rsidRPr="002C0056" w:rsidRDefault="00861B5A" w:rsidP="006E7214">
            <w:pPr>
              <w:widowControl w:val="0"/>
              <w:snapToGrid w:val="0"/>
              <w:spacing w:after="120"/>
              <w:ind w:left="0"/>
              <w:jc w:val="center"/>
              <w:rPr>
                <w:rFonts w:ascii="Times New Roman" w:hAnsi="Times New Roman" w:cs="Times New Roman"/>
                <w:bCs/>
                <w:snapToGrid/>
                <w:sz w:val="26"/>
                <w:szCs w:val="26"/>
                <w:lang w:eastAsia="ja-JP"/>
              </w:rPr>
            </w:pPr>
          </w:p>
        </w:tc>
      </w:tr>
      <w:tr w:rsidR="00671248" w:rsidRPr="002C0056" w14:paraId="77CE5BA6"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4FF5ABF2" w14:textId="77777777" w:rsidR="00671248" w:rsidRPr="002C0056" w:rsidRDefault="00671248"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1ED253FC" w14:textId="321D1722" w:rsidR="00671248" w:rsidRPr="002C0056" w:rsidRDefault="00671248"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Kiểm thử hiệu năng</w:t>
            </w:r>
          </w:p>
        </w:tc>
        <w:tc>
          <w:tcPr>
            <w:tcW w:w="3510" w:type="dxa"/>
            <w:tcBorders>
              <w:top w:val="single" w:sz="4" w:space="0" w:color="auto"/>
              <w:left w:val="single" w:sz="4" w:space="0" w:color="auto"/>
              <w:bottom w:val="single" w:sz="4" w:space="0" w:color="auto"/>
              <w:right w:val="single" w:sz="4" w:space="0" w:color="auto"/>
            </w:tcBorders>
            <w:vAlign w:val="center"/>
          </w:tcPr>
          <w:p w14:paraId="05ECA1B3" w14:textId="2E68DCF8" w:rsidR="00671248" w:rsidRPr="002C0056" w:rsidRDefault="00671248" w:rsidP="00697768">
            <w:pPr>
              <w:widowControl w:val="0"/>
              <w:snapToGrid w:val="0"/>
              <w:spacing w:after="120"/>
              <w:ind w:left="0"/>
              <w:rPr>
                <w:rFonts w:ascii="Times New Roman" w:hAnsi="Times New Roman" w:cs="Times New Roman"/>
                <w:sz w:val="26"/>
                <w:szCs w:val="26"/>
                <w:lang w:val="en-US"/>
              </w:rPr>
            </w:pPr>
            <w:r w:rsidRPr="002C0056">
              <w:rPr>
                <w:rFonts w:ascii="Times New Roman" w:hAnsi="Times New Roman" w:cs="Times New Roman"/>
                <w:sz w:val="26"/>
                <w:szCs w:val="26"/>
                <w:lang w:val="en-US"/>
              </w:rPr>
              <w:t>Kiểm tra tải</w:t>
            </w:r>
          </w:p>
        </w:tc>
        <w:tc>
          <w:tcPr>
            <w:tcW w:w="1620" w:type="dxa"/>
            <w:tcBorders>
              <w:top w:val="single" w:sz="4" w:space="0" w:color="auto"/>
              <w:left w:val="single" w:sz="4" w:space="0" w:color="auto"/>
              <w:bottom w:val="single" w:sz="4" w:space="0" w:color="auto"/>
              <w:right w:val="single" w:sz="4" w:space="0" w:color="auto"/>
            </w:tcBorders>
            <w:vAlign w:val="center"/>
          </w:tcPr>
          <w:p w14:paraId="6203F783" w14:textId="07F1DCC1" w:rsidR="00671248" w:rsidRPr="002C0056" w:rsidRDefault="00671248"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10</w:t>
            </w:r>
          </w:p>
        </w:tc>
        <w:tc>
          <w:tcPr>
            <w:tcW w:w="900" w:type="dxa"/>
            <w:tcBorders>
              <w:top w:val="single" w:sz="4" w:space="0" w:color="auto"/>
              <w:left w:val="single" w:sz="4" w:space="0" w:color="auto"/>
              <w:bottom w:val="single" w:sz="4" w:space="0" w:color="auto"/>
              <w:right w:val="single" w:sz="4" w:space="0" w:color="auto"/>
            </w:tcBorders>
            <w:vAlign w:val="center"/>
          </w:tcPr>
          <w:p w14:paraId="4D3B523A" w14:textId="77777777" w:rsidR="00671248" w:rsidRPr="002C0056" w:rsidRDefault="00671248" w:rsidP="006E7214">
            <w:pPr>
              <w:widowControl w:val="0"/>
              <w:snapToGrid w:val="0"/>
              <w:spacing w:after="120"/>
              <w:ind w:left="0"/>
              <w:jc w:val="center"/>
              <w:rPr>
                <w:rFonts w:ascii="Times New Roman" w:hAnsi="Times New Roman" w:cs="Times New Roman"/>
                <w:bCs/>
                <w:snapToGrid/>
                <w:sz w:val="26"/>
                <w:szCs w:val="26"/>
                <w:lang w:eastAsia="ja-JP"/>
              </w:rPr>
            </w:pPr>
          </w:p>
        </w:tc>
      </w:tr>
      <w:tr w:rsidR="00861B5A" w:rsidRPr="002C0056" w14:paraId="451C544A" w14:textId="77777777" w:rsidTr="00CA39C0">
        <w:trPr>
          <w:trHeight w:val="300"/>
        </w:trPr>
        <w:tc>
          <w:tcPr>
            <w:tcW w:w="810" w:type="dxa"/>
            <w:tcBorders>
              <w:top w:val="single" w:sz="4" w:space="0" w:color="auto"/>
              <w:left w:val="single" w:sz="4" w:space="0" w:color="auto"/>
              <w:bottom w:val="single" w:sz="4" w:space="0" w:color="auto"/>
              <w:right w:val="single" w:sz="4" w:space="0" w:color="auto"/>
            </w:tcBorders>
            <w:vAlign w:val="center"/>
          </w:tcPr>
          <w:p w14:paraId="4C7824A5" w14:textId="77777777" w:rsidR="00861B5A" w:rsidRPr="002C0056" w:rsidRDefault="00861B5A" w:rsidP="006E7214">
            <w:pPr>
              <w:numPr>
                <w:ilvl w:val="0"/>
                <w:numId w:val="11"/>
              </w:numPr>
              <w:snapToGrid w:val="0"/>
              <w:ind w:left="504"/>
              <w:contextualSpacing/>
              <w:jc w:val="center"/>
              <w:rPr>
                <w:rFonts w:ascii="Times New Roman" w:hAnsi="Times New Roman" w:cs="Times New Roman"/>
                <w:snapToGrid/>
                <w:sz w:val="26"/>
                <w:szCs w:val="26"/>
                <w:lang w:eastAsia="ja-JP"/>
              </w:rPr>
            </w:pPr>
          </w:p>
        </w:tc>
        <w:tc>
          <w:tcPr>
            <w:tcW w:w="2250" w:type="dxa"/>
            <w:tcBorders>
              <w:top w:val="single" w:sz="4" w:space="0" w:color="auto"/>
              <w:left w:val="single" w:sz="4" w:space="0" w:color="auto"/>
              <w:bottom w:val="single" w:sz="4" w:space="0" w:color="auto"/>
              <w:right w:val="single" w:sz="4" w:space="0" w:color="auto"/>
            </w:tcBorders>
            <w:vAlign w:val="center"/>
          </w:tcPr>
          <w:p w14:paraId="3822BB56" w14:textId="6163E8BE" w:rsidR="00861B5A" w:rsidRPr="002C0056" w:rsidRDefault="00861B5A"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Giao diện</w:t>
            </w:r>
          </w:p>
        </w:tc>
        <w:tc>
          <w:tcPr>
            <w:tcW w:w="3510" w:type="dxa"/>
            <w:tcBorders>
              <w:top w:val="single" w:sz="4" w:space="0" w:color="auto"/>
              <w:left w:val="single" w:sz="4" w:space="0" w:color="auto"/>
              <w:bottom w:val="single" w:sz="4" w:space="0" w:color="auto"/>
              <w:right w:val="single" w:sz="4" w:space="0" w:color="auto"/>
            </w:tcBorders>
            <w:vAlign w:val="center"/>
          </w:tcPr>
          <w:p w14:paraId="2779B393" w14:textId="524F3706" w:rsidR="00861B5A" w:rsidRPr="002C0056" w:rsidRDefault="00861B5A" w:rsidP="00697768">
            <w:pPr>
              <w:widowControl w:val="0"/>
              <w:snapToGrid w:val="0"/>
              <w:spacing w:after="120"/>
              <w:ind w:left="0"/>
              <w:rPr>
                <w:rFonts w:ascii="Times New Roman" w:hAnsi="Times New Roman" w:cs="Times New Roman"/>
                <w:sz w:val="26"/>
                <w:szCs w:val="26"/>
                <w:lang w:val="en-US"/>
              </w:rPr>
            </w:pPr>
            <w:r w:rsidRPr="002C0056">
              <w:rPr>
                <w:rFonts w:ascii="Times New Roman" w:hAnsi="Times New Roman" w:cs="Times New Roman"/>
                <w:sz w:val="26"/>
                <w:szCs w:val="26"/>
                <w:lang w:val="en-US"/>
              </w:rPr>
              <w:t>Kiểm tra độ tương thích của giao diện với cái kích thước thiết bị khác nhau, tương tác, trãi nghiệm của người dùng đối với giao diện</w:t>
            </w:r>
          </w:p>
        </w:tc>
        <w:tc>
          <w:tcPr>
            <w:tcW w:w="1620" w:type="dxa"/>
            <w:tcBorders>
              <w:top w:val="single" w:sz="4" w:space="0" w:color="auto"/>
              <w:left w:val="single" w:sz="4" w:space="0" w:color="auto"/>
              <w:bottom w:val="single" w:sz="4" w:space="0" w:color="auto"/>
              <w:right w:val="single" w:sz="4" w:space="0" w:color="auto"/>
            </w:tcBorders>
            <w:vAlign w:val="center"/>
          </w:tcPr>
          <w:p w14:paraId="02EAE65F" w14:textId="0351A16E" w:rsidR="00861B5A" w:rsidRPr="002C0056" w:rsidRDefault="00861B5A" w:rsidP="006E7214">
            <w:pPr>
              <w:widowControl w:val="0"/>
              <w:snapToGrid w:val="0"/>
              <w:spacing w:after="120"/>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50</w:t>
            </w:r>
          </w:p>
        </w:tc>
        <w:tc>
          <w:tcPr>
            <w:tcW w:w="900" w:type="dxa"/>
            <w:tcBorders>
              <w:top w:val="single" w:sz="4" w:space="0" w:color="auto"/>
              <w:left w:val="single" w:sz="4" w:space="0" w:color="auto"/>
              <w:bottom w:val="single" w:sz="4" w:space="0" w:color="auto"/>
              <w:right w:val="single" w:sz="4" w:space="0" w:color="auto"/>
            </w:tcBorders>
            <w:vAlign w:val="center"/>
          </w:tcPr>
          <w:p w14:paraId="0894876F" w14:textId="77777777" w:rsidR="00861B5A" w:rsidRPr="002C0056" w:rsidRDefault="00861B5A" w:rsidP="006E7214">
            <w:pPr>
              <w:widowControl w:val="0"/>
              <w:snapToGrid w:val="0"/>
              <w:spacing w:after="120"/>
              <w:ind w:left="0"/>
              <w:jc w:val="center"/>
              <w:rPr>
                <w:rFonts w:ascii="Times New Roman" w:hAnsi="Times New Roman" w:cs="Times New Roman"/>
                <w:bCs/>
                <w:snapToGrid/>
                <w:sz w:val="26"/>
                <w:szCs w:val="26"/>
                <w:lang w:eastAsia="ja-JP"/>
              </w:rPr>
            </w:pPr>
          </w:p>
        </w:tc>
      </w:tr>
    </w:tbl>
    <w:p w14:paraId="7F7174DB" w14:textId="0EABCCCC" w:rsidR="00D431F7" w:rsidRPr="002C0056" w:rsidRDefault="00D431F7" w:rsidP="008D1833">
      <w:pPr>
        <w:spacing w:before="0"/>
        <w:ind w:left="0"/>
        <w:rPr>
          <w:rFonts w:ascii="Times New Roman" w:hAnsi="Times New Roman" w:cs="Times New Roman"/>
          <w:b/>
          <w:bCs/>
          <w:i/>
          <w:sz w:val="26"/>
          <w:szCs w:val="26"/>
          <w:lang w:val="en-US"/>
        </w:rPr>
      </w:pPr>
    </w:p>
    <w:p w14:paraId="5BD971B8" w14:textId="3B993420" w:rsidR="00685187" w:rsidRPr="002C0056" w:rsidRDefault="00685187" w:rsidP="008D1833">
      <w:pPr>
        <w:pStyle w:val="Heading2"/>
        <w:rPr>
          <w:rFonts w:cs="Times New Roman"/>
          <w:szCs w:val="26"/>
        </w:rPr>
      </w:pPr>
      <w:bookmarkStart w:id="134" w:name="_Toc71249373"/>
      <w:bookmarkStart w:id="135" w:name="_Toc105277512"/>
      <w:r w:rsidRPr="002C0056">
        <w:rPr>
          <w:rFonts w:cs="Times New Roman"/>
          <w:szCs w:val="26"/>
        </w:rPr>
        <w:t>Tiêu chí kiểm tra chấp nhận</w:t>
      </w:r>
      <w:bookmarkEnd w:id="134"/>
      <w:bookmarkEnd w:id="135"/>
    </w:p>
    <w:p w14:paraId="4B1AC410" w14:textId="7045CB7B" w:rsidR="001F0A28" w:rsidRPr="002C0056" w:rsidRDefault="001F0A28" w:rsidP="008D1833">
      <w:pPr>
        <w:numPr>
          <w:ilvl w:val="0"/>
          <w:numId w:val="28"/>
        </w:numPr>
        <w:rPr>
          <w:rFonts w:ascii="Times New Roman" w:hAnsi="Times New Roman" w:cs="Times New Roman"/>
          <w:sz w:val="26"/>
          <w:szCs w:val="26"/>
        </w:rPr>
      </w:pPr>
      <w:bookmarkStart w:id="136" w:name="_Toc314978533"/>
      <w:bookmarkStart w:id="137" w:name="_Toc324843639"/>
      <w:bookmarkStart w:id="138" w:name="_Toc324851946"/>
      <w:bookmarkStart w:id="139" w:name="_Toc324915529"/>
      <w:bookmarkStart w:id="140" w:name="_Toc433104442"/>
      <w:bookmarkStart w:id="141" w:name="_Toc456598955"/>
      <w:bookmarkStart w:id="142" w:name="_Toc495546406"/>
      <w:bookmarkStart w:id="143" w:name="_Toc495547951"/>
      <w:bookmarkStart w:id="144" w:name="_Toc516633382"/>
      <w:bookmarkEnd w:id="119"/>
      <w:bookmarkEnd w:id="120"/>
      <w:bookmarkEnd w:id="121"/>
      <w:bookmarkEnd w:id="122"/>
      <w:bookmarkEnd w:id="123"/>
      <w:r w:rsidRPr="002C0056">
        <w:rPr>
          <w:rFonts w:ascii="Times New Roman" w:hAnsi="Times New Roman" w:cs="Times New Roman"/>
          <w:sz w:val="26"/>
          <w:szCs w:val="26"/>
        </w:rPr>
        <w:t>Ban đâu ta dự định sẽ</w:t>
      </w:r>
      <w:r w:rsidR="006E7214" w:rsidRPr="002C0056">
        <w:rPr>
          <w:rFonts w:ascii="Times New Roman" w:hAnsi="Times New Roman" w:cs="Times New Roman"/>
          <w:sz w:val="26"/>
          <w:szCs w:val="26"/>
        </w:rPr>
        <w:t xml:space="preserve"> có </w:t>
      </w:r>
      <w:r w:rsidR="004631C0" w:rsidRPr="002C0056">
        <w:rPr>
          <w:rFonts w:ascii="Times New Roman" w:hAnsi="Times New Roman" w:cs="Times New Roman"/>
          <w:sz w:val="26"/>
          <w:szCs w:val="26"/>
        </w:rPr>
        <w:t>300</w:t>
      </w:r>
      <w:r w:rsidRPr="002C0056">
        <w:rPr>
          <w:rFonts w:ascii="Times New Roman" w:hAnsi="Times New Roman" w:cs="Times New Roman"/>
          <w:sz w:val="26"/>
          <w:szCs w:val="26"/>
        </w:rPr>
        <w:t xml:space="preserve"> trường hợ</w:t>
      </w:r>
      <w:r w:rsidR="006E7214" w:rsidRPr="002C0056">
        <w:rPr>
          <w:rFonts w:ascii="Times New Roman" w:hAnsi="Times New Roman" w:cs="Times New Roman"/>
          <w:sz w:val="26"/>
          <w:szCs w:val="26"/>
        </w:rPr>
        <w:t>p kiểm thử</w:t>
      </w:r>
    </w:p>
    <w:p w14:paraId="49F8EAF0" w14:textId="40ECB212" w:rsidR="008226B3" w:rsidRPr="002C0056" w:rsidRDefault="008226B3" w:rsidP="008D1833">
      <w:pPr>
        <w:numPr>
          <w:ilvl w:val="0"/>
          <w:numId w:val="28"/>
        </w:numPr>
        <w:rPr>
          <w:rFonts w:ascii="Times New Roman" w:hAnsi="Times New Roman" w:cs="Times New Roman"/>
          <w:snapToGrid/>
          <w:sz w:val="26"/>
          <w:szCs w:val="26"/>
        </w:rPr>
      </w:pPr>
      <w:r w:rsidRPr="002C0056">
        <w:rPr>
          <w:rFonts w:ascii="Times New Roman" w:hAnsi="Times New Roman" w:cs="Times New Roman"/>
          <w:sz w:val="26"/>
          <w:szCs w:val="26"/>
        </w:rPr>
        <w:t>Số lượng test case (</w:t>
      </w:r>
      <w:r w:rsidR="006E7214" w:rsidRPr="002C0056">
        <w:rPr>
          <w:rFonts w:ascii="Times New Roman" w:hAnsi="Times New Roman" w:cs="Times New Roman"/>
          <w:sz w:val="26"/>
          <w:szCs w:val="26"/>
        </w:rPr>
        <w:t xml:space="preserve">has been test) is: </w:t>
      </w:r>
      <w:r w:rsidR="004631C0" w:rsidRPr="002C0056">
        <w:rPr>
          <w:rFonts w:ascii="Times New Roman" w:hAnsi="Times New Roman" w:cs="Times New Roman"/>
          <w:sz w:val="26"/>
          <w:szCs w:val="26"/>
          <w:lang w:val="en-US"/>
        </w:rPr>
        <w:t>286</w:t>
      </w:r>
      <w:r w:rsidRPr="002C0056">
        <w:rPr>
          <w:rFonts w:ascii="Times New Roman" w:hAnsi="Times New Roman" w:cs="Times New Roman"/>
          <w:sz w:val="26"/>
          <w:szCs w:val="26"/>
        </w:rPr>
        <w:t>. Khi đó, ta có thể tiến hành kiểm tra về phạm vi kiểm tra và phạm vi kiểm tra thành công</w:t>
      </w:r>
    </w:p>
    <w:p w14:paraId="6D59C72F" w14:textId="6E07783A" w:rsidR="008226B3" w:rsidRPr="002C0056" w:rsidRDefault="008226B3" w:rsidP="008D1833">
      <w:pPr>
        <w:numPr>
          <w:ilvl w:val="0"/>
          <w:numId w:val="29"/>
        </w:numPr>
        <w:snapToGrid w:val="0"/>
        <w:spacing w:before="100" w:beforeAutospacing="1" w:after="100" w:afterAutospacing="1"/>
        <w:jc w:val="both"/>
        <w:rPr>
          <w:rFonts w:ascii="Times New Roman" w:hAnsi="Times New Roman" w:cs="Times New Roman"/>
          <w:i/>
          <w:sz w:val="26"/>
          <w:szCs w:val="26"/>
        </w:rPr>
      </w:pPr>
      <w:r w:rsidRPr="002C0056">
        <w:rPr>
          <w:rFonts w:ascii="Times New Roman" w:hAnsi="Times New Roman" w:cs="Times New Roman"/>
          <w:i/>
          <w:sz w:val="26"/>
          <w:szCs w:val="26"/>
        </w:rPr>
        <w:t>Phạm vi kiể</w:t>
      </w:r>
      <w:r w:rsidR="00861B5A" w:rsidRPr="002C0056">
        <w:rPr>
          <w:rFonts w:ascii="Times New Roman" w:hAnsi="Times New Roman" w:cs="Times New Roman"/>
          <w:i/>
          <w:sz w:val="26"/>
          <w:szCs w:val="26"/>
        </w:rPr>
        <w:t xml:space="preserve">m tra: </w:t>
      </w:r>
      <w:r w:rsidR="004631C0" w:rsidRPr="002C0056">
        <w:rPr>
          <w:rFonts w:ascii="Times New Roman" w:hAnsi="Times New Roman" w:cs="Times New Roman"/>
          <w:i/>
          <w:sz w:val="26"/>
          <w:szCs w:val="26"/>
        </w:rPr>
        <w:t>95,33</w:t>
      </w:r>
      <w:r w:rsidRPr="002C0056">
        <w:rPr>
          <w:rFonts w:ascii="Times New Roman" w:hAnsi="Times New Roman" w:cs="Times New Roman"/>
          <w:i/>
          <w:sz w:val="26"/>
          <w:szCs w:val="26"/>
        </w:rPr>
        <w:t>% (được suy ra từ</w:t>
      </w:r>
      <w:r w:rsidR="004631C0" w:rsidRPr="002C0056">
        <w:rPr>
          <w:rFonts w:ascii="Times New Roman" w:hAnsi="Times New Roman" w:cs="Times New Roman"/>
          <w:i/>
          <w:sz w:val="26"/>
          <w:szCs w:val="26"/>
        </w:rPr>
        <w:t>: (286/300</w:t>
      </w:r>
      <w:r w:rsidRPr="002C0056">
        <w:rPr>
          <w:rFonts w:ascii="Times New Roman" w:hAnsi="Times New Roman" w:cs="Times New Roman"/>
          <w:i/>
          <w:sz w:val="26"/>
          <w:szCs w:val="26"/>
        </w:rPr>
        <w:t>) x100)</w:t>
      </w:r>
    </w:p>
    <w:p w14:paraId="283B59A6" w14:textId="5A72B83D" w:rsidR="008226B3" w:rsidRPr="002C0056" w:rsidRDefault="008226B3" w:rsidP="008D1833">
      <w:pPr>
        <w:numPr>
          <w:ilvl w:val="0"/>
          <w:numId w:val="29"/>
        </w:numPr>
        <w:snapToGrid w:val="0"/>
        <w:spacing w:before="100" w:beforeAutospacing="1" w:after="100" w:afterAutospacing="1"/>
        <w:jc w:val="both"/>
        <w:rPr>
          <w:rFonts w:ascii="Times New Roman" w:hAnsi="Times New Roman" w:cs="Times New Roman"/>
          <w:i/>
          <w:sz w:val="26"/>
          <w:szCs w:val="26"/>
        </w:rPr>
      </w:pPr>
      <w:r w:rsidRPr="002C0056">
        <w:rPr>
          <w:rFonts w:ascii="Times New Roman" w:hAnsi="Times New Roman" w:cs="Times New Roman"/>
          <w:i/>
          <w:sz w:val="26"/>
          <w:szCs w:val="26"/>
        </w:rPr>
        <w:t>Tỷ lệ bao phủ Thử nghiệ</w:t>
      </w:r>
      <w:r w:rsidR="004631C0" w:rsidRPr="002C0056">
        <w:rPr>
          <w:rFonts w:ascii="Times New Roman" w:hAnsi="Times New Roman" w:cs="Times New Roman"/>
          <w:i/>
          <w:sz w:val="26"/>
          <w:szCs w:val="26"/>
        </w:rPr>
        <w:t>m thành công: 93.01</w:t>
      </w:r>
      <w:r w:rsidRPr="002C0056">
        <w:rPr>
          <w:rFonts w:ascii="Times New Roman" w:hAnsi="Times New Roman" w:cs="Times New Roman"/>
          <w:i/>
          <w:sz w:val="26"/>
          <w:szCs w:val="26"/>
        </w:rPr>
        <w:t>%.</w:t>
      </w:r>
    </w:p>
    <w:p w14:paraId="0C95F0FE" w14:textId="5DEBDDBF" w:rsidR="005A52DF" w:rsidRPr="002C0056" w:rsidRDefault="00B557E9" w:rsidP="008D1833">
      <w:pPr>
        <w:numPr>
          <w:ilvl w:val="0"/>
          <w:numId w:val="29"/>
        </w:numPr>
        <w:tabs>
          <w:tab w:val="num" w:pos="2767"/>
        </w:tabs>
        <w:snapToGrid w:val="0"/>
        <w:spacing w:before="100" w:beforeAutospacing="1" w:after="100" w:afterAutospacing="1"/>
        <w:jc w:val="both"/>
        <w:rPr>
          <w:rFonts w:ascii="Times New Roman" w:hAnsi="Times New Roman" w:cs="Times New Roman"/>
          <w:i/>
          <w:snapToGrid/>
          <w:sz w:val="26"/>
          <w:szCs w:val="26"/>
        </w:rPr>
      </w:pPr>
      <w:r w:rsidRPr="002C0056">
        <w:rPr>
          <w:rFonts w:ascii="Times New Roman" w:hAnsi="Times New Roman" w:cs="Times New Roman"/>
          <w:i/>
          <w:sz w:val="26"/>
          <w:szCs w:val="26"/>
        </w:rPr>
        <w:t>Số lượng các trường hợp kiểm thử (Unit / Inte</w:t>
      </w:r>
      <w:r w:rsidR="00861B5A" w:rsidRPr="002C0056">
        <w:rPr>
          <w:rFonts w:ascii="Times New Roman" w:hAnsi="Times New Roman" w:cs="Times New Roman"/>
          <w:i/>
          <w:sz w:val="26"/>
          <w:szCs w:val="26"/>
        </w:rPr>
        <w:t xml:space="preserve">gration / System Test case): </w:t>
      </w:r>
      <w:r w:rsidR="004631C0" w:rsidRPr="002C0056">
        <w:rPr>
          <w:rFonts w:ascii="Times New Roman" w:hAnsi="Times New Roman" w:cs="Times New Roman"/>
          <w:i/>
          <w:sz w:val="26"/>
          <w:szCs w:val="26"/>
          <w:lang w:val="en-US"/>
        </w:rPr>
        <w:t>286</w:t>
      </w:r>
    </w:p>
    <w:p w14:paraId="31A39EF7" w14:textId="19423B1A" w:rsidR="00A73752" w:rsidRPr="002C0056" w:rsidRDefault="005A52DF" w:rsidP="008D1833">
      <w:pPr>
        <w:numPr>
          <w:ilvl w:val="0"/>
          <w:numId w:val="29"/>
        </w:numPr>
        <w:tabs>
          <w:tab w:val="num" w:pos="2767"/>
        </w:tabs>
        <w:snapToGrid w:val="0"/>
        <w:spacing w:before="100" w:beforeAutospacing="1" w:after="100" w:afterAutospacing="1"/>
        <w:jc w:val="both"/>
        <w:rPr>
          <w:rFonts w:ascii="Times New Roman" w:hAnsi="Times New Roman" w:cs="Times New Roman"/>
          <w:i/>
          <w:snapToGrid/>
          <w:sz w:val="26"/>
          <w:szCs w:val="26"/>
        </w:rPr>
      </w:pPr>
      <w:r w:rsidRPr="002C0056">
        <w:rPr>
          <w:rFonts w:ascii="Times New Roman" w:hAnsi="Times New Roman" w:cs="Times New Roman"/>
          <w:i/>
          <w:sz w:val="26"/>
          <w:szCs w:val="26"/>
        </w:rPr>
        <w:t xml:space="preserve">Số lượng </w:t>
      </w:r>
      <w:r w:rsidR="004631C0" w:rsidRPr="002C0056">
        <w:rPr>
          <w:rFonts w:ascii="Times New Roman" w:hAnsi="Times New Roman" w:cs="Times New Roman"/>
          <w:i/>
          <w:sz w:val="26"/>
          <w:szCs w:val="26"/>
        </w:rPr>
        <w:t>bug</w:t>
      </w:r>
      <w:r w:rsidRPr="002C0056">
        <w:rPr>
          <w:rFonts w:ascii="Times New Roman" w:hAnsi="Times New Roman" w:cs="Times New Roman"/>
          <w:i/>
          <w:sz w:val="26"/>
          <w:szCs w:val="26"/>
        </w:rPr>
        <w:t xml:space="preserve">/ Các </w:t>
      </w:r>
      <w:r w:rsidR="004631C0" w:rsidRPr="002C0056">
        <w:rPr>
          <w:rFonts w:ascii="Times New Roman" w:hAnsi="Times New Roman" w:cs="Times New Roman"/>
          <w:i/>
          <w:sz w:val="26"/>
          <w:szCs w:val="26"/>
          <w:lang w:val="en-US"/>
        </w:rPr>
        <w:t xml:space="preserve">case pass </w:t>
      </w:r>
      <w:r w:rsidRPr="002C0056">
        <w:rPr>
          <w:rFonts w:ascii="Times New Roman" w:hAnsi="Times New Roman" w:cs="Times New Roman"/>
          <w:i/>
          <w:sz w:val="26"/>
          <w:szCs w:val="26"/>
        </w:rPr>
        <w:t>có trọng số</w:t>
      </w:r>
      <w:r w:rsidR="004631C0" w:rsidRPr="002C0056">
        <w:rPr>
          <w:rFonts w:ascii="Times New Roman" w:hAnsi="Times New Roman" w:cs="Times New Roman"/>
          <w:i/>
          <w:sz w:val="26"/>
          <w:szCs w:val="26"/>
        </w:rPr>
        <w:t xml:space="preserve">: </w:t>
      </w:r>
      <w:r w:rsidR="004631C0" w:rsidRPr="002C0056">
        <w:rPr>
          <w:rFonts w:ascii="Times New Roman" w:hAnsi="Times New Roman" w:cs="Times New Roman"/>
          <w:i/>
          <w:sz w:val="26"/>
          <w:szCs w:val="26"/>
          <w:lang w:val="en-US"/>
        </w:rPr>
        <w:t>20</w:t>
      </w:r>
    </w:p>
    <w:p w14:paraId="14F618A2" w14:textId="38E459C2" w:rsidR="00021A87" w:rsidRPr="002C0056" w:rsidRDefault="00021A87" w:rsidP="008D1833">
      <w:pPr>
        <w:numPr>
          <w:ilvl w:val="0"/>
          <w:numId w:val="31"/>
        </w:numPr>
        <w:rPr>
          <w:rFonts w:ascii="Times New Roman" w:hAnsi="Times New Roman" w:cs="Times New Roman"/>
          <w:sz w:val="26"/>
          <w:szCs w:val="26"/>
        </w:rPr>
      </w:pPr>
      <w:r w:rsidRPr="002C0056">
        <w:rPr>
          <w:rFonts w:ascii="Times New Roman" w:hAnsi="Times New Roman" w:cs="Times New Roman"/>
          <w:sz w:val="26"/>
          <w:szCs w:val="26"/>
        </w:rPr>
        <w:t>Tiêu chí cho việc kiểm tra sẵn sàng</w:t>
      </w:r>
    </w:p>
    <w:p w14:paraId="37A4B86C" w14:textId="77777777" w:rsidR="007B0C7E" w:rsidRPr="002C0056" w:rsidRDefault="007B0C7E" w:rsidP="008D1833">
      <w:pPr>
        <w:numPr>
          <w:ilvl w:val="0"/>
          <w:numId w:val="30"/>
        </w:numPr>
        <w:snapToGrid w:val="0"/>
        <w:rPr>
          <w:rFonts w:ascii="Times New Roman" w:hAnsi="Times New Roman" w:cs="Times New Roman"/>
          <w:snapToGrid/>
          <w:sz w:val="26"/>
          <w:szCs w:val="26"/>
        </w:rPr>
      </w:pPr>
      <w:r w:rsidRPr="002C0056">
        <w:rPr>
          <w:rFonts w:ascii="Times New Roman" w:hAnsi="Times New Roman" w:cs="Times New Roman"/>
          <w:sz w:val="26"/>
          <w:szCs w:val="26"/>
        </w:rPr>
        <w:t>Test Plan đã được xem xét, cập nhật và phê duyệt</w:t>
      </w:r>
    </w:p>
    <w:p w14:paraId="4543E199" w14:textId="360EE38A" w:rsidR="007B0C7E" w:rsidRPr="002C0056" w:rsidRDefault="007B0C7E" w:rsidP="008D1833">
      <w:pPr>
        <w:pStyle w:val="BodyText"/>
        <w:numPr>
          <w:ilvl w:val="0"/>
          <w:numId w:val="30"/>
        </w:numPr>
        <w:rPr>
          <w:rFonts w:ascii="Times New Roman" w:hAnsi="Times New Roman" w:cs="Times New Roman"/>
          <w:sz w:val="26"/>
          <w:szCs w:val="26"/>
        </w:rPr>
      </w:pPr>
      <w:r w:rsidRPr="002C0056">
        <w:rPr>
          <w:rFonts w:ascii="Times New Roman" w:hAnsi="Times New Roman" w:cs="Times New Roman"/>
          <w:sz w:val="26"/>
          <w:szCs w:val="26"/>
        </w:rPr>
        <w:t xml:space="preserve">Các testcase cho các lỗi đã được sửa chữa hoặc mới các tính năng trong Liên quan đến Bản phát hành Kỹ thuật (ERN) phải được thêm vào </w:t>
      </w:r>
      <w:r w:rsidR="004B2B62" w:rsidRPr="002C0056">
        <w:rPr>
          <w:rFonts w:ascii="Times New Roman" w:hAnsi="Times New Roman" w:cs="Times New Roman"/>
          <w:sz w:val="26"/>
          <w:szCs w:val="26"/>
        </w:rPr>
        <w:t>testscript</w:t>
      </w:r>
    </w:p>
    <w:p w14:paraId="583286AB" w14:textId="5B8B4463" w:rsidR="007B0C7E" w:rsidRPr="002C0056" w:rsidRDefault="007B0C7E" w:rsidP="008D1833">
      <w:pPr>
        <w:pStyle w:val="BodyText"/>
        <w:numPr>
          <w:ilvl w:val="0"/>
          <w:numId w:val="30"/>
        </w:numPr>
        <w:rPr>
          <w:rFonts w:ascii="Times New Roman" w:hAnsi="Times New Roman" w:cs="Times New Roman"/>
          <w:sz w:val="26"/>
          <w:szCs w:val="26"/>
        </w:rPr>
      </w:pPr>
      <w:r w:rsidRPr="002C0056">
        <w:rPr>
          <w:rFonts w:ascii="Times New Roman" w:hAnsi="Times New Roman" w:cs="Times New Roman"/>
          <w:sz w:val="26"/>
          <w:szCs w:val="26"/>
        </w:rPr>
        <w:t>Tất cả các liên kết cứng của phần mềm thiết bị để kiểm tra môi trường thiết lập đã sẵn sàng để kiểm tra</w:t>
      </w:r>
    </w:p>
    <w:p w14:paraId="5D995F54" w14:textId="0135FFAE" w:rsidR="00420085" w:rsidRPr="002C0056" w:rsidRDefault="007B0C7E" w:rsidP="008D1833">
      <w:pPr>
        <w:pStyle w:val="BodyText"/>
        <w:numPr>
          <w:ilvl w:val="0"/>
          <w:numId w:val="30"/>
        </w:numPr>
        <w:rPr>
          <w:rFonts w:ascii="Times New Roman" w:hAnsi="Times New Roman" w:cs="Times New Roman"/>
          <w:sz w:val="26"/>
          <w:szCs w:val="26"/>
        </w:rPr>
      </w:pPr>
      <w:r w:rsidRPr="002C0056">
        <w:rPr>
          <w:rFonts w:ascii="Times New Roman" w:hAnsi="Times New Roman" w:cs="Times New Roman"/>
          <w:sz w:val="26"/>
          <w:szCs w:val="26"/>
        </w:rPr>
        <w:t>Trường môi và kiểm tra thiết bị phải có sẵn và cấu hình đước</w:t>
      </w:r>
    </w:p>
    <w:p w14:paraId="78C0D526" w14:textId="520EA246" w:rsidR="00420085" w:rsidRPr="002C0056" w:rsidRDefault="00861B5A" w:rsidP="008D1833">
      <w:pPr>
        <w:pStyle w:val="BodyText"/>
        <w:rPr>
          <w:rFonts w:ascii="Times New Roman" w:hAnsi="Times New Roman" w:cs="Times New Roman"/>
          <w:sz w:val="26"/>
          <w:szCs w:val="26"/>
        </w:rPr>
      </w:pPr>
      <w:r w:rsidRPr="002C0056">
        <w:rPr>
          <w:rFonts w:ascii="Times New Roman" w:hAnsi="Times New Roman" w:cs="Times New Roman"/>
          <w:sz w:val="26"/>
          <w:szCs w:val="26"/>
          <w:lang w:val="en-US"/>
        </w:rPr>
        <w:lastRenderedPageBreak/>
        <w:t>Kiểm thử tiêu chí dưng</w:t>
      </w:r>
    </w:p>
    <w:p w14:paraId="2B3CD906" w14:textId="77777777" w:rsidR="00861B5A" w:rsidRPr="002C0056" w:rsidRDefault="00861B5A" w:rsidP="00861B5A">
      <w:pPr>
        <w:pStyle w:val="BodyText"/>
        <w:numPr>
          <w:ilvl w:val="0"/>
          <w:numId w:val="32"/>
        </w:numPr>
        <w:rPr>
          <w:rFonts w:ascii="Times New Roman" w:hAnsi="Times New Roman" w:cs="Times New Roman"/>
          <w:sz w:val="26"/>
          <w:szCs w:val="26"/>
        </w:rPr>
      </w:pPr>
      <w:r w:rsidRPr="002C0056">
        <w:rPr>
          <w:rFonts w:ascii="Times New Roman" w:hAnsi="Times New Roman" w:cs="Times New Roman"/>
          <w:sz w:val="26"/>
          <w:szCs w:val="26"/>
        </w:rPr>
        <w:t>Hoàn thành tất cả các bài kiểm tra của mục tiêu</w:t>
      </w:r>
    </w:p>
    <w:p w14:paraId="62A52281" w14:textId="77777777" w:rsidR="00671248" w:rsidRPr="002C0056" w:rsidRDefault="00671248" w:rsidP="00671248">
      <w:pPr>
        <w:pStyle w:val="BodyText"/>
        <w:numPr>
          <w:ilvl w:val="0"/>
          <w:numId w:val="32"/>
        </w:numPr>
        <w:rPr>
          <w:rFonts w:ascii="Times New Roman" w:hAnsi="Times New Roman" w:cs="Times New Roman"/>
          <w:sz w:val="26"/>
          <w:szCs w:val="26"/>
        </w:rPr>
      </w:pPr>
      <w:r w:rsidRPr="002C0056">
        <w:rPr>
          <w:rFonts w:ascii="Times New Roman" w:hAnsi="Times New Roman" w:cs="Times New Roman"/>
          <w:sz w:val="26"/>
          <w:szCs w:val="26"/>
        </w:rPr>
        <w:t>Lỗi nghiêm trọng hoặc cao (Critical / High) được tìm thấy trong quá trình kiểm tra không thể sửa được</w:t>
      </w:r>
    </w:p>
    <w:p w14:paraId="05BB78F9" w14:textId="77777777" w:rsidR="00671248" w:rsidRPr="002C0056" w:rsidRDefault="00671248" w:rsidP="00671248">
      <w:pPr>
        <w:pStyle w:val="BodyText"/>
        <w:numPr>
          <w:ilvl w:val="0"/>
          <w:numId w:val="32"/>
        </w:numPr>
        <w:rPr>
          <w:rFonts w:ascii="Times New Roman" w:hAnsi="Times New Roman" w:cs="Times New Roman"/>
          <w:sz w:val="26"/>
          <w:szCs w:val="26"/>
        </w:rPr>
      </w:pPr>
      <w:r w:rsidRPr="002C0056">
        <w:rPr>
          <w:rFonts w:ascii="Times New Roman" w:hAnsi="Times New Roman" w:cs="Times New Roman"/>
          <w:sz w:val="26"/>
          <w:szCs w:val="26"/>
        </w:rPr>
        <w:t>Không thể kiểm tra tất cả các chức năng</w:t>
      </w:r>
    </w:p>
    <w:p w14:paraId="0762A3CD" w14:textId="55F36FE3" w:rsidR="004B666C" w:rsidRPr="002C0056" w:rsidRDefault="004B666C" w:rsidP="00671248">
      <w:pPr>
        <w:pStyle w:val="BodyText"/>
        <w:numPr>
          <w:ilvl w:val="0"/>
          <w:numId w:val="32"/>
        </w:numPr>
        <w:rPr>
          <w:rFonts w:ascii="Times New Roman" w:hAnsi="Times New Roman" w:cs="Times New Roman"/>
          <w:sz w:val="26"/>
          <w:szCs w:val="26"/>
        </w:rPr>
      </w:pPr>
      <w:r w:rsidRPr="002C0056">
        <w:rPr>
          <w:rFonts w:ascii="Times New Roman" w:hAnsi="Times New Roman" w:cs="Times New Roman"/>
          <w:sz w:val="26"/>
          <w:szCs w:val="26"/>
        </w:rPr>
        <w:t>Tất cả các sản phẩm Test Deliverables (sản phẩm kiểm tra) đều đã được tạo và lưu trữ</w:t>
      </w:r>
      <w:r w:rsidR="00671248" w:rsidRPr="002C0056">
        <w:rPr>
          <w:rFonts w:ascii="Times New Roman" w:hAnsi="Times New Roman" w:cs="Times New Roman"/>
          <w:sz w:val="26"/>
          <w:szCs w:val="26"/>
        </w:rPr>
        <w:t>.</w:t>
      </w:r>
    </w:p>
    <w:p w14:paraId="2F028158" w14:textId="1BBF5364" w:rsidR="00E17B22" w:rsidRPr="002C0056" w:rsidRDefault="00671248" w:rsidP="008D1833">
      <w:pPr>
        <w:pStyle w:val="BodyText"/>
        <w:rPr>
          <w:rFonts w:ascii="Times New Roman" w:hAnsi="Times New Roman" w:cs="Times New Roman"/>
          <w:snapToGrid/>
          <w:sz w:val="26"/>
          <w:szCs w:val="26"/>
        </w:rPr>
      </w:pPr>
      <w:r w:rsidRPr="002C0056">
        <w:rPr>
          <w:rFonts w:ascii="Times New Roman" w:hAnsi="Times New Roman" w:cs="Times New Roman"/>
          <w:sz w:val="26"/>
          <w:szCs w:val="26"/>
        </w:rPr>
        <w:t>Kiểm thử</w:t>
      </w:r>
      <w:r w:rsidR="00E17B22" w:rsidRPr="002C0056">
        <w:rPr>
          <w:rFonts w:ascii="Times New Roman" w:hAnsi="Times New Roman" w:cs="Times New Roman"/>
          <w:sz w:val="26"/>
          <w:szCs w:val="26"/>
        </w:rPr>
        <w:t xml:space="preserve"> thành công</w:t>
      </w:r>
      <w:r w:rsidRPr="002C0056">
        <w:rPr>
          <w:rFonts w:ascii="Times New Roman" w:hAnsi="Times New Roman" w:cs="Times New Roman"/>
          <w:sz w:val="26"/>
          <w:szCs w:val="26"/>
        </w:rPr>
        <w:t xml:space="preserve"> các tiêu chí đề ra.</w:t>
      </w:r>
    </w:p>
    <w:p w14:paraId="297F7E64" w14:textId="77777777" w:rsidR="001343F1" w:rsidRPr="002C0056" w:rsidRDefault="001343F1" w:rsidP="008D1833">
      <w:pPr>
        <w:pStyle w:val="BodyText"/>
        <w:rPr>
          <w:rFonts w:ascii="Times New Roman" w:hAnsi="Times New Roman" w:cs="Times New Roman"/>
          <w:snapToGrid/>
          <w:sz w:val="26"/>
          <w:szCs w:val="26"/>
        </w:rPr>
      </w:pPr>
      <w:r w:rsidRPr="002C0056">
        <w:rPr>
          <w:rFonts w:ascii="Times New Roman" w:hAnsi="Times New Roman" w:cs="Times New Roman"/>
          <w:sz w:val="26"/>
          <w:szCs w:val="26"/>
        </w:rPr>
        <w:t>Không có vấn đề ở mức độ quan trọng thứ 1</w:t>
      </w:r>
    </w:p>
    <w:p w14:paraId="1B208072" w14:textId="77777777" w:rsidR="001343F1" w:rsidRPr="002C0056" w:rsidRDefault="001343F1" w:rsidP="008D1833">
      <w:pPr>
        <w:pStyle w:val="BodyText"/>
        <w:rPr>
          <w:rFonts w:ascii="Times New Roman" w:hAnsi="Times New Roman" w:cs="Times New Roman"/>
          <w:sz w:val="26"/>
          <w:szCs w:val="26"/>
        </w:rPr>
      </w:pPr>
      <w:r w:rsidRPr="002C0056">
        <w:rPr>
          <w:rFonts w:ascii="Times New Roman" w:hAnsi="Times New Roman" w:cs="Times New Roman"/>
          <w:sz w:val="26"/>
          <w:szCs w:val="26"/>
        </w:rPr>
        <w:t>Kiểm tra kỹ thuật số thông tin được chạy vượt qua các tiêu chí được nêu trong tài liệu</w:t>
      </w:r>
    </w:p>
    <w:p w14:paraId="48EC5F25" w14:textId="77777777" w:rsidR="001343F1" w:rsidRPr="002C0056" w:rsidRDefault="001343F1" w:rsidP="008D1833">
      <w:pPr>
        <w:pStyle w:val="BodyText"/>
        <w:rPr>
          <w:rFonts w:ascii="Times New Roman" w:hAnsi="Times New Roman" w:cs="Times New Roman"/>
          <w:sz w:val="26"/>
          <w:szCs w:val="26"/>
        </w:rPr>
      </w:pPr>
      <w:r w:rsidRPr="002C0056">
        <w:rPr>
          <w:rFonts w:ascii="Times New Roman" w:hAnsi="Times New Roman" w:cs="Times New Roman"/>
          <w:sz w:val="26"/>
          <w:szCs w:val="26"/>
        </w:rPr>
        <w:t>Các vấn đề kiểm tra đều không xảy ra trên kiểm tra môi trường, đều có nghĩa là công việc kiểm tra vẫn hoạt động tốt</w:t>
      </w:r>
    </w:p>
    <w:p w14:paraId="2C55FB8C" w14:textId="77777777" w:rsidR="00671248" w:rsidRPr="002C0056" w:rsidRDefault="00671248" w:rsidP="00671248">
      <w:pPr>
        <w:pStyle w:val="BodyText"/>
        <w:rPr>
          <w:rFonts w:ascii="Times New Roman" w:hAnsi="Times New Roman" w:cs="Times New Roman"/>
          <w:sz w:val="26"/>
          <w:szCs w:val="26"/>
        </w:rPr>
      </w:pPr>
      <w:r w:rsidRPr="002C0056">
        <w:rPr>
          <w:rFonts w:ascii="Times New Roman" w:hAnsi="Times New Roman" w:cs="Times New Roman"/>
          <w:sz w:val="26"/>
          <w:szCs w:val="26"/>
        </w:rPr>
        <w:t>Testscript và tất cả đều thông qua (đã qua) cho nền tảng chỉ được định nghĩa trong phạm vi</w:t>
      </w:r>
    </w:p>
    <w:p w14:paraId="2986C070" w14:textId="799FF5AF" w:rsidR="00EA03DF" w:rsidRPr="002C0056" w:rsidRDefault="00EA03DF" w:rsidP="00671248">
      <w:pPr>
        <w:pStyle w:val="BodyText"/>
        <w:rPr>
          <w:rFonts w:ascii="Times New Roman" w:hAnsi="Times New Roman" w:cs="Times New Roman"/>
          <w:sz w:val="26"/>
          <w:szCs w:val="26"/>
        </w:rPr>
        <w:sectPr w:rsidR="00EA03DF" w:rsidRPr="002C0056" w:rsidSect="00535792">
          <w:headerReference w:type="even" r:id="rId15"/>
          <w:pgSz w:w="11909" w:h="16834" w:code="9"/>
          <w:pgMar w:top="1440" w:right="1440" w:bottom="1440" w:left="1440" w:header="720" w:footer="720" w:gutter="0"/>
          <w:cols w:space="720"/>
          <w:docGrid w:linePitch="272"/>
        </w:sectPr>
      </w:pPr>
      <w:r w:rsidRPr="002C0056">
        <w:rPr>
          <w:rFonts w:ascii="Times New Roman" w:hAnsi="Times New Roman" w:cs="Times New Roman"/>
          <w:sz w:val="26"/>
          <w:szCs w:val="26"/>
        </w:rPr>
        <w:t>Hoàn thành tất cả các trường hợ</w:t>
      </w:r>
      <w:r w:rsidR="00671248" w:rsidRPr="002C0056">
        <w:rPr>
          <w:rFonts w:ascii="Times New Roman" w:hAnsi="Times New Roman" w:cs="Times New Roman"/>
          <w:sz w:val="26"/>
          <w:szCs w:val="26"/>
        </w:rPr>
        <w:t>p kiểm thử khác nhau</w:t>
      </w:r>
      <w:r w:rsidRPr="002C0056">
        <w:rPr>
          <w:rFonts w:ascii="Times New Roman" w:hAnsi="Times New Roman" w:cs="Times New Roman"/>
          <w:sz w:val="26"/>
          <w:szCs w:val="26"/>
        </w:rPr>
        <w:t xml:space="preserve"> trong phạm vi</w:t>
      </w:r>
      <w:r w:rsidR="00671248" w:rsidRPr="002C0056">
        <w:rPr>
          <w:rFonts w:ascii="Times New Roman" w:hAnsi="Times New Roman" w:cs="Times New Roman"/>
          <w:sz w:val="26"/>
          <w:szCs w:val="26"/>
        </w:rPr>
        <w:t xml:space="preserve"> đề ra</w:t>
      </w:r>
      <w:r w:rsidRPr="002C0056">
        <w:rPr>
          <w:rFonts w:ascii="Times New Roman" w:hAnsi="Times New Roman" w:cs="Times New Roman"/>
          <w:sz w:val="26"/>
          <w:szCs w:val="26"/>
        </w:rPr>
        <w:t>.</w:t>
      </w:r>
    </w:p>
    <w:p w14:paraId="31914169" w14:textId="0229B200" w:rsidR="00F44EF0" w:rsidRPr="002C0056" w:rsidRDefault="00C4251B" w:rsidP="002C0056">
      <w:pPr>
        <w:pStyle w:val="Heading1"/>
      </w:pPr>
      <w:bookmarkStart w:id="145" w:name="_Toc71249374"/>
      <w:bookmarkStart w:id="146" w:name="_Toc105277513"/>
      <w:r w:rsidRPr="002C0056">
        <w:lastRenderedPageBreak/>
        <w:t xml:space="preserve">3. </w:t>
      </w:r>
      <w:r w:rsidR="00F44EF0" w:rsidRPr="002C0056">
        <w:t xml:space="preserve">CHIẾN LƯỢC </w:t>
      </w:r>
      <w:bookmarkEnd w:id="136"/>
      <w:bookmarkEnd w:id="137"/>
      <w:bookmarkEnd w:id="138"/>
      <w:bookmarkEnd w:id="139"/>
      <w:bookmarkEnd w:id="140"/>
      <w:bookmarkEnd w:id="141"/>
      <w:bookmarkEnd w:id="142"/>
      <w:bookmarkEnd w:id="143"/>
      <w:bookmarkEnd w:id="144"/>
      <w:bookmarkEnd w:id="145"/>
      <w:r w:rsidR="00010A6E" w:rsidRPr="002C0056">
        <w:rPr>
          <w:lang w:val="en-US"/>
        </w:rPr>
        <w:t>KIỂM THỬ</w:t>
      </w:r>
      <w:bookmarkEnd w:id="146"/>
    </w:p>
    <w:p w14:paraId="4EAF0AA4" w14:textId="77777777" w:rsidR="00AD7889" w:rsidRPr="002C0056" w:rsidRDefault="00AD7889" w:rsidP="008D1833">
      <w:pPr>
        <w:pStyle w:val="ListParagraph"/>
        <w:keepNext/>
        <w:numPr>
          <w:ilvl w:val="0"/>
          <w:numId w:val="2"/>
        </w:numPr>
        <w:spacing w:before="240" w:after="240"/>
        <w:contextualSpacing w:val="0"/>
        <w:jc w:val="both"/>
        <w:outlineLvl w:val="1"/>
        <w:rPr>
          <w:rFonts w:ascii="Times New Roman" w:hAnsi="Times New Roman" w:cs="Times New Roman"/>
          <w:b/>
          <w:bCs/>
          <w:i/>
          <w:vanish/>
          <w:sz w:val="26"/>
          <w:szCs w:val="26"/>
        </w:rPr>
      </w:pPr>
      <w:bookmarkStart w:id="147" w:name="_Toc70581028"/>
      <w:bookmarkStart w:id="148" w:name="_Toc70582015"/>
      <w:bookmarkStart w:id="149" w:name="_Toc71249375"/>
      <w:bookmarkStart w:id="150" w:name="_Toc105016573"/>
      <w:bookmarkStart w:id="151" w:name="_Toc105016722"/>
      <w:bookmarkStart w:id="152" w:name="_Toc105186365"/>
      <w:bookmarkStart w:id="153" w:name="_Toc105277474"/>
      <w:bookmarkStart w:id="154" w:name="_Toc105277514"/>
      <w:bookmarkStart w:id="155" w:name="_Toc516633383"/>
      <w:bookmarkEnd w:id="147"/>
      <w:bookmarkEnd w:id="148"/>
      <w:bookmarkEnd w:id="149"/>
      <w:bookmarkEnd w:id="150"/>
      <w:bookmarkEnd w:id="151"/>
      <w:bookmarkEnd w:id="152"/>
      <w:bookmarkEnd w:id="153"/>
      <w:bookmarkEnd w:id="154"/>
    </w:p>
    <w:p w14:paraId="56DEC032" w14:textId="5A6E25DA" w:rsidR="00F44EF0" w:rsidRPr="002C0056" w:rsidRDefault="00F44EF0" w:rsidP="00671248">
      <w:pPr>
        <w:pStyle w:val="Heading2"/>
        <w:rPr>
          <w:rFonts w:cs="Times New Roman"/>
          <w:szCs w:val="26"/>
        </w:rPr>
      </w:pPr>
      <w:bookmarkStart w:id="156" w:name="_Toc71249376"/>
      <w:bookmarkStart w:id="157" w:name="_Toc105277515"/>
      <w:r w:rsidRPr="002C0056">
        <w:rPr>
          <w:rFonts w:cs="Times New Roman"/>
          <w:szCs w:val="26"/>
        </w:rPr>
        <w:t xml:space="preserve">Các </w:t>
      </w:r>
      <w:bookmarkEnd w:id="155"/>
      <w:r w:rsidRPr="002C0056">
        <w:rPr>
          <w:rFonts w:cs="Times New Roman"/>
          <w:szCs w:val="26"/>
        </w:rPr>
        <w:t>loại kiểm tra</w:t>
      </w:r>
      <w:bookmarkEnd w:id="156"/>
      <w:bookmarkEnd w:id="157"/>
    </w:p>
    <w:p w14:paraId="3A80269D" w14:textId="2BD918E2" w:rsidR="00ED5829" w:rsidRPr="002C0056" w:rsidRDefault="00ED5829" w:rsidP="00CA39C0">
      <w:pPr>
        <w:pStyle w:val="Heading3"/>
      </w:pPr>
      <w:bookmarkStart w:id="158" w:name="_Toc516633384"/>
      <w:bookmarkStart w:id="159" w:name="_Toc164574747"/>
      <w:bookmarkStart w:id="160" w:name="OLE_LINK16"/>
      <w:bookmarkStart w:id="161" w:name="_Toc71249377"/>
      <w:bookmarkStart w:id="162" w:name="_Toc105277516"/>
      <w:r w:rsidRPr="002C0056">
        <w:t>Kiểm tra chức năng</w:t>
      </w:r>
      <w:bookmarkEnd w:id="158"/>
      <w:bookmarkEnd w:id="159"/>
      <w:bookmarkEnd w:id="160"/>
      <w:bookmarkEnd w:id="161"/>
      <w:bookmarkEnd w:id="162"/>
    </w:p>
    <w:p w14:paraId="4381CB57" w14:textId="49CC87D6" w:rsidR="007125E3" w:rsidRPr="002C0056" w:rsidRDefault="00672A68" w:rsidP="00CA39C0">
      <w:pPr>
        <w:pStyle w:val="Heading4"/>
      </w:pPr>
      <w:bookmarkStart w:id="163" w:name="OLE_LINK17"/>
      <w:bookmarkStart w:id="164" w:name="_Toc71249378"/>
      <w:r w:rsidRPr="002C0056">
        <w:t>Kiểm tra chức năng</w:t>
      </w:r>
      <w:bookmarkEnd w:id="163"/>
      <w:bookmarkEnd w:id="164"/>
    </w:p>
    <w:tbl>
      <w:tblPr>
        <w:tblW w:w="9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90"/>
        <w:gridCol w:w="7120"/>
      </w:tblGrid>
      <w:tr w:rsidR="00F44EF0" w:rsidRPr="002C0056" w14:paraId="4F25E0B0" w14:textId="77777777" w:rsidTr="00CA39C0">
        <w:tc>
          <w:tcPr>
            <w:tcW w:w="1890" w:type="dxa"/>
            <w:shd w:val="clear" w:color="auto" w:fill="9BBB59" w:themeFill="accent3"/>
            <w:vAlign w:val="center"/>
          </w:tcPr>
          <w:p w14:paraId="65629328" w14:textId="77777777" w:rsidR="00F44EF0" w:rsidRPr="002C0056" w:rsidRDefault="00F44EF0" w:rsidP="006C2176">
            <w:pPr>
              <w:pStyle w:val="bodytext0"/>
              <w:rPr>
                <w:rFonts w:cs="Times New Roman"/>
                <w:szCs w:val="26"/>
              </w:rPr>
            </w:pPr>
            <w:r w:rsidRPr="002C0056">
              <w:rPr>
                <w:rFonts w:cs="Times New Roman"/>
                <w:szCs w:val="26"/>
              </w:rPr>
              <w:t>Mục tiêu kiểm tra:</w:t>
            </w:r>
          </w:p>
        </w:tc>
        <w:tc>
          <w:tcPr>
            <w:tcW w:w="7120" w:type="dxa"/>
          </w:tcPr>
          <w:p w14:paraId="11B45B79" w14:textId="1CD539CE" w:rsidR="00F44EF0" w:rsidRPr="002C0056" w:rsidRDefault="002843D1"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Bảo mật các chức năng cần kiểm tra hoạt động một cách tốt nhất và hiệu quả như: chuyển hướng trang, nhập dữ liệu, xử lý và truy xuất dữ liệu</w:t>
            </w:r>
          </w:p>
        </w:tc>
      </w:tr>
      <w:tr w:rsidR="00F44EF0" w:rsidRPr="002C0056" w14:paraId="659B3CB9" w14:textId="77777777" w:rsidTr="00CA39C0">
        <w:tc>
          <w:tcPr>
            <w:tcW w:w="1890" w:type="dxa"/>
            <w:shd w:val="clear" w:color="auto" w:fill="9BBB59" w:themeFill="accent3"/>
            <w:vAlign w:val="center"/>
          </w:tcPr>
          <w:p w14:paraId="7B298E76" w14:textId="77777777" w:rsidR="00F44EF0" w:rsidRPr="002C0056" w:rsidRDefault="00F44EF0" w:rsidP="006C2176">
            <w:pPr>
              <w:pStyle w:val="bodytext0"/>
              <w:rPr>
                <w:rFonts w:cs="Times New Roman"/>
                <w:szCs w:val="26"/>
              </w:rPr>
            </w:pPr>
            <w:r w:rsidRPr="002C0056">
              <w:rPr>
                <w:rFonts w:cs="Times New Roman"/>
                <w:szCs w:val="26"/>
              </w:rPr>
              <w:t>Kỹ thuật:</w:t>
            </w:r>
          </w:p>
        </w:tc>
        <w:tc>
          <w:tcPr>
            <w:tcW w:w="7120" w:type="dxa"/>
          </w:tcPr>
          <w:p w14:paraId="52F6BFB4" w14:textId="79137321" w:rsidR="00F44EF0" w:rsidRPr="002C0056" w:rsidRDefault="00671248"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xml:space="preserve">- Kiểm thử </w:t>
            </w:r>
            <w:r w:rsidR="00F44EF0" w:rsidRPr="002C0056">
              <w:rPr>
                <w:rFonts w:ascii="Times New Roman" w:hAnsi="Times New Roman" w:cs="Times New Roman"/>
                <w:sz w:val="26"/>
                <w:szCs w:val="26"/>
              </w:rPr>
              <w:t>kỹ thuật hộp đen.</w:t>
            </w:r>
          </w:p>
          <w:p w14:paraId="5F2545BD" w14:textId="1903FE87" w:rsidR="00F44EF0" w:rsidRPr="002C0056" w:rsidRDefault="00F44EF0"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Xác định ứng dụng minh họa và nội dung quy tắc của ứng dụng bằng cách tương tác với ứng dụng thông qua Giao diện đồ họa người dùng (GUI)</w:t>
            </w:r>
          </w:p>
          <w:p w14:paraId="260D0460" w14:textId="7439CC73" w:rsidR="00CA39C0" w:rsidRPr="002C0056" w:rsidRDefault="00F44EF0"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xml:space="preserve">- </w:t>
            </w:r>
            <w:r w:rsidR="00CA39C0" w:rsidRPr="002C0056">
              <w:rPr>
                <w:rFonts w:ascii="Times New Roman" w:hAnsi="Times New Roman" w:cs="Times New Roman"/>
                <w:sz w:val="26"/>
                <w:szCs w:val="26"/>
              </w:rPr>
              <w:t>Khi dữ liệu đúng nhập và được công khai, thì thực hiện chức năng và hiển thị thông báo thành công cho người dùng</w:t>
            </w:r>
          </w:p>
          <w:p w14:paraId="4B0A4F91" w14:textId="5C6DA147" w:rsidR="00F44EF0" w:rsidRPr="002C0056" w:rsidRDefault="00DF4AF6"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Khi dữ liệu nhập thất bại hoặc không hợp lệ thì thông báo lỗi, cảnh báo cho người dùng</w:t>
            </w:r>
          </w:p>
        </w:tc>
      </w:tr>
      <w:tr w:rsidR="00F44EF0" w:rsidRPr="002C0056" w14:paraId="65E6A853" w14:textId="77777777" w:rsidTr="00CA39C0">
        <w:tc>
          <w:tcPr>
            <w:tcW w:w="1890" w:type="dxa"/>
            <w:shd w:val="clear" w:color="auto" w:fill="9BBB59" w:themeFill="accent3"/>
            <w:vAlign w:val="center"/>
          </w:tcPr>
          <w:p w14:paraId="0F757740" w14:textId="77777777" w:rsidR="00F44EF0" w:rsidRPr="002C0056" w:rsidRDefault="00F44EF0" w:rsidP="006C2176">
            <w:pPr>
              <w:pStyle w:val="bodytext0"/>
              <w:rPr>
                <w:rFonts w:cs="Times New Roman"/>
                <w:szCs w:val="26"/>
              </w:rPr>
            </w:pPr>
            <w:r w:rsidRPr="002C0056">
              <w:rPr>
                <w:rFonts w:cs="Times New Roman"/>
                <w:szCs w:val="26"/>
              </w:rPr>
              <w:t>Tiêu chí hoàn thành:</w:t>
            </w:r>
          </w:p>
        </w:tc>
        <w:tc>
          <w:tcPr>
            <w:tcW w:w="7120" w:type="dxa"/>
          </w:tcPr>
          <w:p w14:paraId="286C9743" w14:textId="3D83D325" w:rsidR="00F44EF0" w:rsidRPr="002C0056" w:rsidRDefault="00F44EF0"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Tất cả các trường hợp cần kiểm tra đều được thực hiện</w:t>
            </w:r>
          </w:p>
          <w:p w14:paraId="68F3A3FA" w14:textId="6665264F" w:rsidR="00F44EF0" w:rsidRPr="002C0056" w:rsidRDefault="00F44EF0"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Tất cả các lỗi được xác định đều đã được giải quyết</w:t>
            </w:r>
          </w:p>
        </w:tc>
      </w:tr>
      <w:tr w:rsidR="00F44EF0" w:rsidRPr="002C0056" w14:paraId="47ED824F" w14:textId="77777777" w:rsidTr="00CA39C0">
        <w:tc>
          <w:tcPr>
            <w:tcW w:w="1890" w:type="dxa"/>
            <w:shd w:val="clear" w:color="auto" w:fill="9BBB59" w:themeFill="accent3"/>
            <w:vAlign w:val="center"/>
          </w:tcPr>
          <w:p w14:paraId="5CD477AE" w14:textId="77777777" w:rsidR="00F44EF0" w:rsidRPr="002C0056" w:rsidRDefault="00F44EF0" w:rsidP="006C2176">
            <w:pPr>
              <w:pStyle w:val="bodytext0"/>
              <w:rPr>
                <w:rFonts w:cs="Times New Roman"/>
                <w:szCs w:val="26"/>
              </w:rPr>
            </w:pPr>
            <w:r w:rsidRPr="002C0056">
              <w:rPr>
                <w:rFonts w:cs="Times New Roman"/>
                <w:szCs w:val="26"/>
              </w:rPr>
              <w:t>Cân nhắc Đặc biệt:</w:t>
            </w:r>
          </w:p>
        </w:tc>
        <w:tc>
          <w:tcPr>
            <w:tcW w:w="7120" w:type="dxa"/>
          </w:tcPr>
          <w:p w14:paraId="4A1EE9EF" w14:textId="77777777" w:rsidR="00F44EF0" w:rsidRPr="002C0056" w:rsidRDefault="006F0728"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Các thành viên trong nhóm chưa gắn kết nhất định</w:t>
            </w:r>
          </w:p>
          <w:p w14:paraId="2EC12C97" w14:textId="2D99630A" w:rsidR="00365D36" w:rsidRPr="002C0056" w:rsidRDefault="00CA39C0"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C</w:t>
            </w:r>
            <w:r w:rsidR="00365D36" w:rsidRPr="002C0056">
              <w:rPr>
                <w:rFonts w:ascii="Times New Roman" w:hAnsi="Times New Roman" w:cs="Times New Roman"/>
                <w:sz w:val="26"/>
                <w:szCs w:val="26"/>
              </w:rPr>
              <w:t>huyên môn</w:t>
            </w:r>
            <w:r w:rsidRPr="002C0056">
              <w:rPr>
                <w:rFonts w:ascii="Times New Roman" w:hAnsi="Times New Roman" w:cs="Times New Roman"/>
                <w:sz w:val="26"/>
                <w:szCs w:val="26"/>
              </w:rPr>
              <w:t xml:space="preserve"> thấp</w:t>
            </w:r>
          </w:p>
          <w:p w14:paraId="580975CB" w14:textId="707933FF" w:rsidR="00365D36" w:rsidRPr="002C0056" w:rsidRDefault="00365D36"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Khó khăn về bệnh dịch nên phải học trực tuyến và các thành viên phải làm việc từ xa, khó trao đổi</w:t>
            </w:r>
            <w:r w:rsidR="00CA39C0" w:rsidRPr="002C0056">
              <w:rPr>
                <w:rFonts w:ascii="Times New Roman" w:hAnsi="Times New Roman" w:cs="Times New Roman"/>
                <w:sz w:val="26"/>
                <w:szCs w:val="26"/>
              </w:rPr>
              <w:t>.</w:t>
            </w:r>
          </w:p>
          <w:p w14:paraId="5E002DE5" w14:textId="1C31B643" w:rsidR="000C75B8" w:rsidRPr="002C0056" w:rsidRDefault="000C75B8" w:rsidP="00671248">
            <w:pPr>
              <w:pStyle w:val="Bang"/>
              <w:jc w:val="left"/>
              <w:rPr>
                <w:rFonts w:ascii="Times New Roman" w:hAnsi="Times New Roman" w:cs="Times New Roman"/>
                <w:sz w:val="26"/>
                <w:szCs w:val="26"/>
              </w:rPr>
            </w:pPr>
            <w:r w:rsidRPr="002C0056">
              <w:rPr>
                <w:rFonts w:ascii="Times New Roman" w:hAnsi="Times New Roman" w:cs="Times New Roman"/>
                <w:sz w:val="26"/>
                <w:szCs w:val="26"/>
              </w:rPr>
              <w:t>- Thử nghiệm dừng tiêu chí: đáp ứng thử nghiệm phạm vi đáp ứng</w:t>
            </w:r>
          </w:p>
        </w:tc>
      </w:tr>
    </w:tbl>
    <w:p w14:paraId="6B6F9BAB" w14:textId="7D18EABD" w:rsidR="0057726E" w:rsidRPr="002C0056" w:rsidRDefault="00CA39C0" w:rsidP="00CA39C0">
      <w:pPr>
        <w:pStyle w:val="Heading4"/>
      </w:pPr>
      <w:bookmarkStart w:id="165" w:name="_Toc516633387"/>
      <w:bookmarkStart w:id="166" w:name="_Toc71249379"/>
      <w:bookmarkStart w:id="167" w:name="_Toc516633385"/>
      <w:r w:rsidRPr="002C0056">
        <w:lastRenderedPageBreak/>
        <w:t xml:space="preserve"> </w:t>
      </w:r>
      <w:r w:rsidR="0057726E" w:rsidRPr="002C0056">
        <w:t>Kiểm tra chu kỳ kinh doanh</w:t>
      </w:r>
      <w:bookmarkEnd w:id="165"/>
      <w:bookmarkEnd w:id="16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570"/>
      </w:tblGrid>
      <w:tr w:rsidR="0057726E" w:rsidRPr="002C0056" w14:paraId="0204C138" w14:textId="77777777" w:rsidTr="00CA39C0">
        <w:tc>
          <w:tcPr>
            <w:tcW w:w="1440" w:type="dxa"/>
            <w:shd w:val="clear" w:color="auto" w:fill="9BBB59" w:themeFill="accent3"/>
            <w:vAlign w:val="center"/>
          </w:tcPr>
          <w:p w14:paraId="33B3DB3E" w14:textId="77777777" w:rsidR="0057726E" w:rsidRPr="002C0056" w:rsidRDefault="0057726E" w:rsidP="006C2176">
            <w:pPr>
              <w:pStyle w:val="bodytext0"/>
              <w:rPr>
                <w:rFonts w:cs="Times New Roman"/>
                <w:szCs w:val="26"/>
              </w:rPr>
            </w:pPr>
            <w:r w:rsidRPr="002C0056">
              <w:rPr>
                <w:rFonts w:cs="Times New Roman"/>
                <w:szCs w:val="26"/>
              </w:rPr>
              <w:t>Mục tiêu kiểm tra</w:t>
            </w:r>
          </w:p>
        </w:tc>
        <w:tc>
          <w:tcPr>
            <w:tcW w:w="7570" w:type="dxa"/>
          </w:tcPr>
          <w:p w14:paraId="15EEB790" w14:textId="09880E83" w:rsidR="0057726E" w:rsidRPr="002C0056" w:rsidRDefault="008F3BB2" w:rsidP="00CA39C0">
            <w:pPr>
              <w:pStyle w:val="Bang"/>
              <w:jc w:val="left"/>
              <w:rPr>
                <w:rFonts w:ascii="Times New Roman" w:hAnsi="Times New Roman" w:cs="Times New Roman"/>
                <w:snapToGrid/>
                <w:sz w:val="26"/>
                <w:szCs w:val="26"/>
              </w:rPr>
            </w:pPr>
            <w:r w:rsidRPr="002C0056">
              <w:rPr>
                <w:rFonts w:ascii="Times New Roman" w:hAnsi="Times New Roman" w:cs="Times New Roman"/>
                <w:snapToGrid/>
                <w:sz w:val="26"/>
                <w:szCs w:val="26"/>
              </w:rPr>
              <w:t>Thực hiện các mục tiêu của quy trình kiểm tra và nền tảng theo mô hình và lịch trình kinh doanh được yêu cầu để quan sát và ghi lại hành vi của mục tiêu.</w:t>
            </w:r>
          </w:p>
        </w:tc>
      </w:tr>
      <w:tr w:rsidR="0057726E" w:rsidRPr="002C0056" w14:paraId="43884D1E" w14:textId="77777777" w:rsidTr="00CA39C0">
        <w:tc>
          <w:tcPr>
            <w:tcW w:w="1440" w:type="dxa"/>
            <w:shd w:val="clear" w:color="auto" w:fill="9BBB59" w:themeFill="accent3"/>
            <w:vAlign w:val="center"/>
          </w:tcPr>
          <w:p w14:paraId="0B7533C6" w14:textId="77777777" w:rsidR="0057726E" w:rsidRPr="002C0056" w:rsidRDefault="0057726E" w:rsidP="006C2176">
            <w:pPr>
              <w:pStyle w:val="bodytext0"/>
              <w:rPr>
                <w:rFonts w:cs="Times New Roman"/>
                <w:szCs w:val="26"/>
              </w:rPr>
            </w:pPr>
            <w:r w:rsidRPr="002C0056">
              <w:rPr>
                <w:rFonts w:cs="Times New Roman"/>
                <w:szCs w:val="26"/>
              </w:rPr>
              <w:t>Kỹ thuật:</w:t>
            </w:r>
          </w:p>
        </w:tc>
        <w:tc>
          <w:tcPr>
            <w:tcW w:w="7570" w:type="dxa"/>
          </w:tcPr>
          <w:p w14:paraId="2A4FEFC7" w14:textId="4B8E97A6" w:rsidR="0057726E" w:rsidRPr="002C0056" w:rsidRDefault="00B1730F" w:rsidP="00CA39C0">
            <w:pPr>
              <w:pStyle w:val="Bang"/>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Các bước cần thực hiện</w:t>
            </w:r>
          </w:p>
          <w:p w14:paraId="57AE5C48" w14:textId="3EA21EE3" w:rsidR="0057726E" w:rsidRPr="002C0056" w:rsidRDefault="00B1730F" w:rsidP="00CA39C0">
            <w:pPr>
              <w:pStyle w:val="Bang"/>
              <w:numPr>
                <w:ilvl w:val="0"/>
                <w:numId w:val="12"/>
              </w:numPr>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Các bài kiểm tra được sử dụng để kiểm tra chức năng của target-of-test sẽ được sửa đổi hoặc nâng cao để tăng số lần chức năng được thực thi nhằm mô phỏng một số người dùng khác nhau trong một khoảng thời gian cụ thể</w:t>
            </w:r>
            <w:r w:rsidR="00CA39C0" w:rsidRPr="002C0056">
              <w:rPr>
                <w:rFonts w:ascii="Times New Roman" w:hAnsi="Times New Roman" w:cs="Times New Roman"/>
                <w:snapToGrid/>
                <w:sz w:val="26"/>
                <w:szCs w:val="26"/>
                <w:lang w:val="en-GB"/>
              </w:rPr>
              <w:t>.</w:t>
            </w:r>
          </w:p>
          <w:p w14:paraId="57170D2F" w14:textId="43AB15CE" w:rsidR="0057726E" w:rsidRPr="002C0056" w:rsidRDefault="006C1472" w:rsidP="00CA39C0">
            <w:pPr>
              <w:pStyle w:val="Bang"/>
              <w:numPr>
                <w:ilvl w:val="0"/>
                <w:numId w:val="12"/>
              </w:numPr>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Tất cả thời gian chức năng hoặc ngày tháng sẽ được thực thi bằng cách sử dụng thời gian hoặc hợp lệ thời gian khoảng thời gian hoặc khoảng thời gian và không hợp lệ</w:t>
            </w:r>
          </w:p>
          <w:p w14:paraId="2A61B01F" w14:textId="4E574FD6" w:rsidR="0057726E" w:rsidRPr="002C0056" w:rsidRDefault="00D13D2C" w:rsidP="00CA39C0">
            <w:pPr>
              <w:pStyle w:val="Bang"/>
              <w:numPr>
                <w:ilvl w:val="0"/>
                <w:numId w:val="12"/>
              </w:numPr>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Tất cả các chức năng sẽ được thực thi hoặc khởi chạy vào thời điểm hợp tác</w:t>
            </w:r>
          </w:p>
          <w:p w14:paraId="00AE6C42" w14:textId="271490F4" w:rsidR="0057726E" w:rsidRPr="002C0056" w:rsidRDefault="003C2D81" w:rsidP="00CA39C0">
            <w:pPr>
              <w:pStyle w:val="Bang"/>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Kiểm tra bao gồm việc sử dụng hợp lệ dữ liệu và không hợp lệ để xác minh những công việc sau:</w:t>
            </w:r>
          </w:p>
          <w:p w14:paraId="3E7BCF08" w14:textId="78B3D610" w:rsidR="0057726E" w:rsidRPr="002C0056" w:rsidRDefault="0025784B" w:rsidP="00CA39C0">
            <w:pPr>
              <w:pStyle w:val="Bang"/>
              <w:numPr>
                <w:ilvl w:val="0"/>
                <w:numId w:val="12"/>
              </w:numPr>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Kết quả được chờ đợi khi hợp lệ dữ liệu được sử dụng</w:t>
            </w:r>
          </w:p>
          <w:p w14:paraId="2EC24272" w14:textId="461B1D94" w:rsidR="0057726E" w:rsidRPr="002C0056" w:rsidRDefault="003B3F46" w:rsidP="00CA39C0">
            <w:pPr>
              <w:pStyle w:val="Bang"/>
              <w:numPr>
                <w:ilvl w:val="0"/>
                <w:numId w:val="12"/>
              </w:numPr>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Lỗi thông báo hoặc hợp tác cảnh báo được hiển thị khi không hợp lệ dữ liệu được sử dụng</w:t>
            </w:r>
          </w:p>
          <w:p w14:paraId="6D7BDADD" w14:textId="109AA32C" w:rsidR="0057726E" w:rsidRPr="002C0056" w:rsidRDefault="003B3F46" w:rsidP="00CA39C0">
            <w:pPr>
              <w:pStyle w:val="Bang"/>
              <w:numPr>
                <w:ilvl w:val="0"/>
                <w:numId w:val="12"/>
              </w:numPr>
              <w:jc w:val="left"/>
              <w:rPr>
                <w:rFonts w:ascii="Times New Roman" w:hAnsi="Times New Roman" w:cs="Times New Roman"/>
                <w:snapToGrid/>
                <w:sz w:val="26"/>
                <w:szCs w:val="26"/>
                <w:lang w:val="en-GB"/>
              </w:rPr>
            </w:pPr>
            <w:r w:rsidRPr="002C0056">
              <w:rPr>
                <w:rFonts w:ascii="Times New Roman" w:hAnsi="Times New Roman" w:cs="Times New Roman"/>
                <w:snapToGrid/>
                <w:sz w:val="26"/>
                <w:szCs w:val="26"/>
                <w:lang w:val="en-GB"/>
              </w:rPr>
              <w:t>Mỗi quy tắc kinh doanh được áp dụng đúng cách</w:t>
            </w:r>
          </w:p>
        </w:tc>
      </w:tr>
      <w:tr w:rsidR="0057726E" w:rsidRPr="002C0056" w14:paraId="7D73148C" w14:textId="77777777" w:rsidTr="00CA39C0">
        <w:tc>
          <w:tcPr>
            <w:tcW w:w="1440" w:type="dxa"/>
            <w:shd w:val="clear" w:color="auto" w:fill="9BBB59" w:themeFill="accent3"/>
            <w:vAlign w:val="center"/>
          </w:tcPr>
          <w:p w14:paraId="5F03430D" w14:textId="77777777" w:rsidR="0057726E" w:rsidRPr="002C0056" w:rsidRDefault="0057726E" w:rsidP="006C2176">
            <w:pPr>
              <w:pStyle w:val="bodytext0"/>
              <w:rPr>
                <w:rFonts w:cs="Times New Roman"/>
                <w:szCs w:val="26"/>
              </w:rPr>
            </w:pPr>
            <w:r w:rsidRPr="002C0056">
              <w:rPr>
                <w:rFonts w:cs="Times New Roman"/>
                <w:szCs w:val="26"/>
              </w:rPr>
              <w:t>Tiêu chí hoàn thành:</w:t>
            </w:r>
          </w:p>
        </w:tc>
        <w:tc>
          <w:tcPr>
            <w:tcW w:w="7570" w:type="dxa"/>
          </w:tcPr>
          <w:p w14:paraId="6A02DF35" w14:textId="77777777" w:rsidR="00B25A41" w:rsidRPr="002C0056" w:rsidRDefault="00B25A41" w:rsidP="00CA39C0">
            <w:pPr>
              <w:pStyle w:val="Bang"/>
              <w:numPr>
                <w:ilvl w:val="0"/>
                <w:numId w:val="12"/>
              </w:numPr>
              <w:jc w:val="left"/>
              <w:rPr>
                <w:rFonts w:ascii="Times New Roman" w:hAnsi="Times New Roman" w:cs="Times New Roman"/>
                <w:snapToGrid/>
                <w:sz w:val="26"/>
                <w:szCs w:val="26"/>
              </w:rPr>
            </w:pPr>
            <w:r w:rsidRPr="002C0056">
              <w:rPr>
                <w:rFonts w:ascii="Times New Roman" w:hAnsi="Times New Roman" w:cs="Times New Roman"/>
                <w:snapToGrid/>
                <w:sz w:val="26"/>
                <w:szCs w:val="26"/>
              </w:rPr>
              <w:t>Tất cả các kế hoạch thử nghiệm đã được thực hiện</w:t>
            </w:r>
          </w:p>
          <w:p w14:paraId="21E230B3" w14:textId="5518BCBB" w:rsidR="00B25A41" w:rsidRPr="002C0056" w:rsidRDefault="00B25A41" w:rsidP="00CA39C0">
            <w:pPr>
              <w:pStyle w:val="Bang"/>
              <w:numPr>
                <w:ilvl w:val="0"/>
                <w:numId w:val="12"/>
              </w:numPr>
              <w:jc w:val="left"/>
              <w:rPr>
                <w:rFonts w:ascii="Times New Roman" w:hAnsi="Times New Roman" w:cs="Times New Roman"/>
                <w:snapToGrid/>
                <w:sz w:val="26"/>
                <w:szCs w:val="26"/>
              </w:rPr>
            </w:pPr>
            <w:r w:rsidRPr="002C0056">
              <w:rPr>
                <w:rFonts w:ascii="Times New Roman" w:hAnsi="Times New Roman" w:cs="Times New Roman"/>
                <w:snapToGrid/>
                <w:sz w:val="26"/>
                <w:szCs w:val="26"/>
              </w:rPr>
              <w:t>Tất cả các lỗi được xác định đều đã được giải quyết</w:t>
            </w:r>
          </w:p>
        </w:tc>
      </w:tr>
      <w:tr w:rsidR="0057726E" w:rsidRPr="002C0056" w14:paraId="453539DF" w14:textId="77777777" w:rsidTr="00CA39C0">
        <w:tc>
          <w:tcPr>
            <w:tcW w:w="1440" w:type="dxa"/>
            <w:shd w:val="clear" w:color="auto" w:fill="9BBB59" w:themeFill="accent3"/>
            <w:vAlign w:val="center"/>
          </w:tcPr>
          <w:p w14:paraId="42E830AD" w14:textId="77777777" w:rsidR="0057726E" w:rsidRPr="002C0056" w:rsidRDefault="0057726E" w:rsidP="006C2176">
            <w:pPr>
              <w:pStyle w:val="bodytext0"/>
              <w:rPr>
                <w:rFonts w:cs="Times New Roman"/>
                <w:szCs w:val="26"/>
              </w:rPr>
            </w:pPr>
            <w:r w:rsidRPr="002C0056">
              <w:rPr>
                <w:rFonts w:cs="Times New Roman"/>
                <w:szCs w:val="26"/>
              </w:rPr>
              <w:t>Cân nhắc Đặc biệt:</w:t>
            </w:r>
          </w:p>
        </w:tc>
        <w:tc>
          <w:tcPr>
            <w:tcW w:w="7570" w:type="dxa"/>
          </w:tcPr>
          <w:p w14:paraId="30A1C224" w14:textId="77777777" w:rsidR="0057726E" w:rsidRPr="002C0056" w:rsidRDefault="00514E5A" w:rsidP="00CA39C0">
            <w:pPr>
              <w:pStyle w:val="Bang"/>
              <w:numPr>
                <w:ilvl w:val="0"/>
                <w:numId w:val="12"/>
              </w:numPr>
              <w:jc w:val="left"/>
              <w:rPr>
                <w:rFonts w:ascii="Times New Roman" w:hAnsi="Times New Roman" w:cs="Times New Roman"/>
                <w:snapToGrid/>
                <w:sz w:val="26"/>
                <w:szCs w:val="26"/>
              </w:rPr>
            </w:pPr>
            <w:r w:rsidRPr="002C0056">
              <w:rPr>
                <w:rFonts w:ascii="Times New Roman" w:hAnsi="Times New Roman" w:cs="Times New Roman"/>
                <w:snapToGrid/>
                <w:sz w:val="26"/>
                <w:szCs w:val="26"/>
              </w:rPr>
              <w:t>Các ngày và sự kiện của hệ thống có thể yêu cầu đặc biệt hỗ trợ hoạt động</w:t>
            </w:r>
          </w:p>
          <w:p w14:paraId="7CE0554C" w14:textId="3FB17C25" w:rsidR="00514E5A" w:rsidRPr="002C0056" w:rsidRDefault="00514E5A" w:rsidP="00CA39C0">
            <w:pPr>
              <w:pStyle w:val="Bang"/>
              <w:numPr>
                <w:ilvl w:val="0"/>
                <w:numId w:val="12"/>
              </w:numPr>
              <w:jc w:val="left"/>
              <w:rPr>
                <w:rFonts w:ascii="Times New Roman" w:hAnsi="Times New Roman" w:cs="Times New Roman"/>
                <w:snapToGrid/>
                <w:sz w:val="26"/>
                <w:szCs w:val="26"/>
              </w:rPr>
            </w:pPr>
            <w:r w:rsidRPr="002C0056">
              <w:rPr>
                <w:rFonts w:ascii="Times New Roman" w:hAnsi="Times New Roman" w:cs="Times New Roman"/>
                <w:snapToGrid/>
                <w:sz w:val="26"/>
                <w:szCs w:val="26"/>
              </w:rPr>
              <w:t xml:space="preserve">Cần có một mô hình kinh doanh để xác định các yêu cầu và </w:t>
            </w:r>
            <w:r w:rsidRPr="002C0056">
              <w:rPr>
                <w:rFonts w:ascii="Times New Roman" w:hAnsi="Times New Roman" w:cs="Times New Roman"/>
                <w:snapToGrid/>
                <w:sz w:val="26"/>
                <w:szCs w:val="26"/>
              </w:rPr>
              <w:lastRenderedPageBreak/>
              <w:t>thủ tục kiểm tra hợp tác</w:t>
            </w:r>
          </w:p>
        </w:tc>
      </w:tr>
    </w:tbl>
    <w:p w14:paraId="34728EF2" w14:textId="6C87CD71" w:rsidR="00DB7711" w:rsidRPr="002C0056" w:rsidRDefault="00DB7711" w:rsidP="008D1833">
      <w:pPr>
        <w:spacing w:before="0"/>
        <w:ind w:left="0"/>
        <w:rPr>
          <w:rFonts w:ascii="Times New Roman" w:hAnsi="Times New Roman" w:cs="Times New Roman"/>
          <w:b/>
          <w:sz w:val="26"/>
          <w:szCs w:val="26"/>
        </w:rPr>
      </w:pPr>
    </w:p>
    <w:p w14:paraId="037FA006" w14:textId="286B38E6" w:rsidR="007927F3" w:rsidRPr="002C0056" w:rsidRDefault="00F44EF0" w:rsidP="00671248">
      <w:pPr>
        <w:pStyle w:val="Heading3"/>
      </w:pPr>
      <w:bookmarkStart w:id="168" w:name="_Toc71249380"/>
      <w:bookmarkStart w:id="169" w:name="_Toc105277517"/>
      <w:r w:rsidRPr="002C0056">
        <w:t>Kiểm tra giao diện người dùng</w:t>
      </w:r>
      <w:bookmarkEnd w:id="167"/>
      <w:bookmarkEnd w:id="168"/>
      <w:bookmarkEnd w:id="169"/>
    </w:p>
    <w:tbl>
      <w:tblPr>
        <w:tblW w:w="9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570"/>
      </w:tblGrid>
      <w:tr w:rsidR="00F44EF0" w:rsidRPr="002C0056" w14:paraId="5BAF23D9" w14:textId="77777777" w:rsidTr="00CA39C0">
        <w:tc>
          <w:tcPr>
            <w:tcW w:w="1440" w:type="dxa"/>
            <w:shd w:val="clear" w:color="auto" w:fill="9BBB59" w:themeFill="accent3"/>
            <w:vAlign w:val="center"/>
          </w:tcPr>
          <w:p w14:paraId="522ABFF3" w14:textId="77777777" w:rsidR="00F44EF0" w:rsidRPr="002C0056" w:rsidRDefault="00F44EF0" w:rsidP="006C2176">
            <w:pPr>
              <w:pStyle w:val="bodytext0"/>
              <w:rPr>
                <w:rFonts w:cs="Times New Roman"/>
                <w:szCs w:val="26"/>
              </w:rPr>
            </w:pPr>
            <w:r w:rsidRPr="002C0056">
              <w:rPr>
                <w:rFonts w:cs="Times New Roman"/>
                <w:szCs w:val="26"/>
              </w:rPr>
              <w:t>Mục tiêu kiểm tra:</w:t>
            </w:r>
          </w:p>
        </w:tc>
        <w:tc>
          <w:tcPr>
            <w:tcW w:w="7570" w:type="dxa"/>
          </w:tcPr>
          <w:p w14:paraId="6EF6B634" w14:textId="77777777" w:rsidR="00F44EF0" w:rsidRPr="002C0056" w:rsidRDefault="003E1FEA" w:rsidP="00CA39C0">
            <w:pPr>
              <w:pStyle w:val="Bang"/>
              <w:jc w:val="left"/>
              <w:rPr>
                <w:rFonts w:ascii="Times New Roman" w:hAnsi="Times New Roman" w:cs="Times New Roman"/>
                <w:snapToGrid/>
                <w:sz w:val="26"/>
                <w:szCs w:val="26"/>
              </w:rPr>
            </w:pPr>
            <w:r w:rsidRPr="002C0056">
              <w:rPr>
                <w:rFonts w:ascii="Times New Roman" w:hAnsi="Times New Roman" w:cs="Times New Roman"/>
                <w:snapToGrid/>
                <w:sz w:val="26"/>
                <w:szCs w:val="26"/>
              </w:rPr>
              <w:t>Xác minh những điều sau:</w:t>
            </w:r>
          </w:p>
          <w:p w14:paraId="5CA2C907" w14:textId="6401B7EC" w:rsidR="003E1FEA" w:rsidRPr="002C0056" w:rsidRDefault="003E1FEA" w:rsidP="00CA39C0">
            <w:pPr>
              <w:pStyle w:val="Bang"/>
              <w:numPr>
                <w:ilvl w:val="0"/>
                <w:numId w:val="12"/>
              </w:numPr>
              <w:jc w:val="left"/>
              <w:rPr>
                <w:rFonts w:ascii="Times New Roman" w:hAnsi="Times New Roman" w:cs="Times New Roman"/>
                <w:snapToGrid/>
                <w:sz w:val="26"/>
                <w:szCs w:val="26"/>
              </w:rPr>
            </w:pPr>
            <w:r w:rsidRPr="002C0056">
              <w:rPr>
                <w:rFonts w:ascii="Times New Roman" w:hAnsi="Times New Roman" w:cs="Times New Roman"/>
                <w:snapToGrid/>
                <w:sz w:val="26"/>
                <w:szCs w:val="26"/>
              </w:rPr>
              <w:t>Điều hướng thông tin qua target-of-test phản hồi các chức năng và yêu cầu kinh doanh, bao gồm window-to-window, field-to-field và sử dụng các phương pháp truy cập (tab key, di chuột, key gia tốc,…)</w:t>
            </w:r>
          </w:p>
          <w:p w14:paraId="4C906CEA" w14:textId="66C6CD3B" w:rsidR="002E417E" w:rsidRPr="002C0056" w:rsidRDefault="0063549E" w:rsidP="00CA39C0">
            <w:pPr>
              <w:pStyle w:val="Bang"/>
              <w:numPr>
                <w:ilvl w:val="0"/>
                <w:numId w:val="12"/>
              </w:numPr>
              <w:jc w:val="left"/>
              <w:rPr>
                <w:rFonts w:ascii="Times New Roman" w:hAnsi="Times New Roman" w:cs="Times New Roman"/>
                <w:snapToGrid/>
                <w:sz w:val="26"/>
                <w:szCs w:val="26"/>
              </w:rPr>
            </w:pPr>
            <w:r w:rsidRPr="002C0056">
              <w:rPr>
                <w:rFonts w:ascii="Times New Roman" w:hAnsi="Times New Roman" w:cs="Times New Roman"/>
                <w:snapToGrid/>
                <w:sz w:val="26"/>
                <w:szCs w:val="26"/>
              </w:rPr>
              <w:t>Các đối tượng và đặc điểm của cửa sổ có thể được thực hiện. Ví dụ như menu, kích thước, vị trí, trạng thái và tiêu điểm</w:t>
            </w:r>
          </w:p>
        </w:tc>
      </w:tr>
      <w:tr w:rsidR="00F44EF0" w:rsidRPr="002C0056" w14:paraId="23E0FDBB" w14:textId="77777777" w:rsidTr="00CA39C0">
        <w:tc>
          <w:tcPr>
            <w:tcW w:w="1440" w:type="dxa"/>
            <w:shd w:val="clear" w:color="auto" w:fill="9BBB59" w:themeFill="accent3"/>
            <w:vAlign w:val="center"/>
          </w:tcPr>
          <w:p w14:paraId="68FF29AD" w14:textId="77777777" w:rsidR="00F44EF0" w:rsidRPr="002C0056" w:rsidRDefault="00F44EF0" w:rsidP="006C2176">
            <w:pPr>
              <w:pStyle w:val="bodytext0"/>
              <w:rPr>
                <w:rFonts w:cs="Times New Roman"/>
                <w:szCs w:val="26"/>
              </w:rPr>
            </w:pPr>
            <w:r w:rsidRPr="002C0056">
              <w:rPr>
                <w:rFonts w:cs="Times New Roman"/>
                <w:szCs w:val="26"/>
              </w:rPr>
              <w:t>Kỹ thuật:</w:t>
            </w:r>
          </w:p>
        </w:tc>
        <w:tc>
          <w:tcPr>
            <w:tcW w:w="7570" w:type="dxa"/>
          </w:tcPr>
          <w:p w14:paraId="1FEEB6A1" w14:textId="71718E53" w:rsidR="00F44EF0" w:rsidRPr="002C0056" w:rsidRDefault="00DF6711" w:rsidP="00CA39C0">
            <w:pPr>
              <w:pStyle w:val="Bang"/>
              <w:jc w:val="left"/>
              <w:rPr>
                <w:rFonts w:ascii="Times New Roman" w:hAnsi="Times New Roman" w:cs="Times New Roman"/>
                <w:snapToGrid/>
                <w:sz w:val="26"/>
                <w:szCs w:val="26"/>
              </w:rPr>
            </w:pPr>
            <w:r w:rsidRPr="002C0056">
              <w:rPr>
                <w:rFonts w:ascii="Times New Roman" w:hAnsi="Times New Roman" w:cs="Times New Roman"/>
                <w:snapToGrid/>
                <w:sz w:val="26"/>
                <w:szCs w:val="26"/>
              </w:rPr>
              <w:t>Tạo hoặc sửa đổi các bài kiểm tra cho từng cửa sổ để xác định điều hướng trạng thái và phù hợp đối tượng cho từng cửa sổ và ứng dụng đối tượng</w:t>
            </w:r>
          </w:p>
        </w:tc>
      </w:tr>
      <w:tr w:rsidR="00F44EF0" w:rsidRPr="002C0056" w14:paraId="4EFD1D42" w14:textId="77777777" w:rsidTr="00CA39C0">
        <w:tc>
          <w:tcPr>
            <w:tcW w:w="1440" w:type="dxa"/>
            <w:shd w:val="clear" w:color="auto" w:fill="9BBB59" w:themeFill="accent3"/>
            <w:vAlign w:val="center"/>
          </w:tcPr>
          <w:p w14:paraId="0972AE1A" w14:textId="77777777" w:rsidR="00F44EF0" w:rsidRPr="002C0056" w:rsidRDefault="00F44EF0" w:rsidP="006C2176">
            <w:pPr>
              <w:pStyle w:val="bodytext0"/>
              <w:rPr>
                <w:rFonts w:cs="Times New Roman"/>
                <w:szCs w:val="26"/>
              </w:rPr>
            </w:pPr>
            <w:r w:rsidRPr="002C0056">
              <w:rPr>
                <w:rFonts w:cs="Times New Roman"/>
                <w:szCs w:val="26"/>
              </w:rPr>
              <w:t>Tiêu chí hoàn thành:</w:t>
            </w:r>
          </w:p>
        </w:tc>
        <w:tc>
          <w:tcPr>
            <w:tcW w:w="7570" w:type="dxa"/>
          </w:tcPr>
          <w:p w14:paraId="0F8DD3A5" w14:textId="7E764693" w:rsidR="00F44EF0" w:rsidRPr="002C0056" w:rsidRDefault="00765E46" w:rsidP="00CA39C0">
            <w:pPr>
              <w:pStyle w:val="Bang"/>
              <w:jc w:val="left"/>
              <w:rPr>
                <w:rFonts w:ascii="Times New Roman" w:hAnsi="Times New Roman" w:cs="Times New Roman"/>
                <w:snapToGrid/>
                <w:sz w:val="26"/>
                <w:szCs w:val="26"/>
              </w:rPr>
            </w:pPr>
            <w:r w:rsidRPr="002C0056">
              <w:rPr>
                <w:rFonts w:ascii="Times New Roman" w:hAnsi="Times New Roman" w:cs="Times New Roman"/>
                <w:snapToGrid/>
                <w:sz w:val="26"/>
                <w:szCs w:val="26"/>
              </w:rPr>
              <w:t>Mỗi cửa sổ được xác minh thành công để phù hợp với tiêu chuẩn phiên bản hoặc trong tiêu chuẩn có thể chấp nhận được</w:t>
            </w:r>
          </w:p>
        </w:tc>
      </w:tr>
      <w:tr w:rsidR="00F44EF0" w:rsidRPr="002C0056" w14:paraId="7670319D" w14:textId="77777777" w:rsidTr="00CA39C0">
        <w:tc>
          <w:tcPr>
            <w:tcW w:w="1440" w:type="dxa"/>
            <w:shd w:val="clear" w:color="auto" w:fill="9BBB59" w:themeFill="accent3"/>
            <w:vAlign w:val="center"/>
          </w:tcPr>
          <w:p w14:paraId="5F584F48" w14:textId="77777777" w:rsidR="00F44EF0" w:rsidRPr="002C0056" w:rsidRDefault="00F44EF0" w:rsidP="006C2176">
            <w:pPr>
              <w:pStyle w:val="bodytext0"/>
              <w:rPr>
                <w:rFonts w:cs="Times New Roman"/>
                <w:szCs w:val="26"/>
              </w:rPr>
            </w:pPr>
            <w:r w:rsidRPr="002C0056">
              <w:rPr>
                <w:rFonts w:cs="Times New Roman"/>
                <w:szCs w:val="26"/>
              </w:rPr>
              <w:t>Cân nhắc Đặc biệt:</w:t>
            </w:r>
          </w:p>
        </w:tc>
        <w:tc>
          <w:tcPr>
            <w:tcW w:w="7570" w:type="dxa"/>
          </w:tcPr>
          <w:p w14:paraId="59E662FC" w14:textId="4DEB1AF6" w:rsidR="00F44EF0" w:rsidRPr="002C0056" w:rsidRDefault="00A77586" w:rsidP="00CA39C0">
            <w:pPr>
              <w:pStyle w:val="Bang"/>
              <w:jc w:val="left"/>
              <w:rPr>
                <w:rFonts w:ascii="Times New Roman" w:hAnsi="Times New Roman" w:cs="Times New Roman"/>
                <w:snapToGrid/>
                <w:sz w:val="26"/>
                <w:szCs w:val="26"/>
              </w:rPr>
            </w:pPr>
            <w:r w:rsidRPr="002C0056">
              <w:rPr>
                <w:rFonts w:ascii="Times New Roman" w:hAnsi="Times New Roman" w:cs="Times New Roman"/>
                <w:snapToGrid/>
                <w:sz w:val="26"/>
                <w:szCs w:val="26"/>
              </w:rPr>
              <w:t>Không phải tất cả các thuộc tính cho các đối tượng tùy chỉnh và bên thứ ba đều có thể truy cập</w:t>
            </w:r>
          </w:p>
        </w:tc>
      </w:tr>
    </w:tbl>
    <w:p w14:paraId="43834719" w14:textId="4B5EB852" w:rsidR="007125E3" w:rsidRPr="002C0056" w:rsidRDefault="00F44EF0" w:rsidP="00671248">
      <w:pPr>
        <w:pStyle w:val="Heading3"/>
      </w:pPr>
      <w:bookmarkStart w:id="170" w:name="_Toc516633386"/>
      <w:bookmarkStart w:id="171" w:name="_Toc71249381"/>
      <w:bookmarkStart w:id="172" w:name="_Toc105277518"/>
      <w:r w:rsidRPr="002C0056">
        <w:t>Kiểm tra tính toàn vẹn của dữ liệu và cơ sở dữ liệu</w:t>
      </w:r>
      <w:bookmarkEnd w:id="170"/>
      <w:bookmarkEnd w:id="171"/>
      <w:bookmarkEnd w:id="17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570"/>
      </w:tblGrid>
      <w:tr w:rsidR="00F44EF0" w:rsidRPr="002C0056" w14:paraId="70C02010" w14:textId="77777777" w:rsidTr="00CA39C0">
        <w:tc>
          <w:tcPr>
            <w:tcW w:w="1440" w:type="dxa"/>
            <w:shd w:val="clear" w:color="auto" w:fill="9BBB59" w:themeFill="accent3"/>
            <w:vAlign w:val="center"/>
          </w:tcPr>
          <w:p w14:paraId="1E4B68CB" w14:textId="77777777" w:rsidR="00F44EF0" w:rsidRPr="002C0056" w:rsidRDefault="00F44EF0" w:rsidP="006C2176">
            <w:pPr>
              <w:pStyle w:val="bodytext0"/>
              <w:rPr>
                <w:rFonts w:cs="Times New Roman"/>
                <w:szCs w:val="26"/>
              </w:rPr>
            </w:pPr>
            <w:r w:rsidRPr="002C0056">
              <w:rPr>
                <w:rFonts w:cs="Times New Roman"/>
                <w:szCs w:val="26"/>
              </w:rPr>
              <w:t>Mục tiêu kiểm tra:</w:t>
            </w:r>
          </w:p>
        </w:tc>
        <w:tc>
          <w:tcPr>
            <w:tcW w:w="7570" w:type="dxa"/>
          </w:tcPr>
          <w:p w14:paraId="4DFFFE00" w14:textId="68F8FA89" w:rsidR="00F44EF0" w:rsidRPr="002C0056" w:rsidRDefault="00651672" w:rsidP="00CA39C0">
            <w:pPr>
              <w:pStyle w:val="Bang"/>
              <w:jc w:val="left"/>
              <w:rPr>
                <w:rFonts w:ascii="Times New Roman" w:hAnsi="Times New Roman" w:cs="Times New Roman"/>
                <w:sz w:val="26"/>
                <w:szCs w:val="26"/>
              </w:rPr>
            </w:pPr>
            <w:r w:rsidRPr="002C0056">
              <w:rPr>
                <w:rFonts w:ascii="Times New Roman" w:hAnsi="Times New Roman" w:cs="Times New Roman"/>
                <w:sz w:val="26"/>
                <w:szCs w:val="26"/>
              </w:rPr>
              <w:t>Bảo mật các phương pháp và hoạt động cơ sở dữ liệu truy cập quy tắc và không bị hỏng dữ liệu</w:t>
            </w:r>
          </w:p>
        </w:tc>
      </w:tr>
      <w:tr w:rsidR="00F44EF0" w:rsidRPr="002C0056" w14:paraId="0A86BE3A" w14:textId="77777777" w:rsidTr="00CA39C0">
        <w:tc>
          <w:tcPr>
            <w:tcW w:w="1440" w:type="dxa"/>
            <w:shd w:val="clear" w:color="auto" w:fill="9BBB59" w:themeFill="accent3"/>
            <w:vAlign w:val="center"/>
          </w:tcPr>
          <w:p w14:paraId="159AEC64" w14:textId="77777777" w:rsidR="00F44EF0" w:rsidRPr="002C0056" w:rsidRDefault="00F44EF0" w:rsidP="006C2176">
            <w:pPr>
              <w:pStyle w:val="bodytext0"/>
              <w:rPr>
                <w:rFonts w:cs="Times New Roman"/>
                <w:szCs w:val="26"/>
              </w:rPr>
            </w:pPr>
            <w:r w:rsidRPr="002C0056">
              <w:rPr>
                <w:rFonts w:cs="Times New Roman"/>
                <w:szCs w:val="26"/>
              </w:rPr>
              <w:t>Kỹ thuật:</w:t>
            </w:r>
          </w:p>
        </w:tc>
        <w:tc>
          <w:tcPr>
            <w:tcW w:w="7570" w:type="dxa"/>
          </w:tcPr>
          <w:p w14:paraId="500B0338" w14:textId="77777777" w:rsidR="00CA39C0" w:rsidRPr="002C0056" w:rsidRDefault="00CA39C0" w:rsidP="00CA39C0">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Gọi mỗi phương thức và truy cập cơ sở dữ liệu</w:t>
            </w:r>
          </w:p>
          <w:p w14:paraId="7EEAA346" w14:textId="51874D77" w:rsidR="00F44EF0" w:rsidRPr="002C0056" w:rsidRDefault="00D523C8" w:rsidP="00CA39C0">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Kiểm tra cơ sở dữ liệu và cơ sở dữ liệu đã được điền đúng như dự kiến, tất cả các sự kiện và cơ sở dữ liệu diễn ra đúng cách hoặc xem lại cơ sở dữ liệu được trả về để bảo đảm rằng chính cơ sở dữ liệu đã được xác định được truy xuất.</w:t>
            </w:r>
          </w:p>
        </w:tc>
      </w:tr>
      <w:tr w:rsidR="00F44EF0" w:rsidRPr="002C0056" w14:paraId="55E1D6C2" w14:textId="77777777" w:rsidTr="00CA39C0">
        <w:tc>
          <w:tcPr>
            <w:tcW w:w="1440" w:type="dxa"/>
            <w:shd w:val="clear" w:color="auto" w:fill="9BBB59" w:themeFill="accent3"/>
            <w:vAlign w:val="center"/>
          </w:tcPr>
          <w:p w14:paraId="6E3C6C0B" w14:textId="77777777" w:rsidR="00F44EF0" w:rsidRPr="002C0056" w:rsidRDefault="00F44EF0" w:rsidP="006C2176">
            <w:pPr>
              <w:pStyle w:val="bodytext0"/>
              <w:rPr>
                <w:rFonts w:cs="Times New Roman"/>
                <w:szCs w:val="26"/>
              </w:rPr>
            </w:pPr>
            <w:r w:rsidRPr="002C0056">
              <w:rPr>
                <w:rFonts w:cs="Times New Roman"/>
                <w:szCs w:val="26"/>
              </w:rPr>
              <w:lastRenderedPageBreak/>
              <w:t>Tiêu chí hoàn thành:</w:t>
            </w:r>
          </w:p>
        </w:tc>
        <w:tc>
          <w:tcPr>
            <w:tcW w:w="7570" w:type="dxa"/>
          </w:tcPr>
          <w:p w14:paraId="1F09CBF2" w14:textId="56161B1A" w:rsidR="00F44EF0" w:rsidRPr="002C0056" w:rsidRDefault="00FB4CBC" w:rsidP="00CA39C0">
            <w:pPr>
              <w:pStyle w:val="Bang"/>
              <w:jc w:val="left"/>
              <w:rPr>
                <w:rFonts w:ascii="Times New Roman" w:hAnsi="Times New Roman" w:cs="Times New Roman"/>
                <w:sz w:val="26"/>
                <w:szCs w:val="26"/>
              </w:rPr>
            </w:pPr>
            <w:r w:rsidRPr="002C0056">
              <w:rPr>
                <w:rFonts w:ascii="Times New Roman" w:hAnsi="Times New Roman" w:cs="Times New Roman"/>
                <w:sz w:val="26"/>
                <w:szCs w:val="26"/>
              </w:rPr>
              <w:t>Tất cả các phương pháp và hoạt động cơ sở dữ liệu truy cập quy trình như được thiết kế và không có bất kỳ dữ liệu cố định nào</w:t>
            </w:r>
          </w:p>
        </w:tc>
      </w:tr>
      <w:tr w:rsidR="00F44EF0" w:rsidRPr="002C0056" w14:paraId="29CC273E" w14:textId="77777777" w:rsidTr="00CA39C0">
        <w:tc>
          <w:tcPr>
            <w:tcW w:w="1440" w:type="dxa"/>
            <w:shd w:val="clear" w:color="auto" w:fill="9BBB59" w:themeFill="accent3"/>
            <w:vAlign w:val="center"/>
          </w:tcPr>
          <w:p w14:paraId="53F8B421" w14:textId="77777777" w:rsidR="00F44EF0" w:rsidRPr="002C0056" w:rsidRDefault="00F44EF0" w:rsidP="006C2176">
            <w:pPr>
              <w:pStyle w:val="bodytext0"/>
              <w:rPr>
                <w:rFonts w:cs="Times New Roman"/>
                <w:szCs w:val="26"/>
              </w:rPr>
            </w:pPr>
            <w:r w:rsidRPr="002C0056">
              <w:rPr>
                <w:rFonts w:cs="Times New Roman"/>
                <w:szCs w:val="26"/>
              </w:rPr>
              <w:t>Cân nhắc Đặc biệt:</w:t>
            </w:r>
          </w:p>
        </w:tc>
        <w:tc>
          <w:tcPr>
            <w:tcW w:w="7570" w:type="dxa"/>
          </w:tcPr>
          <w:p w14:paraId="07234629" w14:textId="512C30D7" w:rsidR="00F44EF0" w:rsidRPr="002C0056" w:rsidRDefault="00A20317" w:rsidP="00CA39C0">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Kiểm tra có thể sử dụ</w:t>
            </w:r>
            <w:r w:rsidR="00CA39C0" w:rsidRPr="002C0056">
              <w:rPr>
                <w:rFonts w:ascii="Times New Roman" w:hAnsi="Times New Roman" w:cs="Times New Roman"/>
                <w:sz w:val="26"/>
                <w:szCs w:val="26"/>
              </w:rPr>
              <w:t>ng SQL Manager</w:t>
            </w:r>
            <w:r w:rsidRPr="002C0056">
              <w:rPr>
                <w:rFonts w:ascii="Times New Roman" w:hAnsi="Times New Roman" w:cs="Times New Roman"/>
                <w:sz w:val="26"/>
                <w:szCs w:val="26"/>
              </w:rPr>
              <w:t xml:space="preserve"> sửa đổi dữ liệu trực tiếp trong cơ sở dữ liệu</w:t>
            </w:r>
          </w:p>
          <w:p w14:paraId="6F474325" w14:textId="275A7848" w:rsidR="00F44EF0" w:rsidRPr="002C0056" w:rsidRDefault="00A20317" w:rsidP="00CA39C0">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Quy trình nên được gọi theo cách thủ công</w:t>
            </w:r>
            <w:r w:rsidR="00847371" w:rsidRPr="002C0056">
              <w:rPr>
                <w:rFonts w:ascii="Times New Roman" w:hAnsi="Times New Roman" w:cs="Times New Roman"/>
                <w:sz w:val="26"/>
                <w:szCs w:val="26"/>
              </w:rPr>
              <w:t>.</w:t>
            </w:r>
          </w:p>
          <w:p w14:paraId="1BE7E1BF" w14:textId="2B612982" w:rsidR="00F44EF0" w:rsidRPr="002C0056" w:rsidRDefault="00847371"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Dữ liệu nhỏ hoặc có kích thước tối thiểu, nên dùng để lớn lên hiển thị các sự kiện không được chấp nhận bất kỳ.</w:t>
            </w:r>
          </w:p>
        </w:tc>
      </w:tr>
    </w:tbl>
    <w:p w14:paraId="03408A54" w14:textId="77777777" w:rsidR="004F006E" w:rsidRPr="002C0056" w:rsidRDefault="004F006E" w:rsidP="00671248">
      <w:pPr>
        <w:pStyle w:val="Heading3"/>
      </w:pPr>
      <w:bookmarkStart w:id="173" w:name="_Toc71249382"/>
      <w:bookmarkStart w:id="174" w:name="_Toc105277519"/>
      <w:bookmarkStart w:id="175" w:name="_Toc516633391"/>
      <w:r w:rsidRPr="002C0056">
        <w:t>Kiểm tra năng suất</w:t>
      </w:r>
      <w:bookmarkEnd w:id="173"/>
      <w:bookmarkEnd w:id="174"/>
    </w:p>
    <w:p w14:paraId="63D97D97" w14:textId="16E64D54" w:rsidR="004F006E" w:rsidRPr="002C0056" w:rsidRDefault="004F006E" w:rsidP="00CA39C0">
      <w:pPr>
        <w:pStyle w:val="Heading4"/>
        <w:numPr>
          <w:ilvl w:val="3"/>
          <w:numId w:val="5"/>
        </w:numPr>
      </w:pPr>
      <w:bookmarkStart w:id="176" w:name="OLE_LINK22"/>
      <w:bookmarkStart w:id="177" w:name="_Toc71249383"/>
      <w:r w:rsidRPr="002C0056">
        <w:t>Kiểm tra năng suất</w:t>
      </w:r>
      <w:bookmarkEnd w:id="176"/>
      <w:bookmarkEnd w:id="17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570"/>
      </w:tblGrid>
      <w:tr w:rsidR="004F006E" w:rsidRPr="002C0056" w14:paraId="1684B9EF" w14:textId="77777777" w:rsidTr="00847371">
        <w:tc>
          <w:tcPr>
            <w:tcW w:w="1440" w:type="dxa"/>
            <w:shd w:val="clear" w:color="auto" w:fill="9BBB59" w:themeFill="accent3"/>
            <w:vAlign w:val="center"/>
          </w:tcPr>
          <w:p w14:paraId="29B3F3BB" w14:textId="24C950A9" w:rsidR="004F006E" w:rsidRPr="002C0056" w:rsidRDefault="004F006E" w:rsidP="006C2176">
            <w:pPr>
              <w:pStyle w:val="bodytext0"/>
              <w:rPr>
                <w:rFonts w:cs="Times New Roman"/>
                <w:szCs w:val="26"/>
              </w:rPr>
            </w:pPr>
            <w:r w:rsidRPr="002C0056">
              <w:rPr>
                <w:rFonts w:cs="Times New Roman"/>
                <w:szCs w:val="26"/>
              </w:rPr>
              <w:t>Mục tiêu kiểm tra:</w:t>
            </w:r>
          </w:p>
        </w:tc>
        <w:tc>
          <w:tcPr>
            <w:tcW w:w="7570" w:type="dxa"/>
          </w:tcPr>
          <w:p w14:paraId="32FF6DCA" w14:textId="2E78BEB4" w:rsidR="004F006E" w:rsidRPr="002C0056" w:rsidRDefault="00E50D9B"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 xml:space="preserve">Xác định thực hiện các hoạt động cho các giao dịch </w:t>
            </w:r>
            <w:r w:rsidR="00847371" w:rsidRPr="002C0056">
              <w:rPr>
                <w:rFonts w:ascii="Times New Roman" w:hAnsi="Times New Roman" w:cs="Times New Roman"/>
                <w:sz w:val="26"/>
                <w:szCs w:val="26"/>
              </w:rPr>
              <w:t xml:space="preserve">đặt hàng </w:t>
            </w:r>
            <w:r w:rsidRPr="002C0056">
              <w:rPr>
                <w:rFonts w:ascii="Times New Roman" w:hAnsi="Times New Roman" w:cs="Times New Roman"/>
                <w:sz w:val="26"/>
                <w:szCs w:val="26"/>
              </w:rPr>
              <w:t>được chỉ định trong các điều kiện sau:</w:t>
            </w:r>
          </w:p>
          <w:p w14:paraId="119D2249" w14:textId="77777777" w:rsidR="00E50D9B" w:rsidRPr="002C0056" w:rsidRDefault="00E50D9B"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Bình thường dự kiến khối lượng</w:t>
            </w:r>
          </w:p>
          <w:p w14:paraId="7614C98A" w14:textId="484C6B25" w:rsidR="00E50D9B" w:rsidRPr="002C0056" w:rsidRDefault="00E50D9B"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 xml:space="preserve">Dự kiến khối lượng trong </w:t>
            </w:r>
            <w:r w:rsidR="00847371" w:rsidRPr="002C0056">
              <w:rPr>
                <w:rFonts w:ascii="Times New Roman" w:hAnsi="Times New Roman" w:cs="Times New Roman"/>
                <w:sz w:val="26"/>
                <w:szCs w:val="26"/>
              </w:rPr>
              <w:t>trường hợp tệ.</w:t>
            </w:r>
          </w:p>
        </w:tc>
      </w:tr>
      <w:tr w:rsidR="004F006E" w:rsidRPr="002C0056" w14:paraId="2AB1CE8A" w14:textId="77777777" w:rsidTr="00847371">
        <w:tc>
          <w:tcPr>
            <w:tcW w:w="1440" w:type="dxa"/>
            <w:shd w:val="clear" w:color="auto" w:fill="9BBB59" w:themeFill="accent3"/>
            <w:vAlign w:val="center"/>
          </w:tcPr>
          <w:p w14:paraId="7CDDB09B" w14:textId="77777777" w:rsidR="004F006E" w:rsidRPr="002C0056" w:rsidRDefault="004F006E" w:rsidP="006C2176">
            <w:pPr>
              <w:pStyle w:val="bodytext0"/>
              <w:rPr>
                <w:rFonts w:cs="Times New Roman"/>
                <w:szCs w:val="26"/>
              </w:rPr>
            </w:pPr>
            <w:r w:rsidRPr="002C0056">
              <w:rPr>
                <w:rFonts w:cs="Times New Roman"/>
                <w:szCs w:val="26"/>
              </w:rPr>
              <w:t>Kỹ thuật:</w:t>
            </w:r>
          </w:p>
        </w:tc>
        <w:tc>
          <w:tcPr>
            <w:tcW w:w="7570" w:type="dxa"/>
          </w:tcPr>
          <w:p w14:paraId="74FC87EB" w14:textId="4129C9B0" w:rsidR="004F006E" w:rsidRPr="002C0056" w:rsidRDefault="008512B0"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Sử dụng các kiểm tra quy định được phát triển để kiểm tra chức năng</w:t>
            </w:r>
          </w:p>
          <w:p w14:paraId="5E1A0F29" w14:textId="6360C03F" w:rsidR="00847371" w:rsidRPr="002C0056" w:rsidRDefault="00847371"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Chỉnh sửa tệp dữ liệu để đạt được khối lượng hoặc lệnh.</w:t>
            </w:r>
          </w:p>
          <w:p w14:paraId="572E6A53" w14:textId="11BC22DB" w:rsidR="00D94F29" w:rsidRPr="002C0056" w:rsidRDefault="00D94F29"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Các tập lệnh nên được chạy trên một máy và nên được lặp lại với nhiều máy khách</w:t>
            </w:r>
            <w:r w:rsidR="00847371" w:rsidRPr="002C0056">
              <w:rPr>
                <w:rFonts w:ascii="Times New Roman" w:hAnsi="Times New Roman" w:cs="Times New Roman"/>
                <w:sz w:val="26"/>
                <w:szCs w:val="26"/>
              </w:rPr>
              <w:t>.</w:t>
            </w:r>
          </w:p>
        </w:tc>
      </w:tr>
      <w:tr w:rsidR="004F006E" w:rsidRPr="002C0056" w14:paraId="34ABBCB1" w14:textId="77777777" w:rsidTr="00847371">
        <w:tc>
          <w:tcPr>
            <w:tcW w:w="1440" w:type="dxa"/>
            <w:shd w:val="clear" w:color="auto" w:fill="9BBB59" w:themeFill="accent3"/>
            <w:vAlign w:val="center"/>
          </w:tcPr>
          <w:p w14:paraId="024D5C8D" w14:textId="77777777" w:rsidR="004F006E" w:rsidRPr="002C0056" w:rsidRDefault="004F006E" w:rsidP="006C2176">
            <w:pPr>
              <w:pStyle w:val="bodytext0"/>
              <w:rPr>
                <w:rFonts w:cs="Times New Roman"/>
                <w:szCs w:val="26"/>
              </w:rPr>
            </w:pPr>
            <w:r w:rsidRPr="002C0056">
              <w:rPr>
                <w:rFonts w:cs="Times New Roman"/>
                <w:szCs w:val="26"/>
              </w:rPr>
              <w:t>Tiêu chí hoàn thành:</w:t>
            </w:r>
          </w:p>
        </w:tc>
        <w:tc>
          <w:tcPr>
            <w:tcW w:w="7570" w:type="dxa"/>
          </w:tcPr>
          <w:p w14:paraId="3722E36D" w14:textId="46BE35B7" w:rsidR="004F006E" w:rsidRPr="002C0056" w:rsidRDefault="00B44F8E"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Đơn vị giao dịch hoặc một người dùng: mô phỏng thành công các giao dịch</w:t>
            </w:r>
            <w:r w:rsidR="00847371" w:rsidRPr="002C0056">
              <w:rPr>
                <w:rFonts w:ascii="Times New Roman" w:hAnsi="Times New Roman" w:cs="Times New Roman"/>
                <w:sz w:val="26"/>
                <w:szCs w:val="26"/>
              </w:rPr>
              <w:t xml:space="preserve"> đặt hàng</w:t>
            </w:r>
            <w:r w:rsidRPr="002C0056">
              <w:rPr>
                <w:rFonts w:ascii="Times New Roman" w:hAnsi="Times New Roman" w:cs="Times New Roman"/>
                <w:sz w:val="26"/>
                <w:szCs w:val="26"/>
              </w:rPr>
              <w:t xml:space="preserve"> tập lệnh mà không có bất kỳ lỗi nào làm các vấn đề triển khai thử nghiệm</w:t>
            </w:r>
          </w:p>
          <w:p w14:paraId="0D814E76" w14:textId="0E088A59" w:rsidR="00B44F8E" w:rsidRPr="002C0056" w:rsidRDefault="00B44F8E"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Nhiều người giao dịch hoặc nhiều người dùng: mô phỏng thành công việc khối lượng mà không gặp bất kỳ lỗi nào do sự cố gắng triển khai thử nghiệm</w:t>
            </w:r>
          </w:p>
        </w:tc>
      </w:tr>
      <w:tr w:rsidR="004F006E" w:rsidRPr="002C0056" w14:paraId="40FFEB4B" w14:textId="77777777" w:rsidTr="00847371">
        <w:tc>
          <w:tcPr>
            <w:tcW w:w="1440" w:type="dxa"/>
            <w:shd w:val="clear" w:color="auto" w:fill="9BBB59" w:themeFill="accent3"/>
            <w:vAlign w:val="center"/>
          </w:tcPr>
          <w:p w14:paraId="3B729224" w14:textId="77777777" w:rsidR="004F006E" w:rsidRPr="002C0056" w:rsidRDefault="004F006E" w:rsidP="006C2176">
            <w:pPr>
              <w:pStyle w:val="bodytext0"/>
              <w:rPr>
                <w:rFonts w:cs="Times New Roman"/>
                <w:szCs w:val="26"/>
              </w:rPr>
            </w:pPr>
            <w:r w:rsidRPr="002C0056">
              <w:rPr>
                <w:rFonts w:cs="Times New Roman"/>
                <w:szCs w:val="26"/>
              </w:rPr>
              <w:lastRenderedPageBreak/>
              <w:t>Cân nhắc Đặc biệt:</w:t>
            </w:r>
          </w:p>
        </w:tc>
        <w:tc>
          <w:tcPr>
            <w:tcW w:w="7570" w:type="dxa"/>
          </w:tcPr>
          <w:p w14:paraId="4E6FA2CE" w14:textId="77777777" w:rsidR="004F006E" w:rsidRPr="002C0056" w:rsidRDefault="00923E7C"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Kiểm tra toàn diện hiệu ứng bao gồm các công việc khối lượng công việc trên máy chủ</w:t>
            </w:r>
          </w:p>
          <w:p w14:paraId="46A5950E" w14:textId="77777777" w:rsidR="00923E7C" w:rsidRPr="002C0056" w:rsidRDefault="00923E7C"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Có một số method được sử dụng như:</w:t>
            </w:r>
          </w:p>
          <w:p w14:paraId="14F41BFA" w14:textId="0A1F8021" w:rsidR="00923E7C" w:rsidRPr="002C0056" w:rsidRDefault="00923E7C"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Thúc đẩy trực tiếp giao dịch</w:t>
            </w:r>
            <w:r w:rsidR="00847371" w:rsidRPr="002C0056">
              <w:rPr>
                <w:rFonts w:ascii="Times New Roman" w:hAnsi="Times New Roman" w:cs="Times New Roman"/>
                <w:sz w:val="26"/>
                <w:szCs w:val="26"/>
              </w:rPr>
              <w:t xml:space="preserve"> đặt hàng</w:t>
            </w:r>
            <w:r w:rsidRPr="002C0056">
              <w:rPr>
                <w:rFonts w:ascii="Times New Roman" w:hAnsi="Times New Roman" w:cs="Times New Roman"/>
                <w:sz w:val="26"/>
                <w:szCs w:val="26"/>
              </w:rPr>
              <w:t xml:space="preserve"> trên máy chủ</w:t>
            </w:r>
          </w:p>
          <w:p w14:paraId="5DF2366F" w14:textId="4287A95D" w:rsidR="00923E7C" w:rsidRPr="002C0056" w:rsidRDefault="00923E7C"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Sử dụng nhiề</w:t>
            </w:r>
            <w:r w:rsidR="00847371" w:rsidRPr="002C0056">
              <w:rPr>
                <w:rFonts w:ascii="Times New Roman" w:hAnsi="Times New Roman" w:cs="Times New Roman"/>
                <w:sz w:val="26"/>
                <w:szCs w:val="26"/>
              </w:rPr>
              <w:t>u</w:t>
            </w:r>
            <w:r w:rsidRPr="002C0056">
              <w:rPr>
                <w:rFonts w:ascii="Times New Roman" w:hAnsi="Times New Roman" w:cs="Times New Roman"/>
                <w:sz w:val="26"/>
                <w:szCs w:val="26"/>
              </w:rPr>
              <w:t xml:space="preserve"> máy khách, mỗi máy khách đang chạy thử nghiệm tập lệnh để tải hệ thống</w:t>
            </w:r>
            <w:r w:rsidR="00847371" w:rsidRPr="002C0056">
              <w:rPr>
                <w:rFonts w:ascii="Times New Roman" w:hAnsi="Times New Roman" w:cs="Times New Roman"/>
                <w:sz w:val="26"/>
                <w:szCs w:val="26"/>
              </w:rPr>
              <w:t>.</w:t>
            </w:r>
          </w:p>
          <w:p w14:paraId="3981C5E0" w14:textId="77777777" w:rsidR="00923E7C" w:rsidRPr="002C0056" w:rsidRDefault="00923E7C"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 xml:space="preserve">Kiểm tra về suất hiệu suất phải được thực hiện trên một máy tính chuyên dụng. </w:t>
            </w:r>
          </w:p>
          <w:p w14:paraId="3538040B" w14:textId="4EC9BFEB" w:rsidR="00847371" w:rsidRPr="002C0056" w:rsidRDefault="00847371"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Cơ sở dữ liệu được sử dụng để xác minh tỷ lệ phải có kích thước thực hoặc được chia sẻ tỷ lệ như nhau.</w:t>
            </w:r>
          </w:p>
        </w:tc>
      </w:tr>
    </w:tbl>
    <w:p w14:paraId="1181BAA0" w14:textId="77777777" w:rsidR="00FD7C96" w:rsidRPr="002C0056" w:rsidRDefault="00FD7C96" w:rsidP="008D1833">
      <w:pPr>
        <w:rPr>
          <w:rFonts w:ascii="Times New Roman" w:hAnsi="Times New Roman" w:cs="Times New Roman"/>
          <w:sz w:val="26"/>
          <w:szCs w:val="26"/>
        </w:rPr>
      </w:pPr>
      <w:bookmarkStart w:id="178" w:name="_Toc516633388"/>
      <w:bookmarkStart w:id="179" w:name="OLE_LINK23"/>
    </w:p>
    <w:p w14:paraId="551ED65C" w14:textId="50AAD21A" w:rsidR="004F006E" w:rsidRPr="002C0056" w:rsidRDefault="004F006E" w:rsidP="00CA39C0">
      <w:pPr>
        <w:pStyle w:val="Heading4"/>
        <w:numPr>
          <w:ilvl w:val="3"/>
          <w:numId w:val="5"/>
        </w:numPr>
      </w:pPr>
      <w:bookmarkStart w:id="180" w:name="_Toc71249384"/>
      <w:r w:rsidRPr="002C0056">
        <w:t>Kiểm tra tải</w:t>
      </w:r>
      <w:bookmarkEnd w:id="178"/>
      <w:bookmarkEnd w:id="179"/>
      <w:bookmarkEnd w:id="180"/>
    </w:p>
    <w:tbl>
      <w:tblPr>
        <w:tblW w:w="9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570"/>
      </w:tblGrid>
      <w:tr w:rsidR="004F006E" w:rsidRPr="002C0056" w14:paraId="554C0EC9" w14:textId="77777777" w:rsidTr="00847371">
        <w:tc>
          <w:tcPr>
            <w:tcW w:w="1440" w:type="dxa"/>
            <w:shd w:val="clear" w:color="auto" w:fill="9BBB59" w:themeFill="accent3"/>
            <w:vAlign w:val="center"/>
          </w:tcPr>
          <w:p w14:paraId="1B1277AB" w14:textId="77777777" w:rsidR="004F006E" w:rsidRPr="002C0056" w:rsidRDefault="004F006E" w:rsidP="006C2176">
            <w:pPr>
              <w:pStyle w:val="bodytext0"/>
              <w:rPr>
                <w:rFonts w:cs="Times New Roman"/>
                <w:szCs w:val="26"/>
              </w:rPr>
            </w:pPr>
            <w:r w:rsidRPr="002C0056">
              <w:rPr>
                <w:rFonts w:cs="Times New Roman"/>
                <w:szCs w:val="26"/>
              </w:rPr>
              <w:t>Mục tiêu kiểm tra:</w:t>
            </w:r>
          </w:p>
        </w:tc>
        <w:tc>
          <w:tcPr>
            <w:tcW w:w="7570" w:type="dxa"/>
          </w:tcPr>
          <w:p w14:paraId="2E859258" w14:textId="158283EF" w:rsidR="004F006E" w:rsidRPr="002C0056" w:rsidRDefault="001D6BCD"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Xác định hiệu suất hoạt động thời gian cho các giao dịch</w:t>
            </w:r>
            <w:r w:rsidR="00847371" w:rsidRPr="002C0056">
              <w:rPr>
                <w:rFonts w:ascii="Times New Roman" w:hAnsi="Times New Roman" w:cs="Times New Roman"/>
                <w:sz w:val="26"/>
                <w:szCs w:val="26"/>
              </w:rPr>
              <w:t xml:space="preserve"> đặt hàng</w:t>
            </w:r>
            <w:r w:rsidRPr="002C0056">
              <w:rPr>
                <w:rFonts w:ascii="Times New Roman" w:hAnsi="Times New Roman" w:cs="Times New Roman"/>
                <w:sz w:val="26"/>
                <w:szCs w:val="26"/>
              </w:rPr>
              <w:t xml:space="preserve"> được định nghĩa chỉ hoặc các trường hợp</w:t>
            </w:r>
            <w:r w:rsidR="00847371" w:rsidRPr="002C0056">
              <w:rPr>
                <w:rFonts w:ascii="Times New Roman" w:hAnsi="Times New Roman" w:cs="Times New Roman"/>
                <w:sz w:val="26"/>
                <w:szCs w:val="26"/>
              </w:rPr>
              <w:t xml:space="preserve"> truy cập</w:t>
            </w:r>
            <w:r w:rsidRPr="002C0056">
              <w:rPr>
                <w:rFonts w:ascii="Times New Roman" w:hAnsi="Times New Roman" w:cs="Times New Roman"/>
                <w:sz w:val="26"/>
                <w:szCs w:val="26"/>
              </w:rPr>
              <w:t xml:space="preserve"> trong khối lượng điều kiện công việc như nhau</w:t>
            </w:r>
            <w:r w:rsidR="00847371" w:rsidRPr="002C0056">
              <w:rPr>
                <w:rFonts w:ascii="Times New Roman" w:hAnsi="Times New Roman" w:cs="Times New Roman"/>
                <w:sz w:val="26"/>
                <w:szCs w:val="26"/>
              </w:rPr>
              <w:t xml:space="preserve"> trong thời gian dài. </w:t>
            </w:r>
          </w:p>
        </w:tc>
      </w:tr>
      <w:tr w:rsidR="004F006E" w:rsidRPr="002C0056" w14:paraId="6CB0660B" w14:textId="77777777" w:rsidTr="00847371">
        <w:tc>
          <w:tcPr>
            <w:tcW w:w="1440" w:type="dxa"/>
            <w:shd w:val="clear" w:color="auto" w:fill="9BBB59" w:themeFill="accent3"/>
            <w:vAlign w:val="center"/>
          </w:tcPr>
          <w:p w14:paraId="61E02689" w14:textId="77777777" w:rsidR="004F006E" w:rsidRPr="002C0056" w:rsidRDefault="004F006E" w:rsidP="006C2176">
            <w:pPr>
              <w:pStyle w:val="bodytext0"/>
              <w:rPr>
                <w:rFonts w:cs="Times New Roman"/>
                <w:szCs w:val="26"/>
              </w:rPr>
            </w:pPr>
            <w:r w:rsidRPr="002C0056">
              <w:rPr>
                <w:rFonts w:cs="Times New Roman"/>
                <w:szCs w:val="26"/>
              </w:rPr>
              <w:t>Kỹ thuật:</w:t>
            </w:r>
          </w:p>
        </w:tc>
        <w:tc>
          <w:tcPr>
            <w:tcW w:w="7570" w:type="dxa"/>
          </w:tcPr>
          <w:p w14:paraId="31426879" w14:textId="77777777" w:rsidR="00004D87" w:rsidRPr="002C0056" w:rsidRDefault="00004D87"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Sử dụng các bài kiểm tra được phát triển cho Kiểm thử chức năng</w:t>
            </w:r>
            <w:r w:rsidR="00847371" w:rsidRPr="002C0056">
              <w:rPr>
                <w:rFonts w:ascii="Times New Roman" w:hAnsi="Times New Roman" w:cs="Times New Roman"/>
                <w:sz w:val="26"/>
                <w:szCs w:val="26"/>
              </w:rPr>
              <w:t>.</w:t>
            </w:r>
          </w:p>
          <w:p w14:paraId="1AC7590F" w14:textId="3A9D8066" w:rsidR="00847371" w:rsidRPr="002C0056" w:rsidRDefault="00847371"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Sử dụng Loadster để thực hiện kiểm tra tải.</w:t>
            </w:r>
          </w:p>
        </w:tc>
      </w:tr>
      <w:tr w:rsidR="004F006E" w:rsidRPr="002C0056" w14:paraId="3FFCBCBE" w14:textId="77777777" w:rsidTr="00847371">
        <w:tc>
          <w:tcPr>
            <w:tcW w:w="1440" w:type="dxa"/>
            <w:shd w:val="clear" w:color="auto" w:fill="9BBB59" w:themeFill="accent3"/>
            <w:vAlign w:val="center"/>
          </w:tcPr>
          <w:p w14:paraId="4647ACC8" w14:textId="77777777" w:rsidR="004F006E" w:rsidRPr="002C0056" w:rsidRDefault="004F006E" w:rsidP="006C2176">
            <w:pPr>
              <w:pStyle w:val="bodytext0"/>
              <w:rPr>
                <w:rFonts w:cs="Times New Roman"/>
                <w:szCs w:val="26"/>
              </w:rPr>
            </w:pPr>
            <w:r w:rsidRPr="002C0056">
              <w:rPr>
                <w:rFonts w:cs="Times New Roman"/>
                <w:szCs w:val="26"/>
              </w:rPr>
              <w:t>Tiêu chí hoàn thành:</w:t>
            </w:r>
          </w:p>
        </w:tc>
        <w:tc>
          <w:tcPr>
            <w:tcW w:w="7570" w:type="dxa"/>
          </w:tcPr>
          <w:p w14:paraId="46BC4701" w14:textId="198467BE" w:rsidR="004F006E" w:rsidRPr="002C0056" w:rsidRDefault="007F404D"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 xml:space="preserve">Nhiều giao dịch hoặc nhiều người dùng: Hoàn thành công việc </w:t>
            </w:r>
            <w:r w:rsidR="00847371" w:rsidRPr="002C0056">
              <w:rPr>
                <w:rFonts w:ascii="Times New Roman" w:hAnsi="Times New Roman" w:cs="Times New Roman"/>
                <w:sz w:val="26"/>
                <w:szCs w:val="26"/>
              </w:rPr>
              <w:t xml:space="preserve">kiểm thử </w:t>
            </w:r>
            <w:r w:rsidRPr="002C0056">
              <w:rPr>
                <w:rFonts w:ascii="Times New Roman" w:hAnsi="Times New Roman" w:cs="Times New Roman"/>
                <w:sz w:val="26"/>
                <w:szCs w:val="26"/>
              </w:rPr>
              <w:t>mà không gặp bất kỳ lỗi nào và trong thời gian bổ sung có thể chấp nhận được</w:t>
            </w:r>
            <w:r w:rsidR="00847371" w:rsidRPr="002C0056">
              <w:rPr>
                <w:rFonts w:ascii="Times New Roman" w:hAnsi="Times New Roman" w:cs="Times New Roman"/>
                <w:sz w:val="26"/>
                <w:szCs w:val="26"/>
              </w:rPr>
              <w:t>.</w:t>
            </w:r>
          </w:p>
        </w:tc>
      </w:tr>
      <w:tr w:rsidR="004F006E" w:rsidRPr="002C0056" w14:paraId="04315C7C" w14:textId="77777777" w:rsidTr="00847371">
        <w:tc>
          <w:tcPr>
            <w:tcW w:w="1440" w:type="dxa"/>
            <w:shd w:val="clear" w:color="auto" w:fill="9BBB59" w:themeFill="accent3"/>
            <w:vAlign w:val="center"/>
          </w:tcPr>
          <w:p w14:paraId="5DE19485" w14:textId="77777777" w:rsidR="004F006E" w:rsidRPr="002C0056" w:rsidRDefault="004F006E" w:rsidP="006C2176">
            <w:pPr>
              <w:pStyle w:val="bodytext0"/>
              <w:rPr>
                <w:rFonts w:cs="Times New Roman"/>
                <w:szCs w:val="26"/>
              </w:rPr>
            </w:pPr>
            <w:r w:rsidRPr="002C0056">
              <w:rPr>
                <w:rFonts w:cs="Times New Roman"/>
                <w:szCs w:val="26"/>
              </w:rPr>
              <w:t>Cân nhắc Đặc biệt:</w:t>
            </w:r>
          </w:p>
        </w:tc>
        <w:tc>
          <w:tcPr>
            <w:tcW w:w="7570" w:type="dxa"/>
          </w:tcPr>
          <w:p w14:paraId="320BA7CE" w14:textId="4543A0C1" w:rsidR="004F006E" w:rsidRPr="002C0056" w:rsidRDefault="0031166E"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 xml:space="preserve">Tải thử nghiệm cần được thử nghiệm trên các máy chuyên hoặc tại các điểm chuyên dụng. </w:t>
            </w:r>
            <w:r w:rsidR="00847371" w:rsidRPr="002C0056">
              <w:rPr>
                <w:rFonts w:ascii="Times New Roman" w:hAnsi="Times New Roman" w:cs="Times New Roman"/>
                <w:sz w:val="26"/>
                <w:szCs w:val="26"/>
              </w:rPr>
              <w:t xml:space="preserve">Điều này cho phép </w:t>
            </w:r>
            <w:r w:rsidRPr="002C0056">
              <w:rPr>
                <w:rFonts w:ascii="Times New Roman" w:hAnsi="Times New Roman" w:cs="Times New Roman"/>
                <w:sz w:val="26"/>
                <w:szCs w:val="26"/>
              </w:rPr>
              <w:t>TOÀN QUYỀN kiểm tra và</w:t>
            </w:r>
            <w:r w:rsidR="00847371" w:rsidRPr="002C0056">
              <w:rPr>
                <w:rFonts w:ascii="Times New Roman" w:hAnsi="Times New Roman" w:cs="Times New Roman"/>
                <w:sz w:val="26"/>
                <w:szCs w:val="26"/>
              </w:rPr>
              <w:t xml:space="preserve"> thực hiện</w:t>
            </w:r>
            <w:r w:rsidRPr="002C0056">
              <w:rPr>
                <w:rFonts w:ascii="Times New Roman" w:hAnsi="Times New Roman" w:cs="Times New Roman"/>
                <w:sz w:val="26"/>
                <w:szCs w:val="26"/>
              </w:rPr>
              <w:t xml:space="preserve"> chính xác đo lường. Cơ sở dữ liệu được sử dụng để thực hiện thử nghiệm tải phải có kích thước thực tế hoặc được chia tỉ lệ bằng nhau</w:t>
            </w:r>
            <w:r w:rsidR="00847371" w:rsidRPr="002C0056">
              <w:rPr>
                <w:rFonts w:ascii="Times New Roman" w:hAnsi="Times New Roman" w:cs="Times New Roman"/>
                <w:sz w:val="26"/>
                <w:szCs w:val="26"/>
              </w:rPr>
              <w:t>.</w:t>
            </w:r>
          </w:p>
        </w:tc>
      </w:tr>
    </w:tbl>
    <w:p w14:paraId="104F15B8" w14:textId="77777777" w:rsidR="005404B1" w:rsidRPr="002C0056" w:rsidRDefault="005404B1" w:rsidP="008D1833">
      <w:pPr>
        <w:ind w:left="0"/>
        <w:rPr>
          <w:rFonts w:ascii="Times New Roman" w:hAnsi="Times New Roman" w:cs="Times New Roman"/>
          <w:sz w:val="26"/>
          <w:szCs w:val="26"/>
        </w:rPr>
      </w:pPr>
    </w:p>
    <w:p w14:paraId="0BC163B4" w14:textId="2EDB7548" w:rsidR="007927F3" w:rsidRPr="002C0056" w:rsidRDefault="00F44EF0" w:rsidP="00671248">
      <w:pPr>
        <w:pStyle w:val="Heading3"/>
      </w:pPr>
      <w:bookmarkStart w:id="181" w:name="_Toc71249385"/>
      <w:bookmarkStart w:id="182" w:name="_Toc105277520"/>
      <w:r w:rsidRPr="002C0056">
        <w:t>Kiểm tra bảo mật và kiểm soát truy cập</w:t>
      </w:r>
      <w:bookmarkEnd w:id="175"/>
      <w:bookmarkEnd w:id="181"/>
      <w:bookmarkEnd w:id="182"/>
    </w:p>
    <w:tbl>
      <w:tblPr>
        <w:tblW w:w="9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570"/>
      </w:tblGrid>
      <w:tr w:rsidR="00F44EF0" w:rsidRPr="002C0056" w14:paraId="506BFC0F" w14:textId="77777777" w:rsidTr="00847371">
        <w:tc>
          <w:tcPr>
            <w:tcW w:w="1440" w:type="dxa"/>
            <w:shd w:val="clear" w:color="auto" w:fill="9BBB59" w:themeFill="accent3"/>
            <w:vAlign w:val="center"/>
          </w:tcPr>
          <w:p w14:paraId="151A96FB" w14:textId="77777777" w:rsidR="00F44EF0" w:rsidRPr="002C0056" w:rsidRDefault="00F44EF0" w:rsidP="006C2176">
            <w:pPr>
              <w:pStyle w:val="bodytext0"/>
              <w:rPr>
                <w:rFonts w:cs="Times New Roman"/>
                <w:szCs w:val="26"/>
              </w:rPr>
            </w:pPr>
            <w:r w:rsidRPr="002C0056">
              <w:rPr>
                <w:rFonts w:cs="Times New Roman"/>
                <w:szCs w:val="26"/>
              </w:rPr>
              <w:t>Mục tiêu kiểm tra:</w:t>
            </w:r>
          </w:p>
        </w:tc>
        <w:tc>
          <w:tcPr>
            <w:tcW w:w="7570" w:type="dxa"/>
          </w:tcPr>
          <w:p w14:paraId="206DA1BE" w14:textId="1527DDAD" w:rsidR="00F44EF0" w:rsidRPr="002C0056" w:rsidRDefault="004D4114"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Ứng dụng bảo mật cấp: Kiểm tra rằng một tác nhân chỉ có thể truy cập vào các chức năng hoặc dữ liệu mà người dùng kiểu của họ được cấp quyền</w:t>
            </w:r>
          </w:p>
          <w:p w14:paraId="140CF6FD" w14:textId="274CCC0C" w:rsidR="004D4114" w:rsidRPr="002C0056" w:rsidRDefault="004D4114"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Hệ thống cấp bảo mật: Kiểm tra xem chỉ những tác nhân mới có quyền truy cập vào hệ thống và ứng dụng mới được phép truy cập vào chúng</w:t>
            </w:r>
          </w:p>
        </w:tc>
      </w:tr>
      <w:tr w:rsidR="00F44EF0" w:rsidRPr="002C0056" w14:paraId="14C8C64E" w14:textId="77777777" w:rsidTr="00847371">
        <w:tc>
          <w:tcPr>
            <w:tcW w:w="1440" w:type="dxa"/>
            <w:shd w:val="clear" w:color="auto" w:fill="9BBB59" w:themeFill="accent3"/>
            <w:vAlign w:val="center"/>
          </w:tcPr>
          <w:p w14:paraId="59B1B579" w14:textId="77777777" w:rsidR="00F44EF0" w:rsidRPr="002C0056" w:rsidRDefault="00F44EF0" w:rsidP="006C2176">
            <w:pPr>
              <w:pStyle w:val="bodytext0"/>
              <w:rPr>
                <w:rFonts w:cs="Times New Roman"/>
                <w:szCs w:val="26"/>
              </w:rPr>
            </w:pPr>
            <w:r w:rsidRPr="002C0056">
              <w:rPr>
                <w:rFonts w:cs="Times New Roman"/>
                <w:szCs w:val="26"/>
              </w:rPr>
              <w:t>Kỹ thuật:</w:t>
            </w:r>
          </w:p>
        </w:tc>
        <w:tc>
          <w:tcPr>
            <w:tcW w:w="7570" w:type="dxa"/>
          </w:tcPr>
          <w:p w14:paraId="104F1DF2" w14:textId="77777777" w:rsidR="00F44EF0" w:rsidRPr="002C0056" w:rsidRDefault="000F61C6"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Bảo mật cấp ứng dụng: Định nghĩa và liệt kê từng loại người dùng và các chức năng hoặc dữ liệu mà mỗi loại tài khoản đều có quyền</w:t>
            </w:r>
          </w:p>
          <w:p w14:paraId="44F6DD82" w14:textId="77777777" w:rsidR="000F61C6" w:rsidRPr="002C0056" w:rsidRDefault="000F61C6"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Tạo kiểm tra cho từng loại người dùng và xác minh từng quyền bằng cách tạo các công cụ giao dịch có thể cho từng người dùng</w:t>
            </w:r>
          </w:p>
          <w:p w14:paraId="78AF1EC5" w14:textId="367510F0" w:rsidR="00847371" w:rsidRPr="002C0056" w:rsidRDefault="00847371"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Chỉnh sửa thay đổi kiểu người dùng và chạy lại các bài kiểm tra cho những người tương tự. Trong mỗi trường hợp, hãy xác minh rằng các chức năng hoặc bổ sung dữ liệu đó có sẵn hoặc được bổ sung một cách chính xác</w:t>
            </w:r>
          </w:p>
          <w:p w14:paraId="29D2BDD1" w14:textId="0C19E7A5" w:rsidR="000F61C6" w:rsidRPr="002C0056" w:rsidRDefault="000F61C6" w:rsidP="00847371">
            <w:pPr>
              <w:pStyle w:val="Bang"/>
              <w:numPr>
                <w:ilvl w:val="0"/>
                <w:numId w:val="12"/>
              </w:numPr>
              <w:jc w:val="left"/>
              <w:rPr>
                <w:rFonts w:ascii="Times New Roman" w:hAnsi="Times New Roman" w:cs="Times New Roman"/>
                <w:sz w:val="26"/>
                <w:szCs w:val="26"/>
              </w:rPr>
            </w:pPr>
            <w:r w:rsidRPr="002C0056">
              <w:rPr>
                <w:rFonts w:ascii="Times New Roman" w:hAnsi="Times New Roman" w:cs="Times New Roman"/>
                <w:sz w:val="26"/>
                <w:szCs w:val="26"/>
              </w:rPr>
              <w:t>Hệ thống cấp quyền truy cập: Xem thông tin bên dưới</w:t>
            </w:r>
          </w:p>
        </w:tc>
      </w:tr>
      <w:tr w:rsidR="00F44EF0" w:rsidRPr="002C0056" w14:paraId="35560C4C" w14:textId="77777777" w:rsidTr="00847371">
        <w:tc>
          <w:tcPr>
            <w:tcW w:w="1440" w:type="dxa"/>
            <w:shd w:val="clear" w:color="auto" w:fill="9BBB59" w:themeFill="accent3"/>
            <w:vAlign w:val="center"/>
          </w:tcPr>
          <w:p w14:paraId="756C6DD5" w14:textId="77777777" w:rsidR="00F44EF0" w:rsidRPr="002C0056" w:rsidRDefault="00F44EF0" w:rsidP="006C2176">
            <w:pPr>
              <w:pStyle w:val="bodytext0"/>
              <w:rPr>
                <w:rFonts w:cs="Times New Roman"/>
                <w:szCs w:val="26"/>
              </w:rPr>
            </w:pPr>
            <w:r w:rsidRPr="002C0056">
              <w:rPr>
                <w:rFonts w:cs="Times New Roman"/>
                <w:szCs w:val="26"/>
              </w:rPr>
              <w:t>Tiêu chí hoàn thành:</w:t>
            </w:r>
          </w:p>
        </w:tc>
        <w:tc>
          <w:tcPr>
            <w:tcW w:w="7570" w:type="dxa"/>
          </w:tcPr>
          <w:p w14:paraId="5BBE79DD" w14:textId="270A1341" w:rsidR="00F44EF0" w:rsidRPr="002C0056" w:rsidRDefault="00094435"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Đối với mỗi loại tác nhân đã biết chức năng hoặc hợp tác dữ liệu có sẵn và tất cả các hoạt động giao dịch như được chờ đợi và chạy trong các bài kiểm tra chức năng ứng dụng bài kiểm tra.</w:t>
            </w:r>
          </w:p>
        </w:tc>
      </w:tr>
      <w:tr w:rsidR="00F44EF0" w:rsidRPr="002C0056" w14:paraId="4F7E3193" w14:textId="77777777" w:rsidTr="00847371">
        <w:tc>
          <w:tcPr>
            <w:tcW w:w="1440" w:type="dxa"/>
            <w:shd w:val="clear" w:color="auto" w:fill="9BBB59" w:themeFill="accent3"/>
            <w:vAlign w:val="center"/>
          </w:tcPr>
          <w:p w14:paraId="4122807F" w14:textId="77777777" w:rsidR="00F44EF0" w:rsidRPr="002C0056" w:rsidRDefault="00F44EF0" w:rsidP="006C2176">
            <w:pPr>
              <w:pStyle w:val="bodytext0"/>
              <w:rPr>
                <w:rFonts w:cs="Times New Roman"/>
                <w:szCs w:val="26"/>
              </w:rPr>
            </w:pPr>
            <w:r w:rsidRPr="002C0056">
              <w:rPr>
                <w:rFonts w:cs="Times New Roman"/>
                <w:szCs w:val="26"/>
              </w:rPr>
              <w:t>Cân nhắc Đặc biệt:</w:t>
            </w:r>
          </w:p>
        </w:tc>
        <w:tc>
          <w:tcPr>
            <w:tcW w:w="7570" w:type="dxa"/>
          </w:tcPr>
          <w:p w14:paraId="63A86D83" w14:textId="16FEB371" w:rsidR="00F44EF0" w:rsidRPr="002C0056" w:rsidRDefault="00D83F5F" w:rsidP="00847371">
            <w:pPr>
              <w:pStyle w:val="Bang"/>
              <w:jc w:val="left"/>
              <w:rPr>
                <w:rFonts w:ascii="Times New Roman" w:hAnsi="Times New Roman" w:cs="Times New Roman"/>
                <w:sz w:val="26"/>
                <w:szCs w:val="26"/>
              </w:rPr>
            </w:pPr>
            <w:r w:rsidRPr="002C0056">
              <w:rPr>
                <w:rFonts w:ascii="Times New Roman" w:hAnsi="Times New Roman" w:cs="Times New Roman"/>
                <w:sz w:val="26"/>
                <w:szCs w:val="26"/>
              </w:rPr>
              <w:t>Quyền truy cập vào hệ thống phải được xem xét hoặc trau dồi với thành viên quản trị của hệ thống hoặc hợp đồng mạng. This check is can not be request because it can be a chức năng của mạng hoặc hệ thống quản trị</w:t>
            </w:r>
          </w:p>
        </w:tc>
      </w:tr>
    </w:tbl>
    <w:p w14:paraId="26367368" w14:textId="5107D343" w:rsidR="00EF0930" w:rsidRPr="002C0056" w:rsidRDefault="00EF0930" w:rsidP="008D1833">
      <w:pPr>
        <w:spacing w:before="0"/>
        <w:ind w:left="0"/>
        <w:rPr>
          <w:rFonts w:ascii="Times New Roman" w:hAnsi="Times New Roman" w:cs="Times New Roman"/>
          <w:b/>
          <w:bCs/>
          <w:i/>
          <w:sz w:val="26"/>
          <w:szCs w:val="26"/>
          <w:lang w:val="en-US"/>
        </w:rPr>
      </w:pPr>
      <w:bookmarkStart w:id="183" w:name="_Toc516633392"/>
    </w:p>
    <w:p w14:paraId="6DA718E7" w14:textId="622C113F" w:rsidR="00F44EF0" w:rsidRPr="002C0056" w:rsidRDefault="00F44EF0" w:rsidP="008D1833">
      <w:pPr>
        <w:pStyle w:val="Heading2"/>
        <w:rPr>
          <w:rFonts w:cs="Times New Roman"/>
          <w:szCs w:val="26"/>
        </w:rPr>
      </w:pPr>
      <w:bookmarkStart w:id="184" w:name="_Toc71249386"/>
      <w:bookmarkStart w:id="185" w:name="_Toc105277521"/>
      <w:r w:rsidRPr="002C0056">
        <w:rPr>
          <w:rFonts w:cs="Times New Roman"/>
          <w:szCs w:val="26"/>
        </w:rPr>
        <w:lastRenderedPageBreak/>
        <w:t>Giai đoạn kiểm tra</w:t>
      </w:r>
      <w:bookmarkEnd w:id="183"/>
      <w:bookmarkEnd w:id="184"/>
      <w:bookmarkEnd w:id="185"/>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260"/>
        <w:gridCol w:w="1530"/>
        <w:gridCol w:w="1260"/>
        <w:gridCol w:w="1620"/>
      </w:tblGrid>
      <w:tr w:rsidR="00F44EF0" w:rsidRPr="002C0056" w14:paraId="3DA8C1DE" w14:textId="77777777" w:rsidTr="00847371">
        <w:trPr>
          <w:cantSplit/>
          <w:tblHeader/>
        </w:trPr>
        <w:tc>
          <w:tcPr>
            <w:tcW w:w="3330" w:type="dxa"/>
            <w:vMerge w:val="restart"/>
            <w:shd w:val="clear" w:color="auto" w:fill="9BBB59" w:themeFill="accent3"/>
            <w:vAlign w:val="center"/>
          </w:tcPr>
          <w:p w14:paraId="3E735645" w14:textId="77777777" w:rsidR="00F44EF0" w:rsidRPr="002C0056" w:rsidRDefault="00F44EF0" w:rsidP="006C2176">
            <w:pPr>
              <w:pStyle w:val="bodytext0"/>
              <w:rPr>
                <w:rFonts w:cs="Times New Roman"/>
                <w:szCs w:val="26"/>
              </w:rPr>
            </w:pPr>
            <w:r w:rsidRPr="002C0056">
              <w:rPr>
                <w:rFonts w:cs="Times New Roman"/>
                <w:szCs w:val="26"/>
              </w:rPr>
              <w:t>Loại thử nghiệm</w:t>
            </w:r>
          </w:p>
        </w:tc>
        <w:tc>
          <w:tcPr>
            <w:tcW w:w="5670" w:type="dxa"/>
            <w:gridSpan w:val="4"/>
            <w:shd w:val="clear" w:color="auto" w:fill="9BBB59" w:themeFill="accent3"/>
            <w:vAlign w:val="center"/>
          </w:tcPr>
          <w:p w14:paraId="69C174BF" w14:textId="77777777" w:rsidR="00F44EF0" w:rsidRPr="002C0056" w:rsidRDefault="00F44EF0" w:rsidP="006C2176">
            <w:pPr>
              <w:pStyle w:val="bodytext0"/>
              <w:rPr>
                <w:rFonts w:cs="Times New Roman"/>
                <w:szCs w:val="26"/>
              </w:rPr>
            </w:pPr>
            <w:r w:rsidRPr="002C0056">
              <w:rPr>
                <w:rFonts w:cs="Times New Roman"/>
                <w:szCs w:val="26"/>
              </w:rPr>
              <w:t>Giai đoạn kiểm tra</w:t>
            </w:r>
          </w:p>
        </w:tc>
      </w:tr>
      <w:tr w:rsidR="00F44EF0" w:rsidRPr="002C0056" w14:paraId="32CE8E71" w14:textId="77777777" w:rsidTr="00847371">
        <w:trPr>
          <w:cantSplit/>
          <w:tblHeader/>
        </w:trPr>
        <w:tc>
          <w:tcPr>
            <w:tcW w:w="3330" w:type="dxa"/>
            <w:vMerge/>
            <w:shd w:val="clear" w:color="auto" w:fill="9BBB59" w:themeFill="accent3"/>
            <w:vAlign w:val="center"/>
          </w:tcPr>
          <w:p w14:paraId="0E222C81" w14:textId="77777777" w:rsidR="00F44EF0" w:rsidRPr="002C0056" w:rsidRDefault="00F44EF0" w:rsidP="006C2176">
            <w:pPr>
              <w:pStyle w:val="bodytext0"/>
              <w:rPr>
                <w:rFonts w:cs="Times New Roman"/>
                <w:szCs w:val="26"/>
              </w:rPr>
            </w:pPr>
          </w:p>
        </w:tc>
        <w:tc>
          <w:tcPr>
            <w:tcW w:w="1260" w:type="dxa"/>
            <w:shd w:val="clear" w:color="auto" w:fill="9BBB59" w:themeFill="accent3"/>
            <w:vAlign w:val="center"/>
          </w:tcPr>
          <w:p w14:paraId="501215F2" w14:textId="77777777" w:rsidR="00F44EF0" w:rsidRPr="002C0056" w:rsidRDefault="00F44EF0" w:rsidP="006C2176">
            <w:pPr>
              <w:pStyle w:val="bodytext0"/>
              <w:rPr>
                <w:rFonts w:cs="Times New Roman"/>
                <w:szCs w:val="26"/>
              </w:rPr>
            </w:pPr>
            <w:r w:rsidRPr="002C0056">
              <w:rPr>
                <w:rFonts w:cs="Times New Roman"/>
                <w:szCs w:val="26"/>
              </w:rPr>
              <w:t>Đơn vị</w:t>
            </w:r>
          </w:p>
        </w:tc>
        <w:tc>
          <w:tcPr>
            <w:tcW w:w="1530" w:type="dxa"/>
            <w:shd w:val="clear" w:color="auto" w:fill="9BBB59" w:themeFill="accent3"/>
            <w:vAlign w:val="center"/>
          </w:tcPr>
          <w:p w14:paraId="60E0D0E2" w14:textId="77777777" w:rsidR="00F44EF0" w:rsidRPr="002C0056" w:rsidRDefault="00F44EF0" w:rsidP="006C2176">
            <w:pPr>
              <w:pStyle w:val="bodytext0"/>
              <w:rPr>
                <w:rFonts w:cs="Times New Roman"/>
                <w:szCs w:val="26"/>
              </w:rPr>
            </w:pPr>
            <w:r w:rsidRPr="002C0056">
              <w:rPr>
                <w:rFonts w:cs="Times New Roman"/>
                <w:szCs w:val="26"/>
              </w:rPr>
              <w:t>Hội nhập</w:t>
            </w:r>
          </w:p>
        </w:tc>
        <w:tc>
          <w:tcPr>
            <w:tcW w:w="1260" w:type="dxa"/>
            <w:shd w:val="clear" w:color="auto" w:fill="9BBB59" w:themeFill="accent3"/>
            <w:vAlign w:val="center"/>
          </w:tcPr>
          <w:p w14:paraId="2BBA647D" w14:textId="77777777" w:rsidR="00F44EF0" w:rsidRPr="002C0056" w:rsidRDefault="00F44EF0" w:rsidP="006C2176">
            <w:pPr>
              <w:pStyle w:val="bodytext0"/>
              <w:rPr>
                <w:rFonts w:cs="Times New Roman"/>
                <w:szCs w:val="26"/>
              </w:rPr>
            </w:pPr>
            <w:r w:rsidRPr="002C0056">
              <w:rPr>
                <w:rFonts w:cs="Times New Roman"/>
                <w:szCs w:val="26"/>
              </w:rPr>
              <w:t>Hệ thống</w:t>
            </w:r>
          </w:p>
        </w:tc>
        <w:tc>
          <w:tcPr>
            <w:tcW w:w="1620" w:type="dxa"/>
            <w:shd w:val="clear" w:color="auto" w:fill="9BBB59" w:themeFill="accent3"/>
            <w:vAlign w:val="center"/>
          </w:tcPr>
          <w:p w14:paraId="28ADE8F4" w14:textId="77777777" w:rsidR="00F44EF0" w:rsidRPr="002C0056" w:rsidRDefault="00F44EF0" w:rsidP="006C2176">
            <w:pPr>
              <w:pStyle w:val="bodytext0"/>
              <w:rPr>
                <w:rFonts w:cs="Times New Roman"/>
                <w:szCs w:val="26"/>
              </w:rPr>
            </w:pPr>
            <w:r w:rsidRPr="002C0056">
              <w:rPr>
                <w:rFonts w:cs="Times New Roman"/>
                <w:szCs w:val="26"/>
              </w:rPr>
              <w:t>chấp thuận</w:t>
            </w:r>
          </w:p>
        </w:tc>
      </w:tr>
      <w:tr w:rsidR="00F44EF0" w:rsidRPr="002C0056" w14:paraId="0EF61BB5" w14:textId="77777777" w:rsidTr="00847371">
        <w:tc>
          <w:tcPr>
            <w:tcW w:w="3330" w:type="dxa"/>
          </w:tcPr>
          <w:p w14:paraId="393B4890" w14:textId="34DFEE92" w:rsidR="00F44EF0" w:rsidRPr="002C0056" w:rsidRDefault="00F44EF0" w:rsidP="006C2176">
            <w:pPr>
              <w:pStyle w:val="bodytext0"/>
              <w:rPr>
                <w:rFonts w:cs="Times New Roman"/>
                <w:szCs w:val="26"/>
              </w:rPr>
            </w:pPr>
            <w:r w:rsidRPr="002C0056">
              <w:rPr>
                <w:rFonts w:cs="Times New Roman"/>
                <w:szCs w:val="26"/>
              </w:rPr>
              <w:t>Kiểm tra chức năng</w:t>
            </w:r>
          </w:p>
        </w:tc>
        <w:tc>
          <w:tcPr>
            <w:tcW w:w="1260" w:type="dxa"/>
          </w:tcPr>
          <w:p w14:paraId="325B890A" w14:textId="77777777" w:rsidR="00F44EF0" w:rsidRPr="002C0056" w:rsidRDefault="00F44EF0" w:rsidP="006C2176">
            <w:pPr>
              <w:pStyle w:val="bodytext0"/>
              <w:rPr>
                <w:rFonts w:cs="Times New Roman"/>
                <w:szCs w:val="26"/>
              </w:rPr>
            </w:pPr>
            <w:r w:rsidRPr="002C0056">
              <w:rPr>
                <w:rFonts w:cs="Times New Roman"/>
                <w:szCs w:val="26"/>
              </w:rPr>
              <w:t>X</w:t>
            </w:r>
          </w:p>
        </w:tc>
        <w:tc>
          <w:tcPr>
            <w:tcW w:w="1530" w:type="dxa"/>
          </w:tcPr>
          <w:p w14:paraId="7CA51E78" w14:textId="77777777" w:rsidR="00F44EF0" w:rsidRPr="002C0056" w:rsidRDefault="00F44EF0" w:rsidP="006C2176">
            <w:pPr>
              <w:pStyle w:val="bodytext0"/>
              <w:rPr>
                <w:rFonts w:cs="Times New Roman"/>
                <w:szCs w:val="26"/>
              </w:rPr>
            </w:pPr>
            <w:r w:rsidRPr="002C0056">
              <w:rPr>
                <w:rFonts w:cs="Times New Roman"/>
                <w:szCs w:val="26"/>
              </w:rPr>
              <w:t>X</w:t>
            </w:r>
          </w:p>
        </w:tc>
        <w:tc>
          <w:tcPr>
            <w:tcW w:w="1260" w:type="dxa"/>
          </w:tcPr>
          <w:p w14:paraId="658ED9A0" w14:textId="77777777" w:rsidR="00F44EF0" w:rsidRPr="002C0056" w:rsidRDefault="00F44EF0" w:rsidP="006C2176">
            <w:pPr>
              <w:pStyle w:val="bodytext0"/>
              <w:rPr>
                <w:rFonts w:cs="Times New Roman"/>
                <w:szCs w:val="26"/>
              </w:rPr>
            </w:pPr>
            <w:r w:rsidRPr="002C0056">
              <w:rPr>
                <w:rFonts w:cs="Times New Roman"/>
                <w:szCs w:val="26"/>
              </w:rPr>
              <w:t>X</w:t>
            </w:r>
          </w:p>
        </w:tc>
        <w:tc>
          <w:tcPr>
            <w:tcW w:w="1620" w:type="dxa"/>
          </w:tcPr>
          <w:p w14:paraId="343FCF07" w14:textId="77777777" w:rsidR="00F44EF0" w:rsidRPr="002C0056" w:rsidRDefault="00F44EF0" w:rsidP="006C2176">
            <w:pPr>
              <w:pStyle w:val="bodytext0"/>
              <w:rPr>
                <w:rFonts w:cs="Times New Roman"/>
                <w:szCs w:val="26"/>
              </w:rPr>
            </w:pPr>
            <w:r w:rsidRPr="002C0056">
              <w:rPr>
                <w:rFonts w:cs="Times New Roman"/>
                <w:szCs w:val="26"/>
              </w:rPr>
              <w:t>X</w:t>
            </w:r>
          </w:p>
        </w:tc>
      </w:tr>
      <w:tr w:rsidR="00C84833" w:rsidRPr="002C0056" w14:paraId="342ED17F" w14:textId="77777777" w:rsidTr="00847371">
        <w:tc>
          <w:tcPr>
            <w:tcW w:w="3330" w:type="dxa"/>
          </w:tcPr>
          <w:p w14:paraId="1291B244" w14:textId="1EB09D17" w:rsidR="00C84833" w:rsidRPr="002C0056" w:rsidRDefault="00C84833" w:rsidP="006C2176">
            <w:pPr>
              <w:pStyle w:val="bodytext0"/>
              <w:rPr>
                <w:rFonts w:cs="Times New Roman"/>
                <w:szCs w:val="26"/>
              </w:rPr>
            </w:pPr>
            <w:r w:rsidRPr="002C0056">
              <w:rPr>
                <w:rFonts w:cs="Times New Roman"/>
                <w:szCs w:val="26"/>
              </w:rPr>
              <w:t>Kiểm tra giao diện người dùng</w:t>
            </w:r>
          </w:p>
        </w:tc>
        <w:tc>
          <w:tcPr>
            <w:tcW w:w="1260" w:type="dxa"/>
          </w:tcPr>
          <w:p w14:paraId="7A70A76D" w14:textId="77777777" w:rsidR="00C84833" w:rsidRPr="002C0056" w:rsidRDefault="00C84833" w:rsidP="006C2176">
            <w:pPr>
              <w:pStyle w:val="bodytext0"/>
              <w:rPr>
                <w:rFonts w:cs="Times New Roman"/>
                <w:szCs w:val="26"/>
              </w:rPr>
            </w:pPr>
            <w:r w:rsidRPr="002C0056">
              <w:rPr>
                <w:rFonts w:cs="Times New Roman"/>
                <w:szCs w:val="26"/>
              </w:rPr>
              <w:t>X</w:t>
            </w:r>
          </w:p>
        </w:tc>
        <w:tc>
          <w:tcPr>
            <w:tcW w:w="1530" w:type="dxa"/>
          </w:tcPr>
          <w:p w14:paraId="4ED400CD" w14:textId="77777777" w:rsidR="00C84833" w:rsidRPr="002C0056" w:rsidRDefault="00C84833" w:rsidP="006C2176">
            <w:pPr>
              <w:pStyle w:val="bodytext0"/>
              <w:rPr>
                <w:rFonts w:cs="Times New Roman"/>
                <w:szCs w:val="26"/>
              </w:rPr>
            </w:pPr>
          </w:p>
        </w:tc>
        <w:tc>
          <w:tcPr>
            <w:tcW w:w="1260" w:type="dxa"/>
          </w:tcPr>
          <w:p w14:paraId="362F8A38" w14:textId="77777777" w:rsidR="00C84833" w:rsidRPr="002C0056" w:rsidRDefault="00C84833" w:rsidP="006C2176">
            <w:pPr>
              <w:pStyle w:val="bodytext0"/>
              <w:rPr>
                <w:rFonts w:cs="Times New Roman"/>
                <w:szCs w:val="26"/>
              </w:rPr>
            </w:pPr>
            <w:r w:rsidRPr="002C0056">
              <w:rPr>
                <w:rFonts w:cs="Times New Roman"/>
                <w:szCs w:val="26"/>
              </w:rPr>
              <w:t>X</w:t>
            </w:r>
          </w:p>
        </w:tc>
        <w:tc>
          <w:tcPr>
            <w:tcW w:w="1620" w:type="dxa"/>
          </w:tcPr>
          <w:p w14:paraId="58D666B3" w14:textId="77777777" w:rsidR="00C84833" w:rsidRPr="002C0056" w:rsidRDefault="00C84833" w:rsidP="006C2176">
            <w:pPr>
              <w:pStyle w:val="bodytext0"/>
              <w:rPr>
                <w:rFonts w:cs="Times New Roman"/>
                <w:szCs w:val="26"/>
              </w:rPr>
            </w:pPr>
          </w:p>
        </w:tc>
      </w:tr>
      <w:tr w:rsidR="00F44EF0" w:rsidRPr="002C0056" w14:paraId="0B751084" w14:textId="77777777" w:rsidTr="00847371">
        <w:tc>
          <w:tcPr>
            <w:tcW w:w="3330" w:type="dxa"/>
          </w:tcPr>
          <w:p w14:paraId="272E1629" w14:textId="1B33E05A" w:rsidR="00F44EF0" w:rsidRPr="002C0056" w:rsidRDefault="00F44EF0" w:rsidP="006C2176">
            <w:pPr>
              <w:pStyle w:val="bodytext0"/>
              <w:rPr>
                <w:rFonts w:cs="Times New Roman"/>
                <w:szCs w:val="26"/>
              </w:rPr>
            </w:pPr>
            <w:r w:rsidRPr="002C0056">
              <w:rPr>
                <w:rFonts w:cs="Times New Roman"/>
                <w:szCs w:val="26"/>
              </w:rPr>
              <w:t>Kiểm tra hiệu năng</w:t>
            </w:r>
          </w:p>
        </w:tc>
        <w:tc>
          <w:tcPr>
            <w:tcW w:w="1260" w:type="dxa"/>
          </w:tcPr>
          <w:p w14:paraId="2E14EF2D" w14:textId="77777777" w:rsidR="00F44EF0" w:rsidRPr="002C0056" w:rsidRDefault="00F44EF0" w:rsidP="006C2176">
            <w:pPr>
              <w:pStyle w:val="bodytext0"/>
              <w:rPr>
                <w:rFonts w:cs="Times New Roman"/>
                <w:szCs w:val="26"/>
              </w:rPr>
            </w:pPr>
            <w:r w:rsidRPr="002C0056">
              <w:rPr>
                <w:rFonts w:cs="Times New Roman"/>
                <w:szCs w:val="26"/>
              </w:rPr>
              <w:t>X</w:t>
            </w:r>
          </w:p>
        </w:tc>
        <w:tc>
          <w:tcPr>
            <w:tcW w:w="1530" w:type="dxa"/>
          </w:tcPr>
          <w:p w14:paraId="74285860" w14:textId="77777777" w:rsidR="00F44EF0" w:rsidRPr="002C0056" w:rsidRDefault="00F44EF0" w:rsidP="006C2176">
            <w:pPr>
              <w:pStyle w:val="bodytext0"/>
              <w:rPr>
                <w:rFonts w:cs="Times New Roman"/>
                <w:szCs w:val="26"/>
              </w:rPr>
            </w:pPr>
            <w:r w:rsidRPr="002C0056">
              <w:rPr>
                <w:rFonts w:cs="Times New Roman"/>
                <w:szCs w:val="26"/>
              </w:rPr>
              <w:t>X</w:t>
            </w:r>
          </w:p>
        </w:tc>
        <w:tc>
          <w:tcPr>
            <w:tcW w:w="1260" w:type="dxa"/>
          </w:tcPr>
          <w:p w14:paraId="4AD36292" w14:textId="77777777" w:rsidR="00F44EF0" w:rsidRPr="002C0056" w:rsidRDefault="00F44EF0" w:rsidP="006C2176">
            <w:pPr>
              <w:pStyle w:val="bodytext0"/>
              <w:rPr>
                <w:rFonts w:cs="Times New Roman"/>
                <w:szCs w:val="26"/>
              </w:rPr>
            </w:pPr>
          </w:p>
        </w:tc>
        <w:tc>
          <w:tcPr>
            <w:tcW w:w="1620" w:type="dxa"/>
          </w:tcPr>
          <w:p w14:paraId="2A795315" w14:textId="77777777" w:rsidR="00F44EF0" w:rsidRPr="002C0056" w:rsidRDefault="00F44EF0" w:rsidP="006C2176">
            <w:pPr>
              <w:pStyle w:val="bodytext0"/>
              <w:rPr>
                <w:rFonts w:cs="Times New Roman"/>
                <w:szCs w:val="26"/>
              </w:rPr>
            </w:pPr>
          </w:p>
        </w:tc>
      </w:tr>
      <w:tr w:rsidR="00F44EF0" w:rsidRPr="002C0056" w14:paraId="371D5CB6" w14:textId="77777777" w:rsidTr="00847371">
        <w:tc>
          <w:tcPr>
            <w:tcW w:w="3330" w:type="dxa"/>
          </w:tcPr>
          <w:p w14:paraId="25076129" w14:textId="723E9741" w:rsidR="00F44EF0" w:rsidRPr="002C0056" w:rsidRDefault="00847371" w:rsidP="006C2176">
            <w:pPr>
              <w:pStyle w:val="bodytext0"/>
              <w:rPr>
                <w:rFonts w:cs="Times New Roman"/>
                <w:szCs w:val="26"/>
                <w:lang w:val="en-US"/>
              </w:rPr>
            </w:pPr>
            <w:r w:rsidRPr="002C0056">
              <w:rPr>
                <w:rFonts w:cs="Times New Roman"/>
                <w:szCs w:val="26"/>
                <w:lang w:val="en-US"/>
              </w:rPr>
              <w:t>Kiểm tra tải</w:t>
            </w:r>
          </w:p>
        </w:tc>
        <w:tc>
          <w:tcPr>
            <w:tcW w:w="1260" w:type="dxa"/>
          </w:tcPr>
          <w:p w14:paraId="27272721" w14:textId="77777777" w:rsidR="00F44EF0" w:rsidRPr="002C0056" w:rsidRDefault="00F44EF0" w:rsidP="006C2176">
            <w:pPr>
              <w:pStyle w:val="bodytext0"/>
              <w:rPr>
                <w:rFonts w:cs="Times New Roman"/>
                <w:szCs w:val="26"/>
              </w:rPr>
            </w:pPr>
          </w:p>
        </w:tc>
        <w:tc>
          <w:tcPr>
            <w:tcW w:w="1530" w:type="dxa"/>
          </w:tcPr>
          <w:p w14:paraId="2414F089" w14:textId="77777777" w:rsidR="00F44EF0" w:rsidRPr="002C0056" w:rsidRDefault="00F44EF0" w:rsidP="006C2176">
            <w:pPr>
              <w:pStyle w:val="bodytext0"/>
              <w:rPr>
                <w:rFonts w:cs="Times New Roman"/>
                <w:szCs w:val="26"/>
              </w:rPr>
            </w:pPr>
          </w:p>
        </w:tc>
        <w:tc>
          <w:tcPr>
            <w:tcW w:w="1260" w:type="dxa"/>
          </w:tcPr>
          <w:p w14:paraId="525C7F8D" w14:textId="77777777" w:rsidR="00F44EF0" w:rsidRPr="002C0056" w:rsidRDefault="00F44EF0" w:rsidP="006C2176">
            <w:pPr>
              <w:pStyle w:val="bodytext0"/>
              <w:rPr>
                <w:rFonts w:cs="Times New Roman"/>
                <w:szCs w:val="26"/>
              </w:rPr>
            </w:pPr>
            <w:r w:rsidRPr="002C0056">
              <w:rPr>
                <w:rFonts w:cs="Times New Roman"/>
                <w:szCs w:val="26"/>
              </w:rPr>
              <w:t>X</w:t>
            </w:r>
          </w:p>
        </w:tc>
        <w:tc>
          <w:tcPr>
            <w:tcW w:w="1620" w:type="dxa"/>
          </w:tcPr>
          <w:p w14:paraId="41961E83" w14:textId="77777777" w:rsidR="00F44EF0" w:rsidRPr="002C0056" w:rsidRDefault="00F44EF0" w:rsidP="006C2176">
            <w:pPr>
              <w:pStyle w:val="bodytext0"/>
              <w:rPr>
                <w:rFonts w:cs="Times New Roman"/>
                <w:szCs w:val="26"/>
              </w:rPr>
            </w:pPr>
            <w:r w:rsidRPr="002C0056">
              <w:rPr>
                <w:rFonts w:cs="Times New Roman"/>
                <w:szCs w:val="26"/>
              </w:rPr>
              <w:t>X</w:t>
            </w:r>
          </w:p>
        </w:tc>
      </w:tr>
      <w:tr w:rsidR="00F44EF0" w:rsidRPr="002C0056" w14:paraId="713750D1" w14:textId="77777777" w:rsidTr="00847371">
        <w:tc>
          <w:tcPr>
            <w:tcW w:w="3330" w:type="dxa"/>
          </w:tcPr>
          <w:p w14:paraId="7C7A72C7" w14:textId="4BDDF56F" w:rsidR="00F44EF0" w:rsidRPr="002C0056" w:rsidRDefault="00C84833" w:rsidP="006C2176">
            <w:pPr>
              <w:pStyle w:val="bodytext0"/>
              <w:rPr>
                <w:rFonts w:cs="Times New Roman"/>
                <w:szCs w:val="26"/>
              </w:rPr>
            </w:pPr>
            <w:r w:rsidRPr="002C0056">
              <w:rPr>
                <w:rFonts w:cs="Times New Roman"/>
                <w:szCs w:val="26"/>
              </w:rPr>
              <w:t>Kiểm tra bảo mật</w:t>
            </w:r>
          </w:p>
        </w:tc>
        <w:tc>
          <w:tcPr>
            <w:tcW w:w="1260" w:type="dxa"/>
          </w:tcPr>
          <w:p w14:paraId="00923322" w14:textId="77777777" w:rsidR="00F44EF0" w:rsidRPr="002C0056" w:rsidRDefault="00F44EF0" w:rsidP="006C2176">
            <w:pPr>
              <w:pStyle w:val="bodytext0"/>
              <w:rPr>
                <w:rFonts w:cs="Times New Roman"/>
                <w:szCs w:val="26"/>
              </w:rPr>
            </w:pPr>
            <w:r w:rsidRPr="002C0056">
              <w:rPr>
                <w:rFonts w:cs="Times New Roman"/>
                <w:szCs w:val="26"/>
              </w:rPr>
              <w:t>X</w:t>
            </w:r>
          </w:p>
        </w:tc>
        <w:tc>
          <w:tcPr>
            <w:tcW w:w="1530" w:type="dxa"/>
          </w:tcPr>
          <w:p w14:paraId="03C05621" w14:textId="77777777" w:rsidR="00F44EF0" w:rsidRPr="002C0056" w:rsidRDefault="00F44EF0" w:rsidP="006C2176">
            <w:pPr>
              <w:pStyle w:val="bodytext0"/>
              <w:rPr>
                <w:rFonts w:cs="Times New Roman"/>
                <w:szCs w:val="26"/>
              </w:rPr>
            </w:pPr>
          </w:p>
        </w:tc>
        <w:tc>
          <w:tcPr>
            <w:tcW w:w="1260" w:type="dxa"/>
          </w:tcPr>
          <w:p w14:paraId="04B4DB01" w14:textId="77777777" w:rsidR="00F44EF0" w:rsidRPr="002C0056" w:rsidRDefault="00C84833" w:rsidP="006C2176">
            <w:pPr>
              <w:pStyle w:val="bodytext0"/>
              <w:rPr>
                <w:rFonts w:cs="Times New Roman"/>
                <w:szCs w:val="26"/>
              </w:rPr>
            </w:pPr>
            <w:r w:rsidRPr="002C0056">
              <w:rPr>
                <w:rFonts w:cs="Times New Roman"/>
                <w:szCs w:val="26"/>
              </w:rPr>
              <w:t>X</w:t>
            </w:r>
          </w:p>
        </w:tc>
        <w:tc>
          <w:tcPr>
            <w:tcW w:w="1620" w:type="dxa"/>
          </w:tcPr>
          <w:p w14:paraId="29425804" w14:textId="77777777" w:rsidR="00F44EF0" w:rsidRPr="002C0056" w:rsidRDefault="00F44EF0" w:rsidP="006C2176">
            <w:pPr>
              <w:pStyle w:val="bodytext0"/>
              <w:rPr>
                <w:rFonts w:cs="Times New Roman"/>
                <w:szCs w:val="26"/>
              </w:rPr>
            </w:pPr>
          </w:p>
        </w:tc>
      </w:tr>
      <w:tr w:rsidR="00C84833" w:rsidRPr="002C0056" w14:paraId="0B661E47" w14:textId="77777777" w:rsidTr="00847371">
        <w:tc>
          <w:tcPr>
            <w:tcW w:w="3330" w:type="dxa"/>
          </w:tcPr>
          <w:p w14:paraId="7224559D" w14:textId="0F5D45AD" w:rsidR="00C84833" w:rsidRPr="002C0056" w:rsidRDefault="00C84833" w:rsidP="006C2176">
            <w:pPr>
              <w:pStyle w:val="bodytext0"/>
              <w:rPr>
                <w:rFonts w:cs="Times New Roman"/>
                <w:szCs w:val="26"/>
              </w:rPr>
            </w:pPr>
            <w:r w:rsidRPr="002C0056">
              <w:rPr>
                <w:rFonts w:cs="Times New Roman"/>
                <w:szCs w:val="26"/>
              </w:rPr>
              <w:t>Kiểm tra tính toàn vẹn ngày tháng</w:t>
            </w:r>
          </w:p>
        </w:tc>
        <w:tc>
          <w:tcPr>
            <w:tcW w:w="1260" w:type="dxa"/>
          </w:tcPr>
          <w:p w14:paraId="76F55341" w14:textId="77777777" w:rsidR="00C84833" w:rsidRPr="002C0056" w:rsidRDefault="00C84833" w:rsidP="006C2176">
            <w:pPr>
              <w:pStyle w:val="bodytext0"/>
              <w:rPr>
                <w:rFonts w:cs="Times New Roman"/>
                <w:szCs w:val="26"/>
              </w:rPr>
            </w:pPr>
          </w:p>
        </w:tc>
        <w:tc>
          <w:tcPr>
            <w:tcW w:w="1530" w:type="dxa"/>
          </w:tcPr>
          <w:p w14:paraId="3C87E21E" w14:textId="77777777" w:rsidR="00C84833" w:rsidRPr="002C0056" w:rsidRDefault="00C84833" w:rsidP="006C2176">
            <w:pPr>
              <w:pStyle w:val="bodytext0"/>
              <w:rPr>
                <w:rFonts w:cs="Times New Roman"/>
                <w:szCs w:val="26"/>
              </w:rPr>
            </w:pPr>
            <w:r w:rsidRPr="002C0056">
              <w:rPr>
                <w:rFonts w:cs="Times New Roman"/>
                <w:szCs w:val="26"/>
              </w:rPr>
              <w:t>X</w:t>
            </w:r>
          </w:p>
        </w:tc>
        <w:tc>
          <w:tcPr>
            <w:tcW w:w="1260" w:type="dxa"/>
          </w:tcPr>
          <w:p w14:paraId="43FA7C54" w14:textId="77777777" w:rsidR="00C84833" w:rsidRPr="002C0056" w:rsidRDefault="00C84833" w:rsidP="006C2176">
            <w:pPr>
              <w:pStyle w:val="bodytext0"/>
              <w:rPr>
                <w:rFonts w:cs="Times New Roman"/>
                <w:szCs w:val="26"/>
              </w:rPr>
            </w:pPr>
            <w:r w:rsidRPr="002C0056">
              <w:rPr>
                <w:rFonts w:cs="Times New Roman"/>
                <w:szCs w:val="26"/>
              </w:rPr>
              <w:t>X</w:t>
            </w:r>
          </w:p>
        </w:tc>
        <w:tc>
          <w:tcPr>
            <w:tcW w:w="1620" w:type="dxa"/>
          </w:tcPr>
          <w:p w14:paraId="7B807DC6" w14:textId="77777777" w:rsidR="00C84833" w:rsidRPr="002C0056" w:rsidRDefault="00C84833" w:rsidP="006C2176">
            <w:pPr>
              <w:pStyle w:val="bodytext0"/>
              <w:rPr>
                <w:rFonts w:cs="Times New Roman"/>
                <w:szCs w:val="26"/>
              </w:rPr>
            </w:pPr>
          </w:p>
        </w:tc>
      </w:tr>
    </w:tbl>
    <w:p w14:paraId="67A43B52" w14:textId="77777777" w:rsidR="00BB3F76" w:rsidRPr="002C0056" w:rsidRDefault="00BB3F76" w:rsidP="002C0056">
      <w:pPr>
        <w:pStyle w:val="Heading1"/>
        <w:sectPr w:rsidR="00BB3F76" w:rsidRPr="002C0056" w:rsidSect="00535792">
          <w:pgSz w:w="11909" w:h="16834" w:code="9"/>
          <w:pgMar w:top="1440" w:right="1440" w:bottom="1440" w:left="1440" w:header="720" w:footer="720" w:gutter="0"/>
          <w:cols w:space="720"/>
          <w:docGrid w:linePitch="272"/>
        </w:sectPr>
      </w:pPr>
      <w:bookmarkStart w:id="186" w:name="_Toc514925248"/>
      <w:bookmarkStart w:id="187" w:name="_Toc514926124"/>
      <w:bookmarkStart w:id="188" w:name="_Toc514932546"/>
      <w:bookmarkStart w:id="189" w:name="_Toc514932693"/>
      <w:bookmarkStart w:id="190" w:name="_Toc515080815"/>
      <w:bookmarkStart w:id="191" w:name="_Toc485440159"/>
      <w:bookmarkStart w:id="192" w:name="_Toc489093570"/>
      <w:bookmarkStart w:id="193" w:name="_Toc516633394"/>
      <w:bookmarkStart w:id="194" w:name="_Toc324843649"/>
      <w:bookmarkStart w:id="195" w:name="_Toc324851956"/>
      <w:bookmarkStart w:id="196" w:name="_Toc324915539"/>
      <w:bookmarkStart w:id="197" w:name="_Toc433104460"/>
      <w:bookmarkStart w:id="198" w:name="_Toc456598973"/>
      <w:bookmarkEnd w:id="186"/>
      <w:bookmarkEnd w:id="187"/>
      <w:bookmarkEnd w:id="188"/>
      <w:bookmarkEnd w:id="189"/>
      <w:bookmarkEnd w:id="190"/>
    </w:p>
    <w:p w14:paraId="2284951A" w14:textId="45ED76D2" w:rsidR="00F44EF0" w:rsidRPr="002C0056" w:rsidRDefault="00C4251B" w:rsidP="002C0056">
      <w:pPr>
        <w:pStyle w:val="Heading1"/>
      </w:pPr>
      <w:bookmarkStart w:id="199" w:name="_Toc71249387"/>
      <w:bookmarkStart w:id="200" w:name="_Toc105277522"/>
      <w:r w:rsidRPr="002C0056">
        <w:lastRenderedPageBreak/>
        <w:t xml:space="preserve">4. </w:t>
      </w:r>
      <w:r w:rsidR="00F44EF0" w:rsidRPr="002C0056">
        <w:t>NGUỒN</w:t>
      </w:r>
      <w:bookmarkEnd w:id="191"/>
      <w:bookmarkEnd w:id="192"/>
      <w:bookmarkEnd w:id="193"/>
      <w:bookmarkEnd w:id="199"/>
      <w:bookmarkEnd w:id="200"/>
    </w:p>
    <w:p w14:paraId="4BC954D9" w14:textId="77777777" w:rsidR="0045103F" w:rsidRPr="002C0056" w:rsidRDefault="0045103F" w:rsidP="008D1833">
      <w:pPr>
        <w:pStyle w:val="ListParagraph"/>
        <w:keepNext/>
        <w:numPr>
          <w:ilvl w:val="0"/>
          <w:numId w:val="2"/>
        </w:numPr>
        <w:spacing w:before="240" w:after="240"/>
        <w:contextualSpacing w:val="0"/>
        <w:jc w:val="both"/>
        <w:outlineLvl w:val="1"/>
        <w:rPr>
          <w:rFonts w:ascii="Times New Roman" w:hAnsi="Times New Roman" w:cs="Times New Roman"/>
          <w:b/>
          <w:bCs/>
          <w:i/>
          <w:vanish/>
          <w:sz w:val="26"/>
          <w:szCs w:val="26"/>
        </w:rPr>
      </w:pPr>
      <w:bookmarkStart w:id="201" w:name="_Toc70581041"/>
      <w:bookmarkStart w:id="202" w:name="_Toc70582028"/>
      <w:bookmarkStart w:id="203" w:name="_Toc71249388"/>
      <w:bookmarkStart w:id="204" w:name="_Toc105016582"/>
      <w:bookmarkStart w:id="205" w:name="_Toc105016731"/>
      <w:bookmarkStart w:id="206" w:name="_Toc105186374"/>
      <w:bookmarkStart w:id="207" w:name="_Toc105277483"/>
      <w:bookmarkStart w:id="208" w:name="_Toc105277523"/>
      <w:bookmarkStart w:id="209" w:name="_Toc485440160"/>
      <w:bookmarkStart w:id="210" w:name="_Toc489093571"/>
      <w:bookmarkStart w:id="211" w:name="_Toc516633395"/>
      <w:bookmarkStart w:id="212" w:name="_Toc484332595"/>
      <w:bookmarkEnd w:id="201"/>
      <w:bookmarkEnd w:id="202"/>
      <w:bookmarkEnd w:id="203"/>
      <w:bookmarkEnd w:id="204"/>
      <w:bookmarkEnd w:id="205"/>
      <w:bookmarkEnd w:id="206"/>
      <w:bookmarkEnd w:id="207"/>
      <w:bookmarkEnd w:id="208"/>
    </w:p>
    <w:p w14:paraId="5358D7E4" w14:textId="0AFA9F99" w:rsidR="00F44EF0" w:rsidRPr="002C0056" w:rsidRDefault="00F44EF0" w:rsidP="008D1833">
      <w:pPr>
        <w:pStyle w:val="Heading2"/>
        <w:rPr>
          <w:rFonts w:cs="Times New Roman"/>
          <w:szCs w:val="26"/>
        </w:rPr>
      </w:pPr>
      <w:bookmarkStart w:id="213" w:name="_Toc71249389"/>
      <w:bookmarkStart w:id="214" w:name="_Toc105277524"/>
      <w:r w:rsidRPr="002C0056">
        <w:rPr>
          <w:rFonts w:cs="Times New Roman"/>
          <w:szCs w:val="26"/>
        </w:rPr>
        <w:t>Nguồn nhân lực</w:t>
      </w:r>
      <w:bookmarkEnd w:id="209"/>
      <w:bookmarkEnd w:id="210"/>
      <w:bookmarkEnd w:id="211"/>
      <w:bookmarkEnd w:id="213"/>
      <w:bookmarkEnd w:id="214"/>
    </w:p>
    <w:p w14:paraId="6A7F033F" w14:textId="68D4C421" w:rsidR="00360743" w:rsidRPr="002C0056" w:rsidRDefault="00360743" w:rsidP="008D1833">
      <w:pPr>
        <w:spacing w:before="100" w:beforeAutospacing="1" w:after="100" w:afterAutospacing="1"/>
        <w:ind w:left="1080"/>
        <w:jc w:val="both"/>
        <w:rPr>
          <w:rFonts w:ascii="Times New Roman" w:hAnsi="Times New Roman" w:cs="Times New Roman"/>
          <w:iCs/>
          <w:sz w:val="26"/>
          <w:szCs w:val="26"/>
        </w:rPr>
      </w:pPr>
      <w:r w:rsidRPr="002C0056">
        <w:rPr>
          <w:rFonts w:ascii="Times New Roman" w:hAnsi="Times New Roman" w:cs="Times New Roman"/>
          <w:iCs/>
          <w:sz w:val="26"/>
          <w:szCs w:val="26"/>
        </w:rPr>
        <w:t>Bảng dưới đây là tổng quan về nhân sự dự án</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164"/>
        <w:gridCol w:w="3876"/>
        <w:gridCol w:w="1260"/>
      </w:tblGrid>
      <w:tr w:rsidR="00B06F91" w:rsidRPr="002C0056" w14:paraId="3377D5D5" w14:textId="77777777" w:rsidTr="006C2176">
        <w:trPr>
          <w:cantSplit/>
        </w:trPr>
        <w:tc>
          <w:tcPr>
            <w:tcW w:w="2947"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CDF7D78" w14:textId="073E6BA0" w:rsidR="00B06F91" w:rsidRPr="002C0056" w:rsidRDefault="00847371" w:rsidP="006C2176">
            <w:pPr>
              <w:pStyle w:val="bodytext0"/>
              <w:rPr>
                <w:rFonts w:cs="Times New Roman"/>
                <w:szCs w:val="26"/>
                <w:lang w:eastAsia="ja-JP"/>
              </w:rPr>
            </w:pPr>
            <w:r w:rsidRPr="002C0056">
              <w:rPr>
                <w:rFonts w:cs="Times New Roman"/>
                <w:szCs w:val="26"/>
              </w:rPr>
              <w:t>Nhân lực</w:t>
            </w:r>
          </w:p>
        </w:tc>
        <w:tc>
          <w:tcPr>
            <w:tcW w:w="1164"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4DD2A80" w14:textId="14699282" w:rsidR="00B06F91" w:rsidRPr="002C0056" w:rsidRDefault="00B06F91" w:rsidP="006C2176">
            <w:pPr>
              <w:pStyle w:val="bodytext0"/>
              <w:rPr>
                <w:rFonts w:cs="Times New Roman"/>
                <w:szCs w:val="26"/>
                <w:lang w:eastAsia="ja-JP"/>
              </w:rPr>
            </w:pPr>
            <w:r w:rsidRPr="002C0056">
              <w:rPr>
                <w:rFonts w:cs="Times New Roman"/>
                <w:szCs w:val="26"/>
              </w:rPr>
              <w:t>Vai diễn</w:t>
            </w:r>
          </w:p>
        </w:tc>
        <w:tc>
          <w:tcPr>
            <w:tcW w:w="3876"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3B45C65" w14:textId="5354874D" w:rsidR="00B06F91" w:rsidRPr="002C0056" w:rsidRDefault="00B06F91" w:rsidP="006C2176">
            <w:pPr>
              <w:pStyle w:val="bodytext0"/>
              <w:rPr>
                <w:rFonts w:cs="Times New Roman"/>
                <w:szCs w:val="26"/>
                <w:lang w:eastAsia="ja-JP"/>
              </w:rPr>
            </w:pPr>
            <w:r w:rsidRPr="002C0056">
              <w:rPr>
                <w:rFonts w:cs="Times New Roman"/>
                <w:szCs w:val="26"/>
              </w:rPr>
              <w:t>Trách nhiệm / Nhận xét cụ thể</w:t>
            </w:r>
          </w:p>
        </w:tc>
        <w:tc>
          <w:tcPr>
            <w:tcW w:w="126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9497E1D" w14:textId="7CCBB02B" w:rsidR="00B06F91" w:rsidRPr="002C0056" w:rsidRDefault="00B06F91" w:rsidP="006C2176">
            <w:pPr>
              <w:pStyle w:val="bodytext0"/>
              <w:rPr>
                <w:rFonts w:cs="Times New Roman"/>
                <w:szCs w:val="26"/>
                <w:lang w:eastAsia="ja-JP"/>
              </w:rPr>
            </w:pPr>
            <w:r w:rsidRPr="002C0056">
              <w:rPr>
                <w:rFonts w:cs="Times New Roman"/>
                <w:szCs w:val="26"/>
              </w:rPr>
              <w:t>Địa điểm</w:t>
            </w:r>
          </w:p>
        </w:tc>
      </w:tr>
      <w:tr w:rsidR="00B06F91" w:rsidRPr="002C0056" w14:paraId="28CE0048" w14:textId="77777777" w:rsidTr="006C2176">
        <w:trPr>
          <w:cantSplit/>
        </w:trPr>
        <w:tc>
          <w:tcPr>
            <w:tcW w:w="2947" w:type="dxa"/>
            <w:tcBorders>
              <w:top w:val="single" w:sz="4" w:space="0" w:color="auto"/>
              <w:left w:val="single" w:sz="4" w:space="0" w:color="auto"/>
              <w:bottom w:val="single" w:sz="4" w:space="0" w:color="auto"/>
              <w:right w:val="single" w:sz="4" w:space="0" w:color="auto"/>
            </w:tcBorders>
            <w:vAlign w:val="center"/>
            <w:hideMark/>
          </w:tcPr>
          <w:p w14:paraId="19A04B27" w14:textId="77777777" w:rsidR="00B06F91" w:rsidRPr="002C0056" w:rsidRDefault="00847371" w:rsidP="006C2176">
            <w:pPr>
              <w:pStyle w:val="bodytext0"/>
              <w:rPr>
                <w:rFonts w:cs="Times New Roman"/>
                <w:szCs w:val="26"/>
                <w:lang w:val="en-US" w:eastAsia="ja-JP"/>
              </w:rPr>
            </w:pPr>
            <w:r w:rsidRPr="002C0056">
              <w:rPr>
                <w:rFonts w:cs="Times New Roman"/>
                <w:szCs w:val="26"/>
                <w:lang w:eastAsia="ja-JP"/>
              </w:rPr>
              <w:t xml:space="preserve">Nguyễn </w:t>
            </w:r>
            <w:r w:rsidRPr="002C0056">
              <w:rPr>
                <w:rFonts w:cs="Times New Roman"/>
                <w:szCs w:val="26"/>
                <w:lang w:val="en-US" w:eastAsia="ja-JP"/>
              </w:rPr>
              <w:t>Mỹ Anh</w:t>
            </w:r>
          </w:p>
          <w:p w14:paraId="6C38C0A7" w14:textId="076A0876" w:rsidR="006C2176" w:rsidRPr="002C0056" w:rsidRDefault="006C2176" w:rsidP="006C2176">
            <w:pPr>
              <w:pStyle w:val="bodytext0"/>
              <w:rPr>
                <w:rFonts w:cs="Times New Roman"/>
                <w:szCs w:val="26"/>
                <w:lang w:val="en-US" w:eastAsia="ja-JP"/>
              </w:rPr>
            </w:pPr>
            <w:r w:rsidRPr="002C0056">
              <w:rPr>
                <w:rFonts w:cs="Times New Roman"/>
                <w:szCs w:val="26"/>
                <w:lang w:val="en-US" w:eastAsia="ja-JP"/>
              </w:rPr>
              <w:t>51900005@student.tdtu.edu.vn</w:t>
            </w:r>
          </w:p>
        </w:tc>
        <w:tc>
          <w:tcPr>
            <w:tcW w:w="1164" w:type="dxa"/>
            <w:tcBorders>
              <w:top w:val="single" w:sz="4" w:space="0" w:color="auto"/>
              <w:left w:val="single" w:sz="4" w:space="0" w:color="auto"/>
              <w:bottom w:val="single" w:sz="4" w:space="0" w:color="auto"/>
              <w:right w:val="single" w:sz="4" w:space="0" w:color="auto"/>
            </w:tcBorders>
          </w:tcPr>
          <w:p w14:paraId="5843A800" w14:textId="36B98FE5" w:rsidR="00B06F91" w:rsidRPr="002C0056" w:rsidRDefault="00B06F91" w:rsidP="006C2176">
            <w:pPr>
              <w:pStyle w:val="bodytext0"/>
              <w:rPr>
                <w:rFonts w:cs="Times New Roman"/>
                <w:szCs w:val="26"/>
                <w:lang w:val="en-US" w:eastAsia="ja-JP"/>
              </w:rPr>
            </w:pPr>
            <w:r w:rsidRPr="002C0056">
              <w:rPr>
                <w:rFonts w:cs="Times New Roman"/>
                <w:szCs w:val="26"/>
                <w:lang w:eastAsia="ja-JP"/>
              </w:rPr>
              <w:t>Trưở</w:t>
            </w:r>
            <w:r w:rsidR="00847371" w:rsidRPr="002C0056">
              <w:rPr>
                <w:rFonts w:cs="Times New Roman"/>
                <w:szCs w:val="26"/>
                <w:lang w:eastAsia="ja-JP"/>
              </w:rPr>
              <w:t>ng nhóm</w:t>
            </w:r>
            <w:r w:rsidR="00847371" w:rsidRPr="002C0056">
              <w:rPr>
                <w:rFonts w:cs="Times New Roman"/>
                <w:szCs w:val="26"/>
                <w:lang w:val="en-US" w:eastAsia="ja-JP"/>
              </w:rPr>
              <w:t xml:space="preserve"> tester</w:t>
            </w:r>
          </w:p>
          <w:p w14:paraId="3690E00B" w14:textId="77777777" w:rsidR="00B06F91" w:rsidRPr="002C0056" w:rsidRDefault="00B06F91" w:rsidP="006C2176">
            <w:pPr>
              <w:pStyle w:val="bodytext0"/>
              <w:rPr>
                <w:rFonts w:cs="Times New Roman"/>
                <w:szCs w:val="26"/>
                <w:lang w:eastAsia="ja-JP"/>
              </w:rPr>
            </w:pPr>
          </w:p>
        </w:tc>
        <w:tc>
          <w:tcPr>
            <w:tcW w:w="3876" w:type="dxa"/>
            <w:tcBorders>
              <w:top w:val="single" w:sz="4" w:space="0" w:color="auto"/>
              <w:left w:val="single" w:sz="4" w:space="0" w:color="auto"/>
              <w:bottom w:val="single" w:sz="4" w:space="0" w:color="auto"/>
              <w:right w:val="single" w:sz="4" w:space="0" w:color="auto"/>
            </w:tcBorders>
            <w:hideMark/>
          </w:tcPr>
          <w:p w14:paraId="6EEFC9E1" w14:textId="7F96650E" w:rsidR="00B06F91" w:rsidRPr="002C0056" w:rsidRDefault="00B17E84" w:rsidP="006C2176">
            <w:pPr>
              <w:pStyle w:val="bodytext0"/>
              <w:jc w:val="left"/>
              <w:rPr>
                <w:rFonts w:cs="Times New Roman"/>
                <w:szCs w:val="26"/>
                <w:lang w:eastAsia="ja-JP"/>
              </w:rPr>
            </w:pPr>
            <w:r w:rsidRPr="002C0056">
              <w:rPr>
                <w:rFonts w:cs="Times New Roman"/>
                <w:szCs w:val="26"/>
                <w:lang w:eastAsia="ja-JP"/>
              </w:rPr>
              <w:t>- Lực lượng quản lý và phân công v</w:t>
            </w:r>
            <w:r w:rsidR="006C2176" w:rsidRPr="002C0056">
              <w:rPr>
                <w:rFonts w:cs="Times New Roman"/>
                <w:szCs w:val="26"/>
                <w:lang w:eastAsia="ja-JP"/>
              </w:rPr>
              <w:t>iệc</w:t>
            </w:r>
          </w:p>
          <w:p w14:paraId="03291F90" w14:textId="139A183B" w:rsidR="00B06F91" w:rsidRPr="002C0056" w:rsidRDefault="00B17E84" w:rsidP="006C2176">
            <w:pPr>
              <w:pStyle w:val="bodytext0"/>
              <w:jc w:val="left"/>
              <w:rPr>
                <w:rFonts w:cs="Times New Roman"/>
                <w:szCs w:val="26"/>
                <w:lang w:val="en-US" w:eastAsia="ja-JP"/>
              </w:rPr>
            </w:pPr>
            <w:r w:rsidRPr="002C0056">
              <w:rPr>
                <w:rFonts w:cs="Times New Roman"/>
                <w:szCs w:val="26"/>
                <w:lang w:eastAsia="ja-JP"/>
              </w:rPr>
              <w:t>- Tạ</w:t>
            </w:r>
            <w:r w:rsidR="006C2176" w:rsidRPr="002C0056">
              <w:rPr>
                <w:rFonts w:cs="Times New Roman"/>
                <w:szCs w:val="26"/>
                <w:lang w:eastAsia="ja-JP"/>
              </w:rPr>
              <w:t>o báo cáo Đặc tả, T</w:t>
            </w:r>
            <w:r w:rsidR="006C2176" w:rsidRPr="002C0056">
              <w:rPr>
                <w:rFonts w:cs="Times New Roman"/>
                <w:szCs w:val="26"/>
                <w:lang w:val="en-US" w:eastAsia="ja-JP"/>
              </w:rPr>
              <w:t>est plan</w:t>
            </w:r>
          </w:p>
          <w:p w14:paraId="5BAC7B6D" w14:textId="3C873327" w:rsidR="00B06F91" w:rsidRPr="002C0056" w:rsidRDefault="00B17E84" w:rsidP="006C2176">
            <w:pPr>
              <w:pStyle w:val="bodytext0"/>
              <w:jc w:val="left"/>
              <w:rPr>
                <w:rFonts w:cs="Times New Roman"/>
                <w:szCs w:val="26"/>
                <w:lang w:eastAsia="ja-JP"/>
              </w:rPr>
            </w:pPr>
            <w:r w:rsidRPr="002C0056">
              <w:rPr>
                <w:rFonts w:cs="Times New Roman"/>
                <w:szCs w:val="26"/>
                <w:lang w:eastAsia="ja-JP"/>
              </w:rPr>
              <w:t>- Đánh giá hiệu quả và tiến độ</w:t>
            </w:r>
          </w:p>
          <w:p w14:paraId="0307F393" w14:textId="3B9377BC" w:rsidR="005B3E6C" w:rsidRPr="005B3E6C" w:rsidRDefault="00B17E84" w:rsidP="005B3E6C">
            <w:pPr>
              <w:pStyle w:val="bodytext0"/>
              <w:jc w:val="left"/>
              <w:rPr>
                <w:rFonts w:cs="Times New Roman"/>
                <w:szCs w:val="26"/>
                <w:lang w:eastAsia="ja-JP"/>
              </w:rPr>
            </w:pPr>
            <w:r w:rsidRPr="002C0056">
              <w:rPr>
                <w:rFonts w:cs="Times New Roman"/>
                <w:szCs w:val="26"/>
                <w:lang w:eastAsia="ja-JP"/>
              </w:rPr>
              <w:t>- Đề ra phương pháp tiếp cận kỹ thuật</w:t>
            </w:r>
          </w:p>
        </w:tc>
        <w:tc>
          <w:tcPr>
            <w:tcW w:w="1260" w:type="dxa"/>
            <w:tcBorders>
              <w:top w:val="single" w:sz="4" w:space="0" w:color="auto"/>
              <w:left w:val="single" w:sz="4" w:space="0" w:color="auto"/>
              <w:bottom w:val="single" w:sz="4" w:space="0" w:color="auto"/>
              <w:right w:val="single" w:sz="4" w:space="0" w:color="auto"/>
            </w:tcBorders>
            <w:hideMark/>
          </w:tcPr>
          <w:p w14:paraId="6317F2E4" w14:textId="77777777" w:rsidR="00B06F91" w:rsidRPr="002C0056" w:rsidRDefault="00B06F91" w:rsidP="006C2176">
            <w:pPr>
              <w:pStyle w:val="bodytext0"/>
              <w:rPr>
                <w:rFonts w:cs="Times New Roman"/>
                <w:szCs w:val="26"/>
                <w:lang w:eastAsia="ja-JP"/>
              </w:rPr>
            </w:pPr>
            <w:r w:rsidRPr="002C0056">
              <w:rPr>
                <w:rFonts w:cs="Times New Roman"/>
                <w:szCs w:val="26"/>
                <w:lang w:eastAsia="ja-JP"/>
              </w:rPr>
              <w:t>Đại học Tôn Đức Thắng</w:t>
            </w:r>
          </w:p>
        </w:tc>
      </w:tr>
      <w:tr w:rsidR="00B06F91" w:rsidRPr="002C0056" w14:paraId="1383576D" w14:textId="77777777" w:rsidTr="006C2176">
        <w:trPr>
          <w:cantSplit/>
        </w:trPr>
        <w:tc>
          <w:tcPr>
            <w:tcW w:w="2947" w:type="dxa"/>
            <w:tcBorders>
              <w:top w:val="single" w:sz="4" w:space="0" w:color="auto"/>
              <w:left w:val="single" w:sz="4" w:space="0" w:color="auto"/>
              <w:bottom w:val="single" w:sz="4" w:space="0" w:color="auto"/>
              <w:right w:val="single" w:sz="4" w:space="0" w:color="auto"/>
            </w:tcBorders>
            <w:vAlign w:val="center"/>
            <w:hideMark/>
          </w:tcPr>
          <w:p w14:paraId="7E146FF4" w14:textId="7117E497" w:rsidR="006C2176" w:rsidRPr="002C0056" w:rsidRDefault="006C2176" w:rsidP="006C2176">
            <w:pPr>
              <w:pStyle w:val="bodytext0"/>
              <w:rPr>
                <w:rFonts w:cs="Times New Roman"/>
                <w:szCs w:val="26"/>
                <w:lang w:eastAsia="ja-JP"/>
              </w:rPr>
            </w:pPr>
            <w:r w:rsidRPr="002C0056">
              <w:rPr>
                <w:rFonts w:cs="Times New Roman"/>
                <w:szCs w:val="26"/>
                <w:lang w:eastAsia="ja-JP"/>
              </w:rPr>
              <w:t>Nguyễn Trần Bảo Vy</w:t>
            </w:r>
          </w:p>
          <w:p w14:paraId="0F63DCBE" w14:textId="55B78FCC" w:rsidR="00B06F91" w:rsidRPr="002C0056" w:rsidRDefault="006C2176" w:rsidP="006C2176">
            <w:pPr>
              <w:pStyle w:val="bodytext0"/>
              <w:rPr>
                <w:rFonts w:cs="Times New Roman"/>
                <w:szCs w:val="26"/>
                <w:lang w:eastAsia="ja-JP"/>
              </w:rPr>
            </w:pPr>
            <w:r w:rsidRPr="002C0056">
              <w:rPr>
                <w:rFonts w:cs="Times New Roman"/>
                <w:szCs w:val="26"/>
                <w:lang w:eastAsia="ja-JP"/>
              </w:rPr>
              <w:t>51900289</w:t>
            </w:r>
            <w:r w:rsidR="00B06F91" w:rsidRPr="002C0056">
              <w:rPr>
                <w:rFonts w:cs="Times New Roman"/>
                <w:szCs w:val="26"/>
                <w:lang w:eastAsia="ja-JP"/>
              </w:rPr>
              <w:t>@student.tdtu.edu.vn</w:t>
            </w:r>
          </w:p>
        </w:tc>
        <w:tc>
          <w:tcPr>
            <w:tcW w:w="1164" w:type="dxa"/>
            <w:tcBorders>
              <w:top w:val="single" w:sz="4" w:space="0" w:color="auto"/>
              <w:left w:val="single" w:sz="4" w:space="0" w:color="auto"/>
              <w:bottom w:val="single" w:sz="4" w:space="0" w:color="auto"/>
              <w:right w:val="single" w:sz="4" w:space="0" w:color="auto"/>
            </w:tcBorders>
          </w:tcPr>
          <w:p w14:paraId="0884EE46" w14:textId="49B7EC52" w:rsidR="00B06F91" w:rsidRPr="002C0056" w:rsidRDefault="006C2176" w:rsidP="006C2176">
            <w:pPr>
              <w:pStyle w:val="bodytext0"/>
              <w:rPr>
                <w:rFonts w:cs="Times New Roman"/>
                <w:szCs w:val="26"/>
                <w:lang w:val="en-US" w:eastAsia="ja-JP"/>
              </w:rPr>
            </w:pPr>
            <w:r w:rsidRPr="002C0056">
              <w:rPr>
                <w:rFonts w:cs="Times New Roman"/>
                <w:szCs w:val="26"/>
                <w:lang w:val="en-US" w:eastAsia="ja-JP"/>
              </w:rPr>
              <w:t>Tester</w:t>
            </w:r>
          </w:p>
        </w:tc>
        <w:tc>
          <w:tcPr>
            <w:tcW w:w="3876" w:type="dxa"/>
            <w:tcBorders>
              <w:top w:val="single" w:sz="4" w:space="0" w:color="auto"/>
              <w:left w:val="single" w:sz="4" w:space="0" w:color="auto"/>
              <w:bottom w:val="single" w:sz="4" w:space="0" w:color="auto"/>
              <w:right w:val="single" w:sz="4" w:space="0" w:color="auto"/>
            </w:tcBorders>
            <w:hideMark/>
          </w:tcPr>
          <w:p w14:paraId="17E4C233" w14:textId="77777777" w:rsidR="00B06F91" w:rsidRPr="002C0056" w:rsidRDefault="006C2176" w:rsidP="006C2176">
            <w:pPr>
              <w:pStyle w:val="bodytext0"/>
              <w:numPr>
                <w:ilvl w:val="0"/>
                <w:numId w:val="12"/>
              </w:numPr>
              <w:jc w:val="left"/>
              <w:rPr>
                <w:rFonts w:cs="Times New Roman"/>
                <w:szCs w:val="26"/>
                <w:lang w:val="en-US" w:eastAsia="ja-JP"/>
              </w:rPr>
            </w:pPr>
            <w:r w:rsidRPr="002C0056">
              <w:rPr>
                <w:rFonts w:cs="Times New Roman"/>
                <w:szCs w:val="26"/>
                <w:lang w:val="en-US" w:eastAsia="ja-JP"/>
              </w:rPr>
              <w:t>Kiểm thử chức năng</w:t>
            </w:r>
          </w:p>
          <w:p w14:paraId="0655BE0A" w14:textId="39FCED40" w:rsidR="006C2176" w:rsidRPr="002C0056" w:rsidRDefault="006C2176" w:rsidP="006C2176">
            <w:pPr>
              <w:pStyle w:val="bodytext0"/>
              <w:numPr>
                <w:ilvl w:val="0"/>
                <w:numId w:val="12"/>
              </w:numPr>
              <w:jc w:val="left"/>
              <w:rPr>
                <w:rFonts w:cs="Times New Roman"/>
                <w:szCs w:val="26"/>
                <w:lang w:val="en-US" w:eastAsia="ja-JP"/>
              </w:rPr>
            </w:pPr>
            <w:r w:rsidRPr="002C0056">
              <w:rPr>
                <w:rFonts w:cs="Times New Roman"/>
                <w:szCs w:val="26"/>
                <w:lang w:val="en-US" w:eastAsia="ja-JP"/>
              </w:rPr>
              <w:t>Tạ</w:t>
            </w:r>
            <w:r w:rsidR="00ED486D" w:rsidRPr="002C0056">
              <w:rPr>
                <w:rFonts w:cs="Times New Roman"/>
                <w:szCs w:val="26"/>
                <w:lang w:val="en-US" w:eastAsia="ja-JP"/>
              </w:rPr>
              <w:t>o báo cáo</w:t>
            </w:r>
            <w:r w:rsidRPr="002C0056">
              <w:rPr>
                <w:rFonts w:cs="Times New Roman"/>
                <w:szCs w:val="26"/>
                <w:lang w:val="en-US" w:eastAsia="ja-JP"/>
              </w:rPr>
              <w:t xml:space="preserve"> test report</w:t>
            </w:r>
            <w:r w:rsidR="00ED486D" w:rsidRPr="002C0056">
              <w:rPr>
                <w:rFonts w:cs="Times New Roman"/>
                <w:szCs w:val="26"/>
                <w:lang w:val="en-US" w:eastAsia="ja-JP"/>
              </w:rPr>
              <w:t>, test design, Q&amp;A, Module 2 3 4</w:t>
            </w:r>
          </w:p>
        </w:tc>
        <w:tc>
          <w:tcPr>
            <w:tcW w:w="1260" w:type="dxa"/>
            <w:tcBorders>
              <w:top w:val="single" w:sz="4" w:space="0" w:color="auto"/>
              <w:left w:val="single" w:sz="4" w:space="0" w:color="auto"/>
              <w:bottom w:val="single" w:sz="4" w:space="0" w:color="auto"/>
              <w:right w:val="single" w:sz="4" w:space="0" w:color="auto"/>
            </w:tcBorders>
            <w:hideMark/>
          </w:tcPr>
          <w:p w14:paraId="226839EF" w14:textId="77777777" w:rsidR="00B06F91" w:rsidRPr="002C0056" w:rsidRDefault="00B06F91" w:rsidP="006C2176">
            <w:pPr>
              <w:pStyle w:val="bodytext0"/>
              <w:rPr>
                <w:rFonts w:cs="Times New Roman"/>
                <w:szCs w:val="26"/>
                <w:lang w:eastAsia="ja-JP"/>
              </w:rPr>
            </w:pPr>
            <w:r w:rsidRPr="002C0056">
              <w:rPr>
                <w:rFonts w:cs="Times New Roman"/>
                <w:szCs w:val="26"/>
                <w:lang w:eastAsia="ja-JP"/>
              </w:rPr>
              <w:t>Đại học Tôn Đức Thắng</w:t>
            </w:r>
          </w:p>
        </w:tc>
      </w:tr>
      <w:tr w:rsidR="00B06F91" w:rsidRPr="002C0056" w14:paraId="54A2B571" w14:textId="77777777" w:rsidTr="006C2176">
        <w:trPr>
          <w:cantSplit/>
        </w:trPr>
        <w:tc>
          <w:tcPr>
            <w:tcW w:w="2947" w:type="dxa"/>
            <w:tcBorders>
              <w:top w:val="single" w:sz="4" w:space="0" w:color="auto"/>
              <w:left w:val="single" w:sz="4" w:space="0" w:color="auto"/>
              <w:bottom w:val="single" w:sz="4" w:space="0" w:color="auto"/>
              <w:right w:val="single" w:sz="4" w:space="0" w:color="auto"/>
            </w:tcBorders>
            <w:vAlign w:val="center"/>
            <w:hideMark/>
          </w:tcPr>
          <w:p w14:paraId="0396AB20" w14:textId="77777777" w:rsidR="00B06F91" w:rsidRPr="002C0056" w:rsidRDefault="006C2176" w:rsidP="006C2176">
            <w:pPr>
              <w:pStyle w:val="bodytext0"/>
              <w:rPr>
                <w:rFonts w:cs="Times New Roman"/>
                <w:szCs w:val="26"/>
                <w:lang w:val="en-US" w:eastAsia="ja-JP"/>
              </w:rPr>
            </w:pPr>
            <w:r w:rsidRPr="002C0056">
              <w:rPr>
                <w:rFonts w:cs="Times New Roman"/>
                <w:szCs w:val="26"/>
                <w:lang w:val="en-US" w:eastAsia="ja-JP"/>
              </w:rPr>
              <w:t>Trần Anh Khoa</w:t>
            </w:r>
          </w:p>
          <w:p w14:paraId="752FAB60" w14:textId="4D31D85B" w:rsidR="006C2176" w:rsidRPr="002C0056" w:rsidRDefault="006C2176" w:rsidP="006C2176">
            <w:pPr>
              <w:pStyle w:val="bodytext0"/>
              <w:rPr>
                <w:rFonts w:cs="Times New Roman"/>
                <w:szCs w:val="26"/>
                <w:lang w:val="en-US" w:eastAsia="ja-JP"/>
              </w:rPr>
            </w:pPr>
            <w:r w:rsidRPr="002C0056">
              <w:rPr>
                <w:rFonts w:cs="Times New Roman"/>
                <w:szCs w:val="26"/>
                <w:lang w:val="en-US" w:eastAsia="ja-JP"/>
              </w:rPr>
              <w:t>51900706@student.tdtu.edu.vn</w:t>
            </w:r>
          </w:p>
        </w:tc>
        <w:tc>
          <w:tcPr>
            <w:tcW w:w="1164" w:type="dxa"/>
            <w:tcBorders>
              <w:top w:val="single" w:sz="4" w:space="0" w:color="auto"/>
              <w:left w:val="single" w:sz="4" w:space="0" w:color="auto"/>
              <w:bottom w:val="single" w:sz="4" w:space="0" w:color="auto"/>
              <w:right w:val="single" w:sz="4" w:space="0" w:color="auto"/>
            </w:tcBorders>
          </w:tcPr>
          <w:p w14:paraId="4B36440C" w14:textId="6DDB3742" w:rsidR="00B06F91" w:rsidRPr="002C0056" w:rsidRDefault="006C2176" w:rsidP="006C2176">
            <w:pPr>
              <w:pStyle w:val="bodytext0"/>
              <w:rPr>
                <w:rFonts w:cs="Times New Roman"/>
                <w:szCs w:val="26"/>
                <w:lang w:val="en-US" w:eastAsia="ja-JP"/>
              </w:rPr>
            </w:pPr>
            <w:r w:rsidRPr="002C0056">
              <w:rPr>
                <w:rFonts w:cs="Times New Roman"/>
                <w:szCs w:val="26"/>
                <w:lang w:val="en-US" w:eastAsia="ja-JP"/>
              </w:rPr>
              <w:t>Tester</w:t>
            </w:r>
          </w:p>
        </w:tc>
        <w:tc>
          <w:tcPr>
            <w:tcW w:w="3876" w:type="dxa"/>
            <w:tcBorders>
              <w:top w:val="single" w:sz="4" w:space="0" w:color="auto"/>
              <w:left w:val="single" w:sz="4" w:space="0" w:color="auto"/>
              <w:bottom w:val="single" w:sz="4" w:space="0" w:color="auto"/>
              <w:right w:val="single" w:sz="4" w:space="0" w:color="auto"/>
            </w:tcBorders>
            <w:hideMark/>
          </w:tcPr>
          <w:p w14:paraId="76113174" w14:textId="77777777" w:rsidR="00B06F91" w:rsidRPr="002C0056" w:rsidRDefault="00CF79EC" w:rsidP="006C2176">
            <w:pPr>
              <w:pStyle w:val="bodytext0"/>
              <w:rPr>
                <w:rFonts w:cs="Times New Roman"/>
                <w:szCs w:val="26"/>
                <w:lang w:val="en-US" w:eastAsia="ja-JP"/>
              </w:rPr>
            </w:pPr>
            <w:r w:rsidRPr="002C0056">
              <w:rPr>
                <w:rFonts w:cs="Times New Roman"/>
                <w:szCs w:val="26"/>
                <w:lang w:eastAsia="ja-JP"/>
              </w:rPr>
              <w:t>- Kiểm tra kết quả báo cáo</w:t>
            </w:r>
          </w:p>
          <w:p w14:paraId="0282EDF7" w14:textId="502064CB" w:rsidR="006C2176" w:rsidRPr="002C0056" w:rsidRDefault="006C2176" w:rsidP="006C2176">
            <w:pPr>
              <w:pStyle w:val="bodytext0"/>
              <w:rPr>
                <w:rFonts w:cs="Times New Roman"/>
                <w:szCs w:val="26"/>
                <w:lang w:val="en-US" w:eastAsia="ja-JP"/>
              </w:rPr>
            </w:pPr>
            <w:r w:rsidRPr="002C0056">
              <w:rPr>
                <w:rFonts w:cs="Times New Roman"/>
                <w:szCs w:val="26"/>
                <w:lang w:val="en-US" w:eastAsia="ja-JP"/>
              </w:rPr>
              <w:t>- Sử dụng Loadster thực hiện Load testing và ghi nhận kết quả</w:t>
            </w:r>
            <w:r w:rsidR="00ED486D" w:rsidRPr="002C0056">
              <w:rPr>
                <w:rFonts w:cs="Times New Roman"/>
                <w:szCs w:val="26"/>
                <w:lang w:val="en-US" w:eastAsia="ja-JP"/>
              </w:rPr>
              <w:t xml:space="preserve"> Module 1</w:t>
            </w:r>
          </w:p>
        </w:tc>
        <w:tc>
          <w:tcPr>
            <w:tcW w:w="1260" w:type="dxa"/>
            <w:tcBorders>
              <w:top w:val="single" w:sz="4" w:space="0" w:color="auto"/>
              <w:left w:val="single" w:sz="4" w:space="0" w:color="auto"/>
              <w:bottom w:val="single" w:sz="4" w:space="0" w:color="auto"/>
              <w:right w:val="single" w:sz="4" w:space="0" w:color="auto"/>
            </w:tcBorders>
            <w:hideMark/>
          </w:tcPr>
          <w:p w14:paraId="73EFE149" w14:textId="77777777" w:rsidR="00B06F91" w:rsidRPr="002C0056" w:rsidRDefault="00B06F91" w:rsidP="006C2176">
            <w:pPr>
              <w:pStyle w:val="bodytext0"/>
              <w:rPr>
                <w:rFonts w:cs="Times New Roman"/>
                <w:szCs w:val="26"/>
                <w:lang w:eastAsia="ja-JP"/>
              </w:rPr>
            </w:pPr>
            <w:r w:rsidRPr="002C0056">
              <w:rPr>
                <w:rFonts w:cs="Times New Roman"/>
                <w:szCs w:val="26"/>
                <w:lang w:eastAsia="ja-JP"/>
              </w:rPr>
              <w:t>Đại học Tôn Đức Thắng</w:t>
            </w:r>
          </w:p>
        </w:tc>
      </w:tr>
    </w:tbl>
    <w:p w14:paraId="1897E4A8" w14:textId="40E907FC" w:rsidR="00E5480E" w:rsidRPr="002C0056" w:rsidRDefault="00E5480E" w:rsidP="008D1833">
      <w:pPr>
        <w:spacing w:before="100" w:beforeAutospacing="1" w:after="100" w:afterAutospacing="1"/>
        <w:ind w:left="0"/>
        <w:jc w:val="both"/>
        <w:rPr>
          <w:rFonts w:ascii="Times New Roman" w:hAnsi="Times New Roman" w:cs="Times New Roman"/>
          <w:i/>
          <w:sz w:val="26"/>
          <w:szCs w:val="26"/>
        </w:rPr>
      </w:pPr>
    </w:p>
    <w:p w14:paraId="643784A8" w14:textId="16CC1155" w:rsidR="00B06F91" w:rsidRPr="002C0056" w:rsidRDefault="00E5480E" w:rsidP="00E5480E">
      <w:pPr>
        <w:spacing w:before="0" w:line="240" w:lineRule="auto"/>
        <w:ind w:left="0"/>
        <w:rPr>
          <w:rFonts w:ascii="Times New Roman" w:hAnsi="Times New Roman" w:cs="Times New Roman"/>
          <w:i/>
          <w:sz w:val="26"/>
          <w:szCs w:val="26"/>
          <w:lang w:val="en-US"/>
        </w:rPr>
      </w:pPr>
      <w:r w:rsidRPr="002C0056">
        <w:rPr>
          <w:rFonts w:ascii="Times New Roman" w:hAnsi="Times New Roman" w:cs="Times New Roman"/>
          <w:i/>
          <w:sz w:val="26"/>
          <w:szCs w:val="26"/>
        </w:rPr>
        <w:br w:type="page"/>
      </w:r>
    </w:p>
    <w:p w14:paraId="31EF7584" w14:textId="77777777" w:rsidR="00646B9D" w:rsidRPr="002C0056" w:rsidRDefault="00646B9D" w:rsidP="008D1833">
      <w:pPr>
        <w:pStyle w:val="Heading2"/>
        <w:rPr>
          <w:rFonts w:cs="Times New Roman"/>
          <w:szCs w:val="26"/>
        </w:rPr>
      </w:pPr>
      <w:bookmarkStart w:id="215" w:name="OLE_LINK28"/>
      <w:bookmarkStart w:id="216" w:name="_Toc71249390"/>
      <w:bookmarkStart w:id="217" w:name="_Toc105277525"/>
      <w:bookmarkStart w:id="218" w:name="_Toc485440161"/>
      <w:bookmarkStart w:id="219" w:name="_Toc489093572"/>
      <w:bookmarkStart w:id="220" w:name="_Toc516633396"/>
      <w:bookmarkEnd w:id="212"/>
      <w:r w:rsidRPr="002C0056">
        <w:rPr>
          <w:rFonts w:cs="Times New Roman"/>
          <w:szCs w:val="26"/>
        </w:rPr>
        <w:lastRenderedPageBreak/>
        <w:t>Quản lý kiểm tra</w:t>
      </w:r>
      <w:bookmarkEnd w:id="215"/>
      <w:bookmarkEnd w:id="216"/>
      <w:bookmarkEnd w:id="217"/>
    </w:p>
    <w:tbl>
      <w:tblPr>
        <w:tblW w:w="906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94"/>
        <w:gridCol w:w="1799"/>
        <w:gridCol w:w="3976"/>
      </w:tblGrid>
      <w:tr w:rsidR="00131A9E" w:rsidRPr="002C0056" w14:paraId="45C64B77" w14:textId="77777777" w:rsidTr="006C2176">
        <w:tc>
          <w:tcPr>
            <w:tcW w:w="3294" w:type="dxa"/>
            <w:tcBorders>
              <w:top w:val="single" w:sz="6" w:space="0" w:color="000000"/>
              <w:left w:val="single" w:sz="6" w:space="0" w:color="000000"/>
              <w:bottom w:val="single" w:sz="6" w:space="0" w:color="000000"/>
              <w:right w:val="single" w:sz="6" w:space="0" w:color="000000"/>
            </w:tcBorders>
            <w:shd w:val="clear" w:color="auto" w:fill="9BBB59" w:themeFill="accent3"/>
            <w:vAlign w:val="center"/>
            <w:hideMark/>
          </w:tcPr>
          <w:bookmarkEnd w:id="218"/>
          <w:bookmarkEnd w:id="219"/>
          <w:bookmarkEnd w:id="220"/>
          <w:p w14:paraId="1DE7C3B2" w14:textId="77777777" w:rsidR="00131A9E" w:rsidRPr="002C0056" w:rsidRDefault="00131A9E" w:rsidP="006C2176">
            <w:pPr>
              <w:numPr>
                <w:ilvl w:val="12"/>
                <w:numId w:val="0"/>
              </w:numPr>
              <w:jc w:val="center"/>
              <w:rPr>
                <w:rFonts w:ascii="Times New Roman" w:hAnsi="Times New Roman" w:cs="Times New Roman"/>
                <w:b/>
                <w:snapToGrid/>
                <w:sz w:val="26"/>
                <w:szCs w:val="26"/>
                <w:lang w:eastAsia="ja-JP"/>
              </w:rPr>
            </w:pPr>
            <w:r w:rsidRPr="002C0056">
              <w:rPr>
                <w:rFonts w:ascii="Times New Roman" w:hAnsi="Times New Roman" w:cs="Times New Roman"/>
                <w:b/>
                <w:sz w:val="26"/>
                <w:szCs w:val="26"/>
                <w:lang w:eastAsia="ja-JP"/>
              </w:rPr>
              <w:t>Quy trình</w:t>
            </w:r>
          </w:p>
        </w:tc>
        <w:tc>
          <w:tcPr>
            <w:tcW w:w="1799" w:type="dxa"/>
            <w:tcBorders>
              <w:top w:val="single" w:sz="6" w:space="0" w:color="000000"/>
              <w:left w:val="single" w:sz="6" w:space="0" w:color="000000"/>
              <w:bottom w:val="single" w:sz="6" w:space="0" w:color="000000"/>
              <w:right w:val="single" w:sz="6" w:space="0" w:color="000000"/>
            </w:tcBorders>
            <w:shd w:val="clear" w:color="auto" w:fill="9BBB59" w:themeFill="accent3"/>
            <w:vAlign w:val="center"/>
            <w:hideMark/>
          </w:tcPr>
          <w:p w14:paraId="5F4B5303" w14:textId="77777777" w:rsidR="00131A9E" w:rsidRPr="002C0056" w:rsidRDefault="00131A9E" w:rsidP="006C2176">
            <w:pPr>
              <w:numPr>
                <w:ilvl w:val="12"/>
                <w:numId w:val="0"/>
              </w:numPr>
              <w:jc w:val="center"/>
              <w:rPr>
                <w:rFonts w:ascii="Times New Roman" w:hAnsi="Times New Roman" w:cs="Times New Roman"/>
                <w:b/>
                <w:sz w:val="26"/>
                <w:szCs w:val="26"/>
                <w:lang w:eastAsia="ja-JP"/>
              </w:rPr>
            </w:pPr>
            <w:r w:rsidRPr="002C0056">
              <w:rPr>
                <w:rFonts w:ascii="Times New Roman" w:hAnsi="Times New Roman" w:cs="Times New Roman"/>
                <w:b/>
                <w:sz w:val="26"/>
                <w:szCs w:val="26"/>
                <w:lang w:eastAsia="ja-JP"/>
              </w:rPr>
              <w:t>Tool</w:t>
            </w:r>
          </w:p>
        </w:tc>
        <w:tc>
          <w:tcPr>
            <w:tcW w:w="3976" w:type="dxa"/>
            <w:tcBorders>
              <w:top w:val="single" w:sz="6" w:space="0" w:color="000000"/>
              <w:left w:val="single" w:sz="6" w:space="0" w:color="000000"/>
              <w:bottom w:val="single" w:sz="6" w:space="0" w:color="000000"/>
              <w:right w:val="single" w:sz="6" w:space="0" w:color="000000"/>
            </w:tcBorders>
            <w:shd w:val="clear" w:color="auto" w:fill="9BBB59" w:themeFill="accent3"/>
            <w:vAlign w:val="center"/>
            <w:hideMark/>
          </w:tcPr>
          <w:p w14:paraId="67BC81A3" w14:textId="77777777" w:rsidR="00131A9E" w:rsidRPr="002C0056" w:rsidRDefault="00131A9E" w:rsidP="006C2176">
            <w:pPr>
              <w:numPr>
                <w:ilvl w:val="12"/>
                <w:numId w:val="0"/>
              </w:numPr>
              <w:jc w:val="center"/>
              <w:rPr>
                <w:rFonts w:ascii="Times New Roman" w:hAnsi="Times New Roman" w:cs="Times New Roman"/>
                <w:b/>
                <w:sz w:val="26"/>
                <w:szCs w:val="26"/>
                <w:lang w:eastAsia="ja-JP"/>
              </w:rPr>
            </w:pPr>
            <w:r w:rsidRPr="002C0056">
              <w:rPr>
                <w:rFonts w:ascii="Times New Roman" w:hAnsi="Times New Roman" w:cs="Times New Roman"/>
                <w:b/>
                <w:sz w:val="26"/>
                <w:szCs w:val="26"/>
                <w:lang w:eastAsia="ja-JP"/>
              </w:rPr>
              <w:t>Kỹ thuật</w:t>
            </w:r>
          </w:p>
        </w:tc>
      </w:tr>
      <w:tr w:rsidR="00131A9E" w:rsidRPr="002C0056" w14:paraId="46D3E438" w14:textId="77777777" w:rsidTr="006C2176">
        <w:tc>
          <w:tcPr>
            <w:tcW w:w="3294" w:type="dxa"/>
            <w:tcBorders>
              <w:top w:val="single" w:sz="6" w:space="0" w:color="000000"/>
              <w:left w:val="single" w:sz="6" w:space="0" w:color="000000"/>
              <w:bottom w:val="single" w:sz="6" w:space="0" w:color="000000"/>
              <w:right w:val="single" w:sz="6" w:space="0" w:color="000000"/>
            </w:tcBorders>
            <w:hideMark/>
          </w:tcPr>
          <w:p w14:paraId="6349FABB" w14:textId="1E01B465" w:rsidR="00131A9E" w:rsidRPr="002C0056" w:rsidRDefault="006C2176" w:rsidP="008D1833">
            <w:pPr>
              <w:numPr>
                <w:ilvl w:val="12"/>
                <w:numId w:val="0"/>
              </w:numPr>
              <w:rPr>
                <w:rFonts w:ascii="Times New Roman" w:hAnsi="Times New Roman" w:cs="Times New Roman"/>
                <w:sz w:val="26"/>
                <w:szCs w:val="26"/>
                <w:lang w:val="en-US" w:eastAsia="ja-JP"/>
              </w:rPr>
            </w:pPr>
            <w:r w:rsidRPr="002C0056">
              <w:rPr>
                <w:rFonts w:ascii="Times New Roman" w:hAnsi="Times New Roman" w:cs="Times New Roman"/>
                <w:sz w:val="26"/>
                <w:szCs w:val="26"/>
                <w:lang w:val="en-US" w:eastAsia="ja-JP"/>
              </w:rPr>
              <w:t>Viết tài liệu SRS</w:t>
            </w:r>
          </w:p>
        </w:tc>
        <w:tc>
          <w:tcPr>
            <w:tcW w:w="1799" w:type="dxa"/>
            <w:tcBorders>
              <w:top w:val="single" w:sz="6" w:space="0" w:color="000000"/>
              <w:left w:val="single" w:sz="6" w:space="0" w:color="000000"/>
              <w:bottom w:val="single" w:sz="6" w:space="0" w:color="000000"/>
              <w:right w:val="single" w:sz="6" w:space="0" w:color="000000"/>
            </w:tcBorders>
            <w:hideMark/>
          </w:tcPr>
          <w:p w14:paraId="2824C45B" w14:textId="77777777" w:rsidR="00131A9E" w:rsidRPr="002C0056" w:rsidRDefault="00131A9E" w:rsidP="008D1833">
            <w:pPr>
              <w:numPr>
                <w:ilvl w:val="12"/>
                <w:numId w:val="0"/>
              </w:numPr>
              <w:jc w:val="center"/>
              <w:rPr>
                <w:rFonts w:ascii="Times New Roman" w:hAnsi="Times New Roman" w:cs="Times New Roman"/>
                <w:sz w:val="26"/>
                <w:szCs w:val="26"/>
                <w:lang w:eastAsia="ja-JP"/>
              </w:rPr>
            </w:pPr>
            <w:r w:rsidRPr="002C0056">
              <w:rPr>
                <w:rFonts w:ascii="Times New Roman" w:hAnsi="Times New Roman" w:cs="Times New Roman"/>
                <w:sz w:val="26"/>
                <w:szCs w:val="26"/>
                <w:lang w:eastAsia="ja-JP"/>
              </w:rPr>
              <w:t>Microsoft Excel: Question_Answer_List.xls</w:t>
            </w:r>
          </w:p>
        </w:tc>
        <w:tc>
          <w:tcPr>
            <w:tcW w:w="3976" w:type="dxa"/>
            <w:tcBorders>
              <w:top w:val="single" w:sz="6" w:space="0" w:color="000000"/>
              <w:left w:val="single" w:sz="6" w:space="0" w:color="000000"/>
              <w:bottom w:val="single" w:sz="6" w:space="0" w:color="000000"/>
              <w:right w:val="single" w:sz="6" w:space="0" w:color="000000"/>
            </w:tcBorders>
            <w:hideMark/>
          </w:tcPr>
          <w:p w14:paraId="258DAA88" w14:textId="23CD7451" w:rsidR="00131A9E" w:rsidRPr="002C0056" w:rsidRDefault="00E2087D"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iCs/>
                <w:sz w:val="26"/>
                <w:szCs w:val="26"/>
              </w:rPr>
              <w:t>Tìm SRS, đặt những câu hỏi liên quan đến SRS nếu chưa xác định</w:t>
            </w:r>
          </w:p>
        </w:tc>
      </w:tr>
      <w:tr w:rsidR="00131A9E" w:rsidRPr="002C0056" w14:paraId="47D16AE3" w14:textId="77777777" w:rsidTr="006C2176">
        <w:tc>
          <w:tcPr>
            <w:tcW w:w="3294" w:type="dxa"/>
            <w:tcBorders>
              <w:top w:val="single" w:sz="6" w:space="0" w:color="000000"/>
              <w:left w:val="single" w:sz="6" w:space="0" w:color="000000"/>
              <w:bottom w:val="single" w:sz="6" w:space="0" w:color="000000"/>
              <w:right w:val="single" w:sz="6" w:space="0" w:color="000000"/>
            </w:tcBorders>
            <w:hideMark/>
          </w:tcPr>
          <w:p w14:paraId="49E716C1" w14:textId="77777777" w:rsidR="00131A9E" w:rsidRPr="002C0056" w:rsidRDefault="00131A9E"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sz w:val="26"/>
                <w:szCs w:val="26"/>
                <w:lang w:eastAsia="ja-JP"/>
              </w:rPr>
              <w:t>Lập kế hoạch kiểm tra</w:t>
            </w:r>
          </w:p>
        </w:tc>
        <w:tc>
          <w:tcPr>
            <w:tcW w:w="1799" w:type="dxa"/>
            <w:tcBorders>
              <w:top w:val="single" w:sz="6" w:space="0" w:color="000000"/>
              <w:left w:val="single" w:sz="6" w:space="0" w:color="000000"/>
              <w:bottom w:val="single" w:sz="6" w:space="0" w:color="000000"/>
              <w:right w:val="single" w:sz="6" w:space="0" w:color="000000"/>
            </w:tcBorders>
            <w:hideMark/>
          </w:tcPr>
          <w:p w14:paraId="4160BEDB" w14:textId="77777777" w:rsidR="00131A9E" w:rsidRPr="002C0056" w:rsidRDefault="00131A9E" w:rsidP="008D1833">
            <w:pPr>
              <w:numPr>
                <w:ilvl w:val="12"/>
                <w:numId w:val="0"/>
              </w:numPr>
              <w:jc w:val="center"/>
              <w:rPr>
                <w:rFonts w:ascii="Times New Roman" w:hAnsi="Times New Roman" w:cs="Times New Roman"/>
                <w:sz w:val="26"/>
                <w:szCs w:val="26"/>
                <w:lang w:eastAsia="ja-JP"/>
              </w:rPr>
            </w:pPr>
            <w:r w:rsidRPr="002C0056">
              <w:rPr>
                <w:rFonts w:ascii="Times New Roman" w:hAnsi="Times New Roman" w:cs="Times New Roman"/>
                <w:sz w:val="26"/>
                <w:szCs w:val="26"/>
                <w:lang w:eastAsia="ja-JP"/>
              </w:rPr>
              <w:t>Microsoft Word: Test Plan.docx</w:t>
            </w:r>
          </w:p>
        </w:tc>
        <w:tc>
          <w:tcPr>
            <w:tcW w:w="3976" w:type="dxa"/>
            <w:tcBorders>
              <w:top w:val="single" w:sz="6" w:space="0" w:color="000000"/>
              <w:left w:val="single" w:sz="6" w:space="0" w:color="000000"/>
              <w:bottom w:val="single" w:sz="6" w:space="0" w:color="000000"/>
              <w:right w:val="single" w:sz="6" w:space="0" w:color="000000"/>
            </w:tcBorders>
            <w:hideMark/>
          </w:tcPr>
          <w:p w14:paraId="3786C21C" w14:textId="35AFC346" w:rsidR="00131A9E" w:rsidRPr="002C0056" w:rsidRDefault="00F67EDE"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iCs/>
                <w:sz w:val="26"/>
                <w:szCs w:val="26"/>
              </w:rPr>
              <w:t>Thực hiện Kế hoạch kiểm tra cho kiểm thử quy định</w:t>
            </w:r>
          </w:p>
        </w:tc>
      </w:tr>
      <w:tr w:rsidR="00131A9E" w:rsidRPr="002C0056" w14:paraId="6290A17F" w14:textId="77777777" w:rsidTr="006C2176">
        <w:tc>
          <w:tcPr>
            <w:tcW w:w="3294" w:type="dxa"/>
            <w:tcBorders>
              <w:top w:val="single" w:sz="6" w:space="0" w:color="000000"/>
              <w:left w:val="single" w:sz="6" w:space="0" w:color="000000"/>
              <w:bottom w:val="single" w:sz="6" w:space="0" w:color="000000"/>
              <w:right w:val="single" w:sz="6" w:space="0" w:color="000000"/>
            </w:tcBorders>
            <w:hideMark/>
          </w:tcPr>
          <w:p w14:paraId="312E9DA7" w14:textId="77777777" w:rsidR="00131A9E" w:rsidRPr="002C0056" w:rsidRDefault="00131A9E"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sz w:val="26"/>
                <w:szCs w:val="26"/>
                <w:lang w:eastAsia="ja-JP"/>
              </w:rPr>
              <w:t>Thiết kế thử nghiệm</w:t>
            </w:r>
          </w:p>
        </w:tc>
        <w:tc>
          <w:tcPr>
            <w:tcW w:w="1799" w:type="dxa"/>
            <w:tcBorders>
              <w:top w:val="single" w:sz="6" w:space="0" w:color="000000"/>
              <w:left w:val="single" w:sz="6" w:space="0" w:color="000000"/>
              <w:bottom w:val="single" w:sz="6" w:space="0" w:color="000000"/>
              <w:right w:val="single" w:sz="6" w:space="0" w:color="000000"/>
            </w:tcBorders>
            <w:hideMark/>
          </w:tcPr>
          <w:p w14:paraId="6462D6A0" w14:textId="77777777" w:rsidR="00131A9E" w:rsidRPr="002C0056" w:rsidRDefault="00131A9E" w:rsidP="008D1833">
            <w:pPr>
              <w:numPr>
                <w:ilvl w:val="12"/>
                <w:numId w:val="0"/>
              </w:numPr>
              <w:jc w:val="center"/>
              <w:rPr>
                <w:rFonts w:ascii="Times New Roman" w:hAnsi="Times New Roman" w:cs="Times New Roman"/>
                <w:sz w:val="26"/>
                <w:szCs w:val="26"/>
                <w:lang w:eastAsia="ja-JP"/>
              </w:rPr>
            </w:pPr>
            <w:r w:rsidRPr="002C0056">
              <w:rPr>
                <w:rFonts w:ascii="Times New Roman" w:hAnsi="Times New Roman" w:cs="Times New Roman"/>
                <w:sz w:val="26"/>
                <w:szCs w:val="26"/>
                <w:lang w:eastAsia="ja-JP"/>
              </w:rPr>
              <w:t>Microsoft Excel: Test_Design.xls</w:t>
            </w:r>
          </w:p>
        </w:tc>
        <w:tc>
          <w:tcPr>
            <w:tcW w:w="3976" w:type="dxa"/>
            <w:tcBorders>
              <w:top w:val="single" w:sz="6" w:space="0" w:color="000000"/>
              <w:left w:val="single" w:sz="6" w:space="0" w:color="000000"/>
              <w:bottom w:val="single" w:sz="6" w:space="0" w:color="000000"/>
              <w:right w:val="single" w:sz="6" w:space="0" w:color="000000"/>
            </w:tcBorders>
            <w:hideMark/>
          </w:tcPr>
          <w:p w14:paraId="3ED0927D" w14:textId="49A0DEE4" w:rsidR="00131A9E" w:rsidRPr="002C0056" w:rsidRDefault="00CD2217"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iCs/>
                <w:sz w:val="26"/>
                <w:szCs w:val="26"/>
              </w:rPr>
              <w:t>Thực hiện thiết kế thử nghiệm cho thử nghiệm quy định</w:t>
            </w:r>
          </w:p>
        </w:tc>
      </w:tr>
      <w:tr w:rsidR="00131A9E" w:rsidRPr="002C0056" w14:paraId="17524F2C" w14:textId="77777777" w:rsidTr="006C2176">
        <w:tc>
          <w:tcPr>
            <w:tcW w:w="3294" w:type="dxa"/>
            <w:tcBorders>
              <w:top w:val="single" w:sz="6" w:space="0" w:color="000000"/>
              <w:left w:val="single" w:sz="6" w:space="0" w:color="000000"/>
              <w:bottom w:val="single" w:sz="6" w:space="0" w:color="000000"/>
              <w:right w:val="single" w:sz="6" w:space="0" w:color="000000"/>
            </w:tcBorders>
            <w:hideMark/>
          </w:tcPr>
          <w:p w14:paraId="6190680A" w14:textId="77777777" w:rsidR="00131A9E" w:rsidRPr="002C0056" w:rsidRDefault="00131A9E"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sz w:val="26"/>
                <w:szCs w:val="26"/>
                <w:lang w:eastAsia="ja-JP"/>
              </w:rPr>
              <w:t>Tạo trường hợp thử nghiệm</w:t>
            </w:r>
          </w:p>
        </w:tc>
        <w:tc>
          <w:tcPr>
            <w:tcW w:w="1799" w:type="dxa"/>
            <w:tcBorders>
              <w:top w:val="single" w:sz="6" w:space="0" w:color="000000"/>
              <w:left w:val="single" w:sz="6" w:space="0" w:color="000000"/>
              <w:bottom w:val="single" w:sz="6" w:space="0" w:color="000000"/>
              <w:right w:val="single" w:sz="6" w:space="0" w:color="000000"/>
            </w:tcBorders>
            <w:hideMark/>
          </w:tcPr>
          <w:p w14:paraId="7BF43ED7" w14:textId="77777777" w:rsidR="00131A9E" w:rsidRPr="002C0056" w:rsidRDefault="00131A9E" w:rsidP="008D1833">
            <w:pPr>
              <w:numPr>
                <w:ilvl w:val="12"/>
                <w:numId w:val="0"/>
              </w:numPr>
              <w:jc w:val="center"/>
              <w:rPr>
                <w:rFonts w:ascii="Times New Roman" w:hAnsi="Times New Roman" w:cs="Times New Roman"/>
                <w:sz w:val="26"/>
                <w:szCs w:val="26"/>
                <w:lang w:eastAsia="ja-JP"/>
              </w:rPr>
            </w:pPr>
            <w:r w:rsidRPr="002C0056">
              <w:rPr>
                <w:rFonts w:ascii="Times New Roman" w:hAnsi="Times New Roman" w:cs="Times New Roman"/>
                <w:sz w:val="26"/>
                <w:szCs w:val="26"/>
                <w:lang w:eastAsia="ja-JP"/>
              </w:rPr>
              <w:t>Microsoft Excel: Test_Case.xls</w:t>
            </w:r>
          </w:p>
        </w:tc>
        <w:tc>
          <w:tcPr>
            <w:tcW w:w="3976" w:type="dxa"/>
            <w:tcBorders>
              <w:top w:val="single" w:sz="6" w:space="0" w:color="000000"/>
              <w:left w:val="single" w:sz="6" w:space="0" w:color="000000"/>
              <w:bottom w:val="single" w:sz="6" w:space="0" w:color="000000"/>
              <w:right w:val="single" w:sz="6" w:space="0" w:color="000000"/>
            </w:tcBorders>
            <w:hideMark/>
          </w:tcPr>
          <w:p w14:paraId="641BBDEE" w14:textId="6644C7C9" w:rsidR="00131A9E" w:rsidRPr="002C0056" w:rsidRDefault="00E232A5"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iCs/>
                <w:sz w:val="26"/>
                <w:szCs w:val="26"/>
              </w:rPr>
              <w:t>Create Test Case để kiểm tra thử</w:t>
            </w:r>
          </w:p>
        </w:tc>
      </w:tr>
      <w:tr w:rsidR="003D332D" w:rsidRPr="002C0056" w14:paraId="619B1345" w14:textId="77777777" w:rsidTr="006C2176">
        <w:tc>
          <w:tcPr>
            <w:tcW w:w="3294" w:type="dxa"/>
            <w:tcBorders>
              <w:top w:val="single" w:sz="6" w:space="0" w:color="000000"/>
              <w:left w:val="single" w:sz="6" w:space="0" w:color="000000"/>
              <w:bottom w:val="single" w:sz="6" w:space="0" w:color="000000"/>
              <w:right w:val="single" w:sz="6" w:space="0" w:color="000000"/>
            </w:tcBorders>
          </w:tcPr>
          <w:p w14:paraId="780314D0" w14:textId="154459E8" w:rsidR="003D332D" w:rsidRPr="002C0056" w:rsidRDefault="003D332D"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sz w:val="26"/>
                <w:szCs w:val="26"/>
                <w:lang w:eastAsia="ja-JP"/>
              </w:rPr>
              <w:t>Theo dõi khiếm khuyết</w:t>
            </w:r>
          </w:p>
        </w:tc>
        <w:tc>
          <w:tcPr>
            <w:tcW w:w="1799" w:type="dxa"/>
            <w:tcBorders>
              <w:top w:val="single" w:sz="6" w:space="0" w:color="000000"/>
              <w:left w:val="single" w:sz="6" w:space="0" w:color="000000"/>
              <w:bottom w:val="single" w:sz="6" w:space="0" w:color="000000"/>
              <w:right w:val="single" w:sz="6" w:space="0" w:color="000000"/>
            </w:tcBorders>
          </w:tcPr>
          <w:p w14:paraId="29425FA8" w14:textId="7A39D991" w:rsidR="003D332D" w:rsidRPr="002C0056" w:rsidRDefault="003D332D" w:rsidP="008D1833">
            <w:pPr>
              <w:numPr>
                <w:ilvl w:val="12"/>
                <w:numId w:val="0"/>
              </w:numPr>
              <w:jc w:val="center"/>
              <w:rPr>
                <w:rFonts w:ascii="Times New Roman" w:hAnsi="Times New Roman" w:cs="Times New Roman"/>
                <w:sz w:val="26"/>
                <w:szCs w:val="26"/>
                <w:lang w:eastAsia="ja-JP"/>
              </w:rPr>
            </w:pPr>
            <w:r w:rsidRPr="002C0056">
              <w:rPr>
                <w:rFonts w:ascii="Times New Roman" w:hAnsi="Times New Roman" w:cs="Times New Roman"/>
                <w:sz w:val="26"/>
                <w:szCs w:val="26"/>
                <w:lang w:eastAsia="ja-JP"/>
              </w:rPr>
              <w:t>Microsoft Excel: Defect_List.xls</w:t>
            </w:r>
          </w:p>
        </w:tc>
        <w:tc>
          <w:tcPr>
            <w:tcW w:w="3976" w:type="dxa"/>
            <w:tcBorders>
              <w:top w:val="single" w:sz="6" w:space="0" w:color="000000"/>
              <w:left w:val="single" w:sz="6" w:space="0" w:color="000000"/>
              <w:bottom w:val="single" w:sz="6" w:space="0" w:color="000000"/>
              <w:right w:val="single" w:sz="6" w:space="0" w:color="000000"/>
            </w:tcBorders>
          </w:tcPr>
          <w:p w14:paraId="725C7FAD" w14:textId="185C8A09" w:rsidR="003D332D" w:rsidRPr="002C0056" w:rsidRDefault="003D332D" w:rsidP="008D1833">
            <w:pPr>
              <w:numPr>
                <w:ilvl w:val="12"/>
                <w:numId w:val="0"/>
              </w:numPr>
              <w:rPr>
                <w:rFonts w:ascii="Times New Roman" w:hAnsi="Times New Roman" w:cs="Times New Roman"/>
                <w:iCs/>
                <w:sz w:val="26"/>
                <w:szCs w:val="26"/>
              </w:rPr>
            </w:pPr>
            <w:r w:rsidRPr="002C0056">
              <w:rPr>
                <w:rFonts w:ascii="Times New Roman" w:hAnsi="Times New Roman" w:cs="Times New Roman"/>
                <w:sz w:val="26"/>
                <w:szCs w:val="26"/>
                <w:lang w:eastAsia="ja-JP"/>
              </w:rPr>
              <w:t>Kiểm tra thực tế và ghi những lỗi tìm được vào báo cáo</w:t>
            </w:r>
          </w:p>
        </w:tc>
      </w:tr>
      <w:tr w:rsidR="003D332D" w:rsidRPr="002C0056" w14:paraId="76C18858" w14:textId="77777777" w:rsidTr="006C2176">
        <w:tc>
          <w:tcPr>
            <w:tcW w:w="3294" w:type="dxa"/>
            <w:tcBorders>
              <w:top w:val="single" w:sz="6" w:space="0" w:color="000000"/>
              <w:left w:val="single" w:sz="6" w:space="0" w:color="000000"/>
              <w:bottom w:val="single" w:sz="6" w:space="0" w:color="000000"/>
              <w:right w:val="single" w:sz="6" w:space="0" w:color="000000"/>
            </w:tcBorders>
            <w:hideMark/>
          </w:tcPr>
          <w:p w14:paraId="4BB3FA30" w14:textId="77777777" w:rsidR="003D332D" w:rsidRPr="002C0056" w:rsidRDefault="003D332D"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sz w:val="26"/>
                <w:szCs w:val="26"/>
                <w:lang w:eastAsia="ja-JP"/>
              </w:rPr>
              <w:t>Báo cáo thử nghiệm</w:t>
            </w:r>
          </w:p>
        </w:tc>
        <w:tc>
          <w:tcPr>
            <w:tcW w:w="1799" w:type="dxa"/>
            <w:tcBorders>
              <w:top w:val="single" w:sz="6" w:space="0" w:color="000000"/>
              <w:left w:val="single" w:sz="6" w:space="0" w:color="000000"/>
              <w:bottom w:val="single" w:sz="6" w:space="0" w:color="000000"/>
              <w:right w:val="single" w:sz="6" w:space="0" w:color="000000"/>
            </w:tcBorders>
            <w:hideMark/>
          </w:tcPr>
          <w:p w14:paraId="5291EDE9" w14:textId="77777777" w:rsidR="003D332D" w:rsidRPr="002C0056" w:rsidRDefault="003D332D" w:rsidP="008D1833">
            <w:pPr>
              <w:numPr>
                <w:ilvl w:val="12"/>
                <w:numId w:val="0"/>
              </w:numPr>
              <w:jc w:val="center"/>
              <w:rPr>
                <w:rFonts w:ascii="Times New Roman" w:hAnsi="Times New Roman" w:cs="Times New Roman"/>
                <w:sz w:val="26"/>
                <w:szCs w:val="26"/>
                <w:lang w:eastAsia="ja-JP"/>
              </w:rPr>
            </w:pPr>
            <w:r w:rsidRPr="002C0056">
              <w:rPr>
                <w:rFonts w:ascii="Times New Roman" w:hAnsi="Times New Roman" w:cs="Times New Roman"/>
                <w:sz w:val="26"/>
                <w:szCs w:val="26"/>
                <w:lang w:eastAsia="ja-JP"/>
              </w:rPr>
              <w:t>Microsoft Excel: Test_Report.xls</w:t>
            </w:r>
          </w:p>
        </w:tc>
        <w:tc>
          <w:tcPr>
            <w:tcW w:w="3976" w:type="dxa"/>
            <w:tcBorders>
              <w:top w:val="single" w:sz="6" w:space="0" w:color="000000"/>
              <w:left w:val="single" w:sz="6" w:space="0" w:color="000000"/>
              <w:bottom w:val="single" w:sz="6" w:space="0" w:color="000000"/>
              <w:right w:val="single" w:sz="6" w:space="0" w:color="000000"/>
            </w:tcBorders>
            <w:hideMark/>
          </w:tcPr>
          <w:p w14:paraId="4360E1C1" w14:textId="16F49A53" w:rsidR="003D332D" w:rsidRPr="002C0056" w:rsidRDefault="003D332D"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iCs/>
                <w:sz w:val="26"/>
                <w:szCs w:val="26"/>
              </w:rPr>
              <w:t>Báo cáo và ghi kết quả thử nghiệm thu được</w:t>
            </w:r>
          </w:p>
        </w:tc>
      </w:tr>
      <w:tr w:rsidR="003D332D" w:rsidRPr="002C0056" w14:paraId="624CAA32" w14:textId="77777777" w:rsidTr="006C2176">
        <w:tc>
          <w:tcPr>
            <w:tcW w:w="3294" w:type="dxa"/>
            <w:tcBorders>
              <w:top w:val="single" w:sz="6" w:space="0" w:color="000000"/>
              <w:left w:val="single" w:sz="6" w:space="0" w:color="000000"/>
              <w:bottom w:val="single" w:sz="6" w:space="0" w:color="000000"/>
              <w:right w:val="single" w:sz="6" w:space="0" w:color="000000"/>
            </w:tcBorders>
            <w:hideMark/>
          </w:tcPr>
          <w:p w14:paraId="799892FF" w14:textId="77777777" w:rsidR="003D332D" w:rsidRPr="002C0056" w:rsidRDefault="003D332D" w:rsidP="008D1833">
            <w:pPr>
              <w:numPr>
                <w:ilvl w:val="12"/>
                <w:numId w:val="0"/>
              </w:numPr>
              <w:rPr>
                <w:rFonts w:ascii="Times New Roman" w:hAnsi="Times New Roman" w:cs="Times New Roman"/>
                <w:sz w:val="26"/>
                <w:szCs w:val="26"/>
                <w:lang w:eastAsia="ja-JP"/>
              </w:rPr>
            </w:pPr>
            <w:r w:rsidRPr="002C0056">
              <w:rPr>
                <w:rFonts w:ascii="Times New Roman" w:hAnsi="Times New Roman" w:cs="Times New Roman"/>
                <w:sz w:val="26"/>
                <w:szCs w:val="26"/>
                <w:lang w:eastAsia="ja-JP"/>
              </w:rPr>
              <w:t>Run test phần mềm</w:t>
            </w:r>
          </w:p>
        </w:tc>
        <w:tc>
          <w:tcPr>
            <w:tcW w:w="1799" w:type="dxa"/>
            <w:tcBorders>
              <w:top w:val="single" w:sz="6" w:space="0" w:color="000000"/>
              <w:left w:val="single" w:sz="6" w:space="0" w:color="000000"/>
              <w:bottom w:val="single" w:sz="6" w:space="0" w:color="000000"/>
              <w:right w:val="single" w:sz="6" w:space="0" w:color="000000"/>
            </w:tcBorders>
            <w:hideMark/>
          </w:tcPr>
          <w:p w14:paraId="6D4C4ABA" w14:textId="3345C1AE" w:rsidR="003D332D" w:rsidRPr="002C0056" w:rsidRDefault="006C2176" w:rsidP="008D1833">
            <w:pPr>
              <w:numPr>
                <w:ilvl w:val="12"/>
                <w:numId w:val="0"/>
              </w:numPr>
              <w:jc w:val="center"/>
              <w:rPr>
                <w:rFonts w:ascii="Times New Roman" w:hAnsi="Times New Roman" w:cs="Times New Roman"/>
                <w:sz w:val="26"/>
                <w:szCs w:val="26"/>
                <w:lang w:val="en-US" w:eastAsia="ja-JP"/>
              </w:rPr>
            </w:pPr>
            <w:r w:rsidRPr="002C0056">
              <w:rPr>
                <w:rFonts w:ascii="Times New Roman" w:hAnsi="Times New Roman" w:cs="Times New Roman"/>
                <w:sz w:val="26"/>
                <w:szCs w:val="26"/>
                <w:lang w:val="en-US" w:eastAsia="ja-JP"/>
              </w:rPr>
              <w:t>Loadster</w:t>
            </w:r>
          </w:p>
        </w:tc>
        <w:tc>
          <w:tcPr>
            <w:tcW w:w="3976" w:type="dxa"/>
            <w:tcBorders>
              <w:top w:val="single" w:sz="6" w:space="0" w:color="000000"/>
              <w:left w:val="single" w:sz="6" w:space="0" w:color="000000"/>
              <w:bottom w:val="single" w:sz="6" w:space="0" w:color="000000"/>
              <w:right w:val="single" w:sz="6" w:space="0" w:color="000000"/>
            </w:tcBorders>
            <w:hideMark/>
          </w:tcPr>
          <w:p w14:paraId="22DBB8C9" w14:textId="312E90C3" w:rsidR="003D332D" w:rsidRPr="002C0056" w:rsidRDefault="006C2176" w:rsidP="008D1833">
            <w:pPr>
              <w:numPr>
                <w:ilvl w:val="12"/>
                <w:numId w:val="0"/>
              </w:numPr>
              <w:rPr>
                <w:rFonts w:ascii="Times New Roman" w:hAnsi="Times New Roman" w:cs="Times New Roman"/>
                <w:sz w:val="26"/>
                <w:szCs w:val="26"/>
                <w:lang w:val="en-US" w:eastAsia="ja-JP"/>
              </w:rPr>
            </w:pPr>
            <w:r w:rsidRPr="002C0056">
              <w:rPr>
                <w:rFonts w:ascii="Times New Roman" w:hAnsi="Times New Roman" w:cs="Times New Roman"/>
                <w:iCs/>
                <w:sz w:val="26"/>
                <w:szCs w:val="26"/>
                <w:lang w:val="en-US"/>
              </w:rPr>
              <w:t>Phần mềm được sử dụng để thực hiện Load testing.</w:t>
            </w:r>
          </w:p>
        </w:tc>
      </w:tr>
    </w:tbl>
    <w:p w14:paraId="05C8F600" w14:textId="77777777" w:rsidR="00B6392A" w:rsidRPr="002C0056" w:rsidRDefault="00B6392A" w:rsidP="002C0056">
      <w:pPr>
        <w:pStyle w:val="Heading1"/>
        <w:sectPr w:rsidR="00B6392A" w:rsidRPr="002C0056" w:rsidSect="00535792">
          <w:pgSz w:w="11909" w:h="16834" w:code="9"/>
          <w:pgMar w:top="1440" w:right="1440" w:bottom="1440" w:left="1440" w:header="720" w:footer="720" w:gutter="0"/>
          <w:cols w:space="720"/>
          <w:docGrid w:linePitch="272"/>
        </w:sectPr>
      </w:pPr>
    </w:p>
    <w:p w14:paraId="09921035" w14:textId="41F42D35" w:rsidR="007125E3" w:rsidRPr="002C0056" w:rsidRDefault="00C4251B" w:rsidP="002C0056">
      <w:pPr>
        <w:pStyle w:val="Heading1"/>
      </w:pPr>
      <w:bookmarkStart w:id="221" w:name="OLE_LINK29"/>
      <w:bookmarkStart w:id="222" w:name="_Toc71249391"/>
      <w:bookmarkStart w:id="223" w:name="_Toc105277526"/>
      <w:r w:rsidRPr="002C0056">
        <w:lastRenderedPageBreak/>
        <w:t xml:space="preserve">5. </w:t>
      </w:r>
      <w:r w:rsidR="00767FFD" w:rsidRPr="002C0056">
        <w:t>Môi trường thử nghiệm</w:t>
      </w:r>
      <w:bookmarkEnd w:id="221"/>
      <w:bookmarkEnd w:id="222"/>
      <w:bookmarkEnd w:id="223"/>
    </w:p>
    <w:p w14:paraId="68E0B063" w14:textId="77777777" w:rsidR="00522595" w:rsidRPr="002C0056" w:rsidRDefault="00522595" w:rsidP="008D1833">
      <w:pPr>
        <w:pStyle w:val="ListParagraph"/>
        <w:keepNext/>
        <w:numPr>
          <w:ilvl w:val="0"/>
          <w:numId w:val="2"/>
        </w:numPr>
        <w:spacing w:before="240" w:after="240"/>
        <w:contextualSpacing w:val="0"/>
        <w:jc w:val="both"/>
        <w:outlineLvl w:val="1"/>
        <w:rPr>
          <w:rFonts w:ascii="Times New Roman" w:hAnsi="Times New Roman" w:cs="Times New Roman"/>
          <w:b/>
          <w:bCs/>
          <w:i/>
          <w:vanish/>
          <w:sz w:val="26"/>
          <w:szCs w:val="26"/>
        </w:rPr>
      </w:pPr>
      <w:bookmarkStart w:id="224" w:name="_Toc70581045"/>
      <w:bookmarkStart w:id="225" w:name="_Toc70582032"/>
      <w:bookmarkStart w:id="226" w:name="_Toc71249392"/>
      <w:bookmarkStart w:id="227" w:name="_Toc105016586"/>
      <w:bookmarkStart w:id="228" w:name="_Toc105016735"/>
      <w:bookmarkStart w:id="229" w:name="_Toc105186378"/>
      <w:bookmarkStart w:id="230" w:name="_Toc105277487"/>
      <w:bookmarkStart w:id="231" w:name="_Toc105277527"/>
      <w:bookmarkStart w:id="232" w:name="OLE_LINK30"/>
      <w:bookmarkStart w:id="233" w:name="OLE_LINK31"/>
      <w:bookmarkEnd w:id="224"/>
      <w:bookmarkEnd w:id="225"/>
      <w:bookmarkEnd w:id="226"/>
      <w:bookmarkEnd w:id="227"/>
      <w:bookmarkEnd w:id="228"/>
      <w:bookmarkEnd w:id="229"/>
      <w:bookmarkEnd w:id="230"/>
      <w:bookmarkEnd w:id="231"/>
    </w:p>
    <w:p w14:paraId="49C44F85" w14:textId="4CD5682D" w:rsidR="007125E3" w:rsidRPr="002C0056" w:rsidRDefault="00767FFD" w:rsidP="008D1833">
      <w:pPr>
        <w:pStyle w:val="Heading2"/>
        <w:rPr>
          <w:rFonts w:cs="Times New Roman"/>
          <w:szCs w:val="26"/>
        </w:rPr>
      </w:pPr>
      <w:bookmarkStart w:id="234" w:name="_Toc71249393"/>
      <w:bookmarkStart w:id="235" w:name="_Toc105277528"/>
      <w:r w:rsidRPr="002C0056">
        <w:rPr>
          <w:rFonts w:cs="Times New Roman"/>
          <w:szCs w:val="26"/>
        </w:rPr>
        <w:t>Phần cứng</w:t>
      </w:r>
      <w:bookmarkEnd w:id="232"/>
      <w:bookmarkEnd w:id="233"/>
      <w:bookmarkEnd w:id="234"/>
      <w:bookmarkEnd w:id="235"/>
    </w:p>
    <w:p w14:paraId="0B83D35F" w14:textId="19836B33" w:rsidR="008F192D" w:rsidRPr="002C0056" w:rsidRDefault="008F192D" w:rsidP="00671248">
      <w:pPr>
        <w:pStyle w:val="Heading3"/>
      </w:pPr>
      <w:bookmarkStart w:id="236" w:name="_Toc71249394"/>
      <w:bookmarkStart w:id="237" w:name="_Toc105277529"/>
      <w:r w:rsidRPr="002C0056">
        <w:t>5.1.1 Phần cứng &amp; Thiết bị</w:t>
      </w:r>
      <w:bookmarkEnd w:id="236"/>
      <w:bookmarkEnd w:id="237"/>
    </w:p>
    <w:p w14:paraId="61B43641" w14:textId="4BE962D7" w:rsidR="00154345" w:rsidRPr="002C0056" w:rsidRDefault="006C2176" w:rsidP="006C2176">
      <w:pPr>
        <w:ind w:left="0" w:firstLine="720"/>
        <w:rPr>
          <w:rFonts w:ascii="Times New Roman" w:hAnsi="Times New Roman" w:cs="Times New Roman"/>
          <w:sz w:val="26"/>
          <w:szCs w:val="26"/>
        </w:rPr>
      </w:pPr>
      <w:r w:rsidRPr="002C0056">
        <w:rPr>
          <w:rFonts w:ascii="Times New Roman" w:hAnsi="Times New Roman" w:cs="Times New Roman"/>
          <w:sz w:val="26"/>
          <w:szCs w:val="26"/>
        </w:rPr>
        <w:t>Để sử dụng hệ thống một cách tốt nhất, người dùng nên sử dụng phiên bản 64bit và hệ thống đã được thử nghiệm với môi trường ngoài.</w:t>
      </w:r>
    </w:p>
    <w:p w14:paraId="07ED3A5E" w14:textId="706CF172" w:rsidR="00D16D12" w:rsidRPr="002C0056" w:rsidRDefault="00D16D12" w:rsidP="00671248">
      <w:pPr>
        <w:pStyle w:val="Heading3"/>
      </w:pPr>
      <w:bookmarkStart w:id="238" w:name="_Toc71249395"/>
      <w:bookmarkStart w:id="239" w:name="_Toc105277530"/>
      <w:r w:rsidRPr="002C0056">
        <w:t>5.1.1.1 Server đã cài đặt</w:t>
      </w:r>
      <w:bookmarkEnd w:id="238"/>
      <w:bookmarkEnd w:id="239"/>
    </w:p>
    <w:p w14:paraId="7079CB84" w14:textId="3C3138D9" w:rsidR="00E566D5" w:rsidRPr="002C0056" w:rsidRDefault="00E566D5" w:rsidP="008D1833">
      <w:pPr>
        <w:ind w:left="542" w:firstLine="720"/>
        <w:jc w:val="both"/>
        <w:rPr>
          <w:rFonts w:ascii="Times New Roman" w:hAnsi="Times New Roman" w:cs="Times New Roman"/>
          <w:i/>
          <w:iCs/>
          <w:snapToGrid/>
          <w:sz w:val="26"/>
          <w:szCs w:val="26"/>
        </w:rPr>
      </w:pPr>
      <w:r w:rsidRPr="002C0056">
        <w:rPr>
          <w:rFonts w:ascii="Times New Roman" w:hAnsi="Times New Roman" w:cs="Times New Roman"/>
          <w:i/>
          <w:iCs/>
          <w:sz w:val="26"/>
          <w:szCs w:val="26"/>
        </w:rPr>
        <w:t>With the information as after:</w:t>
      </w:r>
    </w:p>
    <w:p w14:paraId="0B817E64" w14:textId="77777777" w:rsidR="00E566D5" w:rsidRPr="002C0056" w:rsidRDefault="00E566D5" w:rsidP="008D1833">
      <w:pPr>
        <w:ind w:left="720" w:firstLine="715"/>
        <w:jc w:val="both"/>
        <w:rPr>
          <w:rFonts w:ascii="Times New Roman" w:hAnsi="Times New Roman" w:cs="Times New Roman"/>
          <w:i/>
          <w:iCs/>
          <w:sz w:val="26"/>
          <w:szCs w:val="26"/>
        </w:rPr>
      </w:pPr>
      <w:r w:rsidRPr="002C0056">
        <w:rPr>
          <w:rFonts w:ascii="Times New Roman" w:hAnsi="Times New Roman" w:cs="Times New Roman"/>
          <w:i/>
          <w:iCs/>
          <w:sz w:val="26"/>
          <w:szCs w:val="26"/>
        </w:rPr>
        <w:t>* CPU: Intel Pentium4 3.00 GHz</w:t>
      </w:r>
    </w:p>
    <w:p w14:paraId="01DA8A7D" w14:textId="77777777" w:rsidR="00E566D5" w:rsidRPr="002C0056" w:rsidRDefault="00E566D5" w:rsidP="008D1833">
      <w:pPr>
        <w:ind w:left="720" w:firstLine="715"/>
        <w:jc w:val="both"/>
        <w:rPr>
          <w:rFonts w:ascii="Times New Roman" w:hAnsi="Times New Roman" w:cs="Times New Roman"/>
          <w:i/>
          <w:iCs/>
          <w:sz w:val="26"/>
          <w:szCs w:val="26"/>
        </w:rPr>
      </w:pPr>
      <w:r w:rsidRPr="002C0056">
        <w:rPr>
          <w:rFonts w:ascii="Times New Roman" w:hAnsi="Times New Roman" w:cs="Times New Roman"/>
          <w:i/>
          <w:iCs/>
          <w:sz w:val="26"/>
          <w:szCs w:val="26"/>
        </w:rPr>
        <w:t>* RAM: 4GB</w:t>
      </w:r>
    </w:p>
    <w:p w14:paraId="37FF8DD1" w14:textId="77777777" w:rsidR="00E566D5" w:rsidRPr="002C0056" w:rsidRDefault="00E566D5" w:rsidP="008D1833">
      <w:pPr>
        <w:ind w:left="720" w:firstLine="715"/>
        <w:jc w:val="both"/>
        <w:rPr>
          <w:rFonts w:ascii="Times New Roman" w:hAnsi="Times New Roman" w:cs="Times New Roman"/>
          <w:i/>
          <w:iCs/>
          <w:sz w:val="26"/>
          <w:szCs w:val="26"/>
        </w:rPr>
      </w:pPr>
      <w:r w:rsidRPr="002C0056">
        <w:rPr>
          <w:rFonts w:ascii="Times New Roman" w:hAnsi="Times New Roman" w:cs="Times New Roman"/>
          <w:i/>
          <w:iCs/>
          <w:sz w:val="26"/>
          <w:szCs w:val="26"/>
        </w:rPr>
        <w:t>* Ổ cứng: 160GB</w:t>
      </w:r>
    </w:p>
    <w:p w14:paraId="61F04B71" w14:textId="12B2940B" w:rsidR="00E566D5" w:rsidRPr="002C0056" w:rsidRDefault="00E566D5" w:rsidP="008D1833">
      <w:pPr>
        <w:ind w:left="720" w:firstLine="715"/>
        <w:jc w:val="both"/>
        <w:rPr>
          <w:rFonts w:ascii="Times New Roman" w:hAnsi="Times New Roman" w:cs="Times New Roman"/>
          <w:i/>
          <w:iCs/>
          <w:sz w:val="26"/>
          <w:szCs w:val="26"/>
          <w:lang w:val="en-US"/>
        </w:rPr>
      </w:pPr>
      <w:r w:rsidRPr="002C0056">
        <w:rPr>
          <w:rFonts w:ascii="Times New Roman" w:hAnsi="Times New Roman" w:cs="Times New Roman"/>
          <w:i/>
          <w:iCs/>
          <w:sz w:val="26"/>
          <w:szCs w:val="26"/>
        </w:rPr>
        <w:t xml:space="preserve">* Hệ điều hành: </w:t>
      </w:r>
      <w:r w:rsidR="006C2176" w:rsidRPr="002C0056">
        <w:rPr>
          <w:rFonts w:ascii="Times New Roman" w:hAnsi="Times New Roman" w:cs="Times New Roman"/>
          <w:i/>
          <w:iCs/>
          <w:sz w:val="26"/>
          <w:szCs w:val="26"/>
          <w:lang w:val="en-US"/>
        </w:rPr>
        <w:t>Windows 11</w:t>
      </w:r>
    </w:p>
    <w:p w14:paraId="6B0F2AB9" w14:textId="193F7E40" w:rsidR="000C0BBA" w:rsidRPr="002C0056" w:rsidRDefault="000C0BBA" w:rsidP="00671248">
      <w:pPr>
        <w:pStyle w:val="Heading3"/>
      </w:pPr>
      <w:bookmarkStart w:id="240" w:name="_Toc71249396"/>
      <w:bookmarkStart w:id="241" w:name="_Toc105277531"/>
      <w:r w:rsidRPr="002C0056">
        <w:t>5.1.1.2 Server đã cài đặt (Server)</w:t>
      </w:r>
      <w:bookmarkEnd w:id="240"/>
      <w:bookmarkEnd w:id="241"/>
    </w:p>
    <w:p w14:paraId="3E47DF44" w14:textId="77777777" w:rsidR="000C0BBA" w:rsidRPr="002C0056" w:rsidRDefault="000C0BBA" w:rsidP="008D1833">
      <w:pPr>
        <w:rPr>
          <w:rFonts w:ascii="Times New Roman" w:hAnsi="Times New Roman" w:cs="Times New Roman"/>
          <w:snapToGrid/>
          <w:sz w:val="26"/>
          <w:szCs w:val="26"/>
        </w:rPr>
      </w:pPr>
      <w:r w:rsidRPr="002C0056">
        <w:rPr>
          <w:rFonts w:ascii="Times New Roman" w:hAnsi="Times New Roman" w:cs="Times New Roman"/>
          <w:sz w:val="26"/>
          <w:szCs w:val="26"/>
        </w:rPr>
        <w:tab/>
      </w:r>
      <w:r w:rsidRPr="002C0056">
        <w:rPr>
          <w:rFonts w:ascii="Times New Roman" w:hAnsi="Times New Roman" w:cs="Times New Roman"/>
          <w:sz w:val="26"/>
          <w:szCs w:val="26"/>
        </w:rPr>
        <w:tab/>
        <w:t>With the information as after:</w:t>
      </w:r>
    </w:p>
    <w:p w14:paraId="664CF916" w14:textId="77777777" w:rsidR="000C0BBA" w:rsidRPr="002C0056" w:rsidRDefault="000C0BBA" w:rsidP="008D1833">
      <w:pPr>
        <w:rPr>
          <w:rFonts w:ascii="Times New Roman" w:hAnsi="Times New Roman" w:cs="Times New Roman"/>
          <w:i/>
          <w:iCs/>
          <w:sz w:val="26"/>
          <w:szCs w:val="26"/>
        </w:rPr>
      </w:pPr>
      <w:r w:rsidRPr="002C0056">
        <w:rPr>
          <w:rFonts w:ascii="Times New Roman" w:hAnsi="Times New Roman" w:cs="Times New Roman"/>
          <w:sz w:val="26"/>
          <w:szCs w:val="26"/>
        </w:rPr>
        <w:tab/>
      </w:r>
      <w:r w:rsidRPr="002C0056">
        <w:rPr>
          <w:rFonts w:ascii="Times New Roman" w:hAnsi="Times New Roman" w:cs="Times New Roman"/>
          <w:sz w:val="26"/>
          <w:szCs w:val="26"/>
        </w:rPr>
        <w:tab/>
        <w:t xml:space="preserve">* </w:t>
      </w:r>
      <w:r w:rsidRPr="002C0056">
        <w:rPr>
          <w:rFonts w:ascii="Times New Roman" w:hAnsi="Times New Roman" w:cs="Times New Roman"/>
          <w:i/>
          <w:iCs/>
          <w:sz w:val="26"/>
          <w:szCs w:val="26"/>
        </w:rPr>
        <w:t>CPU: Intel Pentium4 2.4GHz</w:t>
      </w:r>
    </w:p>
    <w:p w14:paraId="31FCA27A" w14:textId="77777777" w:rsidR="000C0BBA" w:rsidRPr="002C0056" w:rsidRDefault="000C0BBA" w:rsidP="008D1833">
      <w:pPr>
        <w:rPr>
          <w:rFonts w:ascii="Times New Roman" w:hAnsi="Times New Roman" w:cs="Times New Roman"/>
          <w:i/>
          <w:iCs/>
          <w:sz w:val="26"/>
          <w:szCs w:val="26"/>
        </w:rPr>
      </w:pPr>
      <w:r w:rsidRPr="002C0056">
        <w:rPr>
          <w:rFonts w:ascii="Times New Roman" w:hAnsi="Times New Roman" w:cs="Times New Roman"/>
          <w:i/>
          <w:iCs/>
          <w:sz w:val="26"/>
          <w:szCs w:val="26"/>
        </w:rPr>
        <w:tab/>
      </w:r>
      <w:r w:rsidRPr="002C0056">
        <w:rPr>
          <w:rFonts w:ascii="Times New Roman" w:hAnsi="Times New Roman" w:cs="Times New Roman"/>
          <w:i/>
          <w:iCs/>
          <w:sz w:val="26"/>
          <w:szCs w:val="26"/>
        </w:rPr>
        <w:tab/>
        <w:t>* RAM: 1GB</w:t>
      </w:r>
    </w:p>
    <w:p w14:paraId="43F1E1DC" w14:textId="77777777" w:rsidR="000C0BBA" w:rsidRPr="002C0056" w:rsidRDefault="000C0BBA" w:rsidP="008D1833">
      <w:pPr>
        <w:rPr>
          <w:rFonts w:ascii="Times New Roman" w:hAnsi="Times New Roman" w:cs="Times New Roman"/>
          <w:i/>
          <w:iCs/>
          <w:sz w:val="26"/>
          <w:szCs w:val="26"/>
        </w:rPr>
      </w:pPr>
      <w:r w:rsidRPr="002C0056">
        <w:rPr>
          <w:rFonts w:ascii="Times New Roman" w:hAnsi="Times New Roman" w:cs="Times New Roman"/>
          <w:i/>
          <w:iCs/>
          <w:sz w:val="26"/>
          <w:szCs w:val="26"/>
        </w:rPr>
        <w:tab/>
      </w:r>
      <w:r w:rsidRPr="002C0056">
        <w:rPr>
          <w:rFonts w:ascii="Times New Roman" w:hAnsi="Times New Roman" w:cs="Times New Roman"/>
          <w:i/>
          <w:iCs/>
          <w:sz w:val="26"/>
          <w:szCs w:val="26"/>
        </w:rPr>
        <w:tab/>
        <w:t>* Ổ cứng: 40GB</w:t>
      </w:r>
    </w:p>
    <w:p w14:paraId="31728FF6" w14:textId="28E84D7A" w:rsidR="000C0BBA" w:rsidRPr="002C0056" w:rsidRDefault="000C0BBA" w:rsidP="008D1833">
      <w:pPr>
        <w:rPr>
          <w:rFonts w:ascii="Times New Roman" w:hAnsi="Times New Roman" w:cs="Times New Roman"/>
          <w:i/>
          <w:iCs/>
          <w:sz w:val="26"/>
          <w:szCs w:val="26"/>
        </w:rPr>
      </w:pPr>
      <w:r w:rsidRPr="002C0056">
        <w:rPr>
          <w:rFonts w:ascii="Times New Roman" w:hAnsi="Times New Roman" w:cs="Times New Roman"/>
          <w:i/>
          <w:iCs/>
          <w:sz w:val="26"/>
          <w:szCs w:val="26"/>
        </w:rPr>
        <w:tab/>
      </w:r>
      <w:r w:rsidRPr="002C0056">
        <w:rPr>
          <w:rFonts w:ascii="Times New Roman" w:hAnsi="Times New Roman" w:cs="Times New Roman"/>
          <w:i/>
          <w:iCs/>
          <w:sz w:val="26"/>
          <w:szCs w:val="26"/>
        </w:rPr>
        <w:tab/>
        <w:t>* Hệ điề</w:t>
      </w:r>
      <w:r w:rsidR="006C2176" w:rsidRPr="002C0056">
        <w:rPr>
          <w:rFonts w:ascii="Times New Roman" w:hAnsi="Times New Roman" w:cs="Times New Roman"/>
          <w:i/>
          <w:iCs/>
          <w:sz w:val="26"/>
          <w:szCs w:val="26"/>
        </w:rPr>
        <w:t xml:space="preserve">u hành: </w:t>
      </w:r>
      <w:r w:rsidR="00E5480E" w:rsidRPr="002C0056">
        <w:rPr>
          <w:rFonts w:ascii="Times New Roman" w:hAnsi="Times New Roman" w:cs="Times New Roman"/>
          <w:i/>
          <w:iCs/>
          <w:sz w:val="26"/>
          <w:szCs w:val="26"/>
        </w:rPr>
        <w:t>Windows 10</w:t>
      </w:r>
    </w:p>
    <w:p w14:paraId="13099E72" w14:textId="04C981AA" w:rsidR="000C0BBA" w:rsidRPr="002C0056" w:rsidRDefault="000C0BBA" w:rsidP="008D1833">
      <w:pPr>
        <w:ind w:left="1051" w:firstLine="173"/>
        <w:rPr>
          <w:rFonts w:ascii="Times New Roman" w:hAnsi="Times New Roman" w:cs="Times New Roman"/>
          <w:sz w:val="26"/>
          <w:szCs w:val="26"/>
        </w:rPr>
      </w:pPr>
      <w:r w:rsidRPr="002C0056">
        <w:rPr>
          <w:rFonts w:ascii="Times New Roman" w:hAnsi="Times New Roman" w:cs="Times New Roman"/>
          <w:sz w:val="26"/>
          <w:szCs w:val="26"/>
        </w:rPr>
        <w:t>Hệ thống tài nguyên để tiến hành thử nghiệm:</w:t>
      </w:r>
    </w:p>
    <w:tbl>
      <w:tblPr>
        <w:tblStyle w:val="TableGrid"/>
        <w:tblW w:w="0" w:type="auto"/>
        <w:tblInd w:w="1075" w:type="dxa"/>
        <w:tblLook w:val="04A0" w:firstRow="1" w:lastRow="0" w:firstColumn="1" w:lastColumn="0" w:noHBand="0" w:noVBand="1"/>
      </w:tblPr>
      <w:tblGrid>
        <w:gridCol w:w="4320"/>
        <w:gridCol w:w="3127"/>
      </w:tblGrid>
      <w:tr w:rsidR="00952AA6" w:rsidRPr="002C0056" w14:paraId="5F358539" w14:textId="77777777" w:rsidTr="00D13D73">
        <w:tc>
          <w:tcPr>
            <w:tcW w:w="7447"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1FB4291" w14:textId="38A521B6" w:rsidR="00952AA6" w:rsidRPr="002C0056" w:rsidRDefault="00952AA6" w:rsidP="008D1833">
            <w:pPr>
              <w:widowControl w:val="0"/>
              <w:jc w:val="center"/>
              <w:rPr>
                <w:rFonts w:ascii="Times New Roman" w:hAnsi="Times New Roman" w:cs="Times New Roman"/>
                <w:b/>
                <w:bCs/>
                <w:sz w:val="26"/>
                <w:szCs w:val="26"/>
              </w:rPr>
            </w:pPr>
            <w:r w:rsidRPr="002C0056">
              <w:rPr>
                <w:rFonts w:ascii="Times New Roman" w:hAnsi="Times New Roman" w:cs="Times New Roman"/>
                <w:b/>
                <w:bCs/>
                <w:sz w:val="26"/>
                <w:szCs w:val="26"/>
              </w:rPr>
              <w:t>Hệ thống tài nguyên</w:t>
            </w:r>
          </w:p>
        </w:tc>
      </w:tr>
      <w:tr w:rsidR="00E945E4" w:rsidRPr="002C0056" w14:paraId="17654B0A" w14:textId="77777777" w:rsidTr="00FE73AF">
        <w:tc>
          <w:tcPr>
            <w:tcW w:w="432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344BFAA" w14:textId="77777777" w:rsidR="00E945E4" w:rsidRPr="002C0056" w:rsidRDefault="00E945E4" w:rsidP="008D1833">
            <w:pPr>
              <w:widowControl w:val="0"/>
              <w:jc w:val="center"/>
              <w:rPr>
                <w:rFonts w:ascii="Times New Roman" w:hAnsi="Times New Roman" w:cs="Times New Roman"/>
                <w:b/>
                <w:bCs/>
                <w:sz w:val="26"/>
                <w:szCs w:val="26"/>
              </w:rPr>
            </w:pPr>
            <w:r w:rsidRPr="002C0056">
              <w:rPr>
                <w:rFonts w:ascii="Times New Roman" w:hAnsi="Times New Roman" w:cs="Times New Roman"/>
                <w:b/>
                <w:bCs/>
                <w:sz w:val="26"/>
                <w:szCs w:val="26"/>
              </w:rPr>
              <w:t>Nguồn</w:t>
            </w:r>
          </w:p>
        </w:tc>
        <w:tc>
          <w:tcPr>
            <w:tcW w:w="312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F799C13" w14:textId="77777777" w:rsidR="00E945E4" w:rsidRPr="002C0056" w:rsidRDefault="00E945E4" w:rsidP="008D1833">
            <w:pPr>
              <w:widowControl w:val="0"/>
              <w:jc w:val="center"/>
              <w:rPr>
                <w:rFonts w:ascii="Times New Roman" w:hAnsi="Times New Roman" w:cs="Times New Roman"/>
                <w:b/>
                <w:bCs/>
                <w:sz w:val="26"/>
                <w:szCs w:val="26"/>
              </w:rPr>
            </w:pPr>
            <w:r w:rsidRPr="002C0056">
              <w:rPr>
                <w:rFonts w:ascii="Times New Roman" w:hAnsi="Times New Roman" w:cs="Times New Roman"/>
                <w:b/>
                <w:bCs/>
                <w:sz w:val="26"/>
                <w:szCs w:val="26"/>
              </w:rPr>
              <w:t>Name / Type</w:t>
            </w:r>
          </w:p>
        </w:tc>
      </w:tr>
      <w:tr w:rsidR="00E945E4" w:rsidRPr="002C0056" w14:paraId="18601FFC" w14:textId="77777777" w:rsidTr="00FE73AF">
        <w:tc>
          <w:tcPr>
            <w:tcW w:w="4320" w:type="dxa"/>
            <w:tcBorders>
              <w:top w:val="single" w:sz="4" w:space="0" w:color="auto"/>
              <w:left w:val="single" w:sz="4" w:space="0" w:color="auto"/>
              <w:bottom w:val="single" w:sz="4" w:space="0" w:color="auto"/>
              <w:right w:val="single" w:sz="4" w:space="0" w:color="auto"/>
            </w:tcBorders>
            <w:vAlign w:val="center"/>
            <w:hideMark/>
          </w:tcPr>
          <w:p w14:paraId="23FC72B6" w14:textId="77777777" w:rsidR="00E945E4" w:rsidRPr="002C0056" w:rsidRDefault="00E945E4" w:rsidP="008D1833">
            <w:pPr>
              <w:widowControl w:val="0"/>
              <w:jc w:val="center"/>
              <w:rPr>
                <w:rFonts w:ascii="Times New Roman" w:hAnsi="Times New Roman" w:cs="Times New Roman"/>
                <w:sz w:val="26"/>
                <w:szCs w:val="26"/>
              </w:rPr>
            </w:pPr>
            <w:r w:rsidRPr="002C0056">
              <w:rPr>
                <w:rFonts w:ascii="Times New Roman" w:hAnsi="Times New Roman" w:cs="Times New Roman"/>
                <w:sz w:val="26"/>
                <w:szCs w:val="26"/>
              </w:rPr>
              <w:t>Network</w:t>
            </w:r>
          </w:p>
        </w:tc>
        <w:tc>
          <w:tcPr>
            <w:tcW w:w="3127" w:type="dxa"/>
            <w:tcBorders>
              <w:top w:val="single" w:sz="4" w:space="0" w:color="auto"/>
              <w:left w:val="single" w:sz="4" w:space="0" w:color="auto"/>
              <w:bottom w:val="single" w:sz="4" w:space="0" w:color="auto"/>
              <w:right w:val="single" w:sz="4" w:space="0" w:color="auto"/>
            </w:tcBorders>
            <w:vAlign w:val="center"/>
            <w:hideMark/>
          </w:tcPr>
          <w:p w14:paraId="26C96CD0" w14:textId="77777777" w:rsidR="00E945E4" w:rsidRPr="002C0056" w:rsidRDefault="00E945E4" w:rsidP="008D1833">
            <w:pPr>
              <w:widowControl w:val="0"/>
              <w:jc w:val="center"/>
              <w:rPr>
                <w:rFonts w:ascii="Times New Roman" w:hAnsi="Times New Roman" w:cs="Times New Roman"/>
                <w:sz w:val="26"/>
                <w:szCs w:val="26"/>
              </w:rPr>
            </w:pPr>
            <w:r w:rsidRPr="002C0056">
              <w:rPr>
                <w:rFonts w:ascii="Times New Roman" w:hAnsi="Times New Roman" w:cs="Times New Roman"/>
                <w:sz w:val="26"/>
                <w:szCs w:val="26"/>
              </w:rPr>
              <w:t>Need</w:t>
            </w:r>
          </w:p>
        </w:tc>
      </w:tr>
      <w:tr w:rsidR="00E945E4" w:rsidRPr="002C0056" w14:paraId="62B9640D" w14:textId="77777777" w:rsidTr="00FE73AF">
        <w:tc>
          <w:tcPr>
            <w:tcW w:w="4320" w:type="dxa"/>
            <w:tcBorders>
              <w:top w:val="single" w:sz="4" w:space="0" w:color="auto"/>
              <w:left w:val="single" w:sz="4" w:space="0" w:color="auto"/>
              <w:bottom w:val="single" w:sz="4" w:space="0" w:color="auto"/>
              <w:right w:val="single" w:sz="4" w:space="0" w:color="auto"/>
            </w:tcBorders>
            <w:vAlign w:val="center"/>
            <w:hideMark/>
          </w:tcPr>
          <w:p w14:paraId="3D62EE37" w14:textId="69D46B64" w:rsidR="00E945E4" w:rsidRPr="002C0056" w:rsidRDefault="00ED486D" w:rsidP="008D1833">
            <w:pPr>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Laptop</w:t>
            </w:r>
          </w:p>
        </w:tc>
        <w:tc>
          <w:tcPr>
            <w:tcW w:w="3127" w:type="dxa"/>
            <w:tcBorders>
              <w:top w:val="single" w:sz="4" w:space="0" w:color="auto"/>
              <w:left w:val="single" w:sz="4" w:space="0" w:color="auto"/>
              <w:bottom w:val="single" w:sz="4" w:space="0" w:color="auto"/>
              <w:right w:val="single" w:sz="4" w:space="0" w:color="auto"/>
            </w:tcBorders>
            <w:vAlign w:val="center"/>
            <w:hideMark/>
          </w:tcPr>
          <w:p w14:paraId="17599517" w14:textId="7ED291D9" w:rsidR="00E945E4" w:rsidRPr="002C0056" w:rsidRDefault="00DC052D" w:rsidP="00DC052D">
            <w:pPr>
              <w:jc w:val="center"/>
              <w:rPr>
                <w:rFonts w:ascii="Times New Roman" w:hAnsi="Times New Roman" w:cs="Times New Roman"/>
                <w:sz w:val="26"/>
                <w:szCs w:val="26"/>
                <w:lang w:val="en-US"/>
              </w:rPr>
            </w:pPr>
            <w:r w:rsidRPr="002C0056">
              <w:rPr>
                <w:rFonts w:ascii="Times New Roman" w:hAnsi="Times New Roman" w:cs="Times New Roman"/>
                <w:i/>
                <w:iCs/>
                <w:sz w:val="26"/>
                <w:szCs w:val="26"/>
              </w:rPr>
              <w:t>OS-Window</w:t>
            </w:r>
            <w:r w:rsidR="00E945E4" w:rsidRPr="002C0056">
              <w:rPr>
                <w:rFonts w:ascii="Times New Roman" w:hAnsi="Times New Roman" w:cs="Times New Roman"/>
                <w:i/>
                <w:iCs/>
                <w:sz w:val="26"/>
                <w:szCs w:val="26"/>
              </w:rPr>
              <w:t xml:space="preserve"> </w:t>
            </w:r>
            <w:r w:rsidRPr="002C0056">
              <w:rPr>
                <w:rFonts w:ascii="Times New Roman" w:hAnsi="Times New Roman" w:cs="Times New Roman"/>
                <w:i/>
                <w:iCs/>
                <w:sz w:val="26"/>
                <w:szCs w:val="26"/>
                <w:lang w:val="en-US"/>
              </w:rPr>
              <w:t>11</w:t>
            </w:r>
          </w:p>
        </w:tc>
      </w:tr>
      <w:tr w:rsidR="00E945E4" w:rsidRPr="002C0056" w14:paraId="66F334E9" w14:textId="77777777" w:rsidTr="00FE73AF">
        <w:tc>
          <w:tcPr>
            <w:tcW w:w="4320" w:type="dxa"/>
            <w:tcBorders>
              <w:top w:val="single" w:sz="4" w:space="0" w:color="auto"/>
              <w:left w:val="single" w:sz="4" w:space="0" w:color="auto"/>
              <w:bottom w:val="single" w:sz="4" w:space="0" w:color="auto"/>
              <w:right w:val="single" w:sz="4" w:space="0" w:color="auto"/>
            </w:tcBorders>
            <w:vAlign w:val="center"/>
            <w:hideMark/>
          </w:tcPr>
          <w:p w14:paraId="7D40389C" w14:textId="66F892C4" w:rsidR="00ED486D" w:rsidRPr="002C0056" w:rsidRDefault="00ED486D" w:rsidP="00ED486D">
            <w:pPr>
              <w:widowControl w:val="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Load test</w:t>
            </w:r>
          </w:p>
        </w:tc>
        <w:tc>
          <w:tcPr>
            <w:tcW w:w="3127" w:type="dxa"/>
            <w:tcBorders>
              <w:top w:val="single" w:sz="4" w:space="0" w:color="auto"/>
              <w:left w:val="single" w:sz="4" w:space="0" w:color="auto"/>
              <w:bottom w:val="single" w:sz="4" w:space="0" w:color="auto"/>
              <w:right w:val="single" w:sz="4" w:space="0" w:color="auto"/>
            </w:tcBorders>
            <w:vAlign w:val="center"/>
            <w:hideMark/>
          </w:tcPr>
          <w:p w14:paraId="23C8BC79" w14:textId="3284F440" w:rsidR="00E945E4" w:rsidRPr="002C0056" w:rsidRDefault="00ED486D" w:rsidP="00ED486D">
            <w:pPr>
              <w:widowControl w:val="0"/>
              <w:jc w:val="center"/>
              <w:rPr>
                <w:rFonts w:ascii="Times New Roman" w:hAnsi="Times New Roman" w:cs="Times New Roman"/>
                <w:i/>
                <w:iCs/>
                <w:sz w:val="26"/>
                <w:szCs w:val="26"/>
                <w:lang w:val="en-US"/>
              </w:rPr>
            </w:pPr>
            <w:r w:rsidRPr="002C0056">
              <w:rPr>
                <w:rFonts w:ascii="Times New Roman" w:hAnsi="Times New Roman" w:cs="Times New Roman"/>
                <w:i/>
                <w:iCs/>
                <w:sz w:val="26"/>
                <w:szCs w:val="26"/>
                <w:lang w:val="en-US"/>
              </w:rPr>
              <w:t>Loadster</w:t>
            </w:r>
          </w:p>
        </w:tc>
      </w:tr>
      <w:tr w:rsidR="00E945E4" w:rsidRPr="002C0056" w14:paraId="670A0F7C" w14:textId="77777777" w:rsidTr="00FE73AF">
        <w:tc>
          <w:tcPr>
            <w:tcW w:w="4320" w:type="dxa"/>
            <w:tcBorders>
              <w:top w:val="single" w:sz="4" w:space="0" w:color="auto"/>
              <w:left w:val="single" w:sz="4" w:space="0" w:color="auto"/>
              <w:bottom w:val="single" w:sz="4" w:space="0" w:color="auto"/>
              <w:right w:val="single" w:sz="4" w:space="0" w:color="auto"/>
            </w:tcBorders>
            <w:vAlign w:val="center"/>
            <w:hideMark/>
          </w:tcPr>
          <w:p w14:paraId="1B41CF60" w14:textId="7E3730F8" w:rsidR="00E945E4" w:rsidRPr="002C0056" w:rsidRDefault="00ED486D" w:rsidP="008D1833">
            <w:pPr>
              <w:widowControl w:val="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lastRenderedPageBreak/>
              <w:t>Laptop</w:t>
            </w:r>
          </w:p>
        </w:tc>
        <w:tc>
          <w:tcPr>
            <w:tcW w:w="3127" w:type="dxa"/>
            <w:tcBorders>
              <w:top w:val="single" w:sz="4" w:space="0" w:color="auto"/>
              <w:left w:val="single" w:sz="4" w:space="0" w:color="auto"/>
              <w:bottom w:val="single" w:sz="4" w:space="0" w:color="auto"/>
              <w:right w:val="single" w:sz="4" w:space="0" w:color="auto"/>
            </w:tcBorders>
            <w:vAlign w:val="center"/>
            <w:hideMark/>
          </w:tcPr>
          <w:p w14:paraId="46BD4B99" w14:textId="2638CABE" w:rsidR="00E945E4" w:rsidRPr="002C0056" w:rsidRDefault="00E945E4" w:rsidP="00DC052D">
            <w:pPr>
              <w:jc w:val="center"/>
              <w:rPr>
                <w:rFonts w:ascii="Times New Roman" w:hAnsi="Times New Roman" w:cs="Times New Roman"/>
                <w:i/>
                <w:iCs/>
                <w:sz w:val="26"/>
                <w:szCs w:val="26"/>
                <w:lang w:val="en-US"/>
              </w:rPr>
            </w:pPr>
            <w:r w:rsidRPr="002C0056">
              <w:rPr>
                <w:rFonts w:ascii="Times New Roman" w:hAnsi="Times New Roman" w:cs="Times New Roman"/>
                <w:sz w:val="26"/>
                <w:szCs w:val="26"/>
              </w:rPr>
              <w:t xml:space="preserve">Hệ điều hành - Window </w:t>
            </w:r>
            <w:r w:rsidR="00DC052D" w:rsidRPr="002C0056">
              <w:rPr>
                <w:rFonts w:ascii="Times New Roman" w:hAnsi="Times New Roman" w:cs="Times New Roman"/>
                <w:sz w:val="26"/>
                <w:szCs w:val="26"/>
                <w:lang w:val="en-US"/>
              </w:rPr>
              <w:t>1</w:t>
            </w:r>
            <w:r w:rsidR="00E5480E" w:rsidRPr="002C0056">
              <w:rPr>
                <w:rFonts w:ascii="Times New Roman" w:hAnsi="Times New Roman" w:cs="Times New Roman"/>
                <w:sz w:val="26"/>
                <w:szCs w:val="26"/>
                <w:lang w:val="en-US"/>
              </w:rPr>
              <w:t>0</w:t>
            </w:r>
          </w:p>
        </w:tc>
      </w:tr>
    </w:tbl>
    <w:p w14:paraId="44AE4146" w14:textId="7310393A" w:rsidR="00E566D5" w:rsidRPr="002C0056" w:rsidRDefault="00E566D5" w:rsidP="008D1833">
      <w:pPr>
        <w:ind w:left="0"/>
        <w:rPr>
          <w:rFonts w:ascii="Times New Roman" w:hAnsi="Times New Roman" w:cs="Times New Roman"/>
          <w:sz w:val="26"/>
          <w:szCs w:val="26"/>
        </w:rPr>
      </w:pPr>
    </w:p>
    <w:p w14:paraId="0A8D498B" w14:textId="77777777" w:rsidR="007125E3" w:rsidRPr="002C0056" w:rsidRDefault="00F33EB5" w:rsidP="008D1833">
      <w:pPr>
        <w:pStyle w:val="Heading2"/>
        <w:rPr>
          <w:rFonts w:cs="Times New Roman"/>
          <w:szCs w:val="26"/>
        </w:rPr>
      </w:pPr>
      <w:bookmarkStart w:id="242" w:name="OLE_LINK32"/>
      <w:bookmarkStart w:id="243" w:name="_Toc71249397"/>
      <w:bookmarkStart w:id="244" w:name="_Toc105277532"/>
      <w:r w:rsidRPr="002C0056">
        <w:rPr>
          <w:rFonts w:cs="Times New Roman"/>
          <w:szCs w:val="26"/>
        </w:rPr>
        <w:t>Phần mềm</w:t>
      </w:r>
      <w:bookmarkEnd w:id="242"/>
      <w:bookmarkEnd w:id="243"/>
      <w:bookmarkEnd w:id="244"/>
    </w:p>
    <w:tbl>
      <w:tblPr>
        <w:tblStyle w:val="TableGrid"/>
        <w:tblW w:w="0" w:type="auto"/>
        <w:tblInd w:w="985" w:type="dxa"/>
        <w:tblLook w:val="04A0" w:firstRow="1" w:lastRow="0" w:firstColumn="1" w:lastColumn="0" w:noHBand="0" w:noVBand="1"/>
      </w:tblPr>
      <w:tblGrid>
        <w:gridCol w:w="3276"/>
        <w:gridCol w:w="4261"/>
      </w:tblGrid>
      <w:tr w:rsidR="003B22D7" w:rsidRPr="002C0056" w14:paraId="1E5C825A" w14:textId="77777777" w:rsidTr="00EC6116">
        <w:tc>
          <w:tcPr>
            <w:tcW w:w="3276" w:type="dxa"/>
            <w:vMerge w:val="restart"/>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43A69B0" w14:textId="77777777" w:rsidR="003B22D7" w:rsidRPr="002C0056" w:rsidRDefault="003B22D7" w:rsidP="008D1833">
            <w:pPr>
              <w:jc w:val="center"/>
              <w:rPr>
                <w:rFonts w:ascii="Times New Roman" w:hAnsi="Times New Roman" w:cs="Times New Roman"/>
                <w:snapToGrid/>
                <w:sz w:val="26"/>
                <w:szCs w:val="26"/>
              </w:rPr>
            </w:pPr>
            <w:bookmarkStart w:id="245" w:name="OLE_LINK33"/>
            <w:r w:rsidRPr="002C0056">
              <w:rPr>
                <w:rFonts w:ascii="Times New Roman" w:hAnsi="Times New Roman" w:cs="Times New Roman"/>
                <w:b/>
                <w:bCs/>
                <w:sz w:val="26"/>
                <w:szCs w:val="26"/>
              </w:rPr>
              <w:t>Tên phần mềm</w:t>
            </w:r>
          </w:p>
        </w:tc>
        <w:tc>
          <w:tcPr>
            <w:tcW w:w="4261" w:type="dxa"/>
            <w:tcBorders>
              <w:top w:val="single" w:sz="4" w:space="0" w:color="auto"/>
              <w:left w:val="single" w:sz="4" w:space="0" w:color="auto"/>
              <w:bottom w:val="single" w:sz="4" w:space="0" w:color="auto"/>
              <w:right w:val="single" w:sz="4" w:space="0" w:color="auto"/>
            </w:tcBorders>
            <w:vAlign w:val="center"/>
            <w:hideMark/>
          </w:tcPr>
          <w:p w14:paraId="1FF53E1C" w14:textId="38F57163" w:rsidR="003B22D7" w:rsidRPr="002C0056" w:rsidRDefault="00ED486D" w:rsidP="00ED486D">
            <w:pPr>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Visual Studio 2019</w:t>
            </w:r>
          </w:p>
        </w:tc>
      </w:tr>
      <w:tr w:rsidR="00ED486D" w:rsidRPr="002C0056" w14:paraId="1441A1F7" w14:textId="77777777" w:rsidTr="00EC6116">
        <w:tc>
          <w:tcPr>
            <w:tcW w:w="3276" w:type="dxa"/>
            <w:vMerge/>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4C8D102" w14:textId="77777777" w:rsidR="00ED486D" w:rsidRPr="002C0056" w:rsidRDefault="00ED486D" w:rsidP="008D1833">
            <w:pPr>
              <w:jc w:val="center"/>
              <w:rPr>
                <w:rFonts w:ascii="Times New Roman" w:hAnsi="Times New Roman" w:cs="Times New Roman"/>
                <w:b/>
                <w:bCs/>
                <w:sz w:val="26"/>
                <w:szCs w:val="26"/>
              </w:rPr>
            </w:pPr>
          </w:p>
        </w:tc>
        <w:tc>
          <w:tcPr>
            <w:tcW w:w="4261" w:type="dxa"/>
            <w:tcBorders>
              <w:top w:val="single" w:sz="4" w:space="0" w:color="auto"/>
              <w:left w:val="single" w:sz="4" w:space="0" w:color="auto"/>
              <w:bottom w:val="single" w:sz="4" w:space="0" w:color="auto"/>
              <w:right w:val="single" w:sz="4" w:space="0" w:color="auto"/>
            </w:tcBorders>
            <w:vAlign w:val="center"/>
          </w:tcPr>
          <w:p w14:paraId="67070B19" w14:textId="5C2612DC" w:rsidR="00ED486D" w:rsidRPr="002C0056" w:rsidRDefault="00ED486D" w:rsidP="00ED486D">
            <w:pPr>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Visual Studio Code</w:t>
            </w:r>
          </w:p>
        </w:tc>
      </w:tr>
      <w:tr w:rsidR="003B22D7" w:rsidRPr="002C0056" w14:paraId="0B39F349" w14:textId="77777777" w:rsidTr="00EC6116">
        <w:tc>
          <w:tcPr>
            <w:tcW w:w="3276" w:type="dxa"/>
            <w:vMerge/>
            <w:tcBorders>
              <w:top w:val="single" w:sz="4" w:space="0" w:color="auto"/>
              <w:left w:val="single" w:sz="4" w:space="0" w:color="auto"/>
              <w:bottom w:val="single" w:sz="4" w:space="0" w:color="auto"/>
              <w:right w:val="single" w:sz="4" w:space="0" w:color="auto"/>
            </w:tcBorders>
            <w:vAlign w:val="center"/>
            <w:hideMark/>
          </w:tcPr>
          <w:p w14:paraId="5E0189CA" w14:textId="77777777" w:rsidR="003B22D7" w:rsidRPr="002C0056" w:rsidRDefault="003B22D7" w:rsidP="008D1833">
            <w:pPr>
              <w:spacing w:before="0"/>
              <w:ind w:left="0"/>
              <w:rPr>
                <w:rFonts w:ascii="Times New Roman" w:eastAsia="MS Mincho" w:hAnsi="Times New Roman" w:cs="Times New Roman"/>
                <w:sz w:val="26"/>
                <w:szCs w:val="26"/>
              </w:rPr>
            </w:pPr>
          </w:p>
        </w:tc>
        <w:tc>
          <w:tcPr>
            <w:tcW w:w="4261" w:type="dxa"/>
            <w:tcBorders>
              <w:top w:val="single" w:sz="4" w:space="0" w:color="auto"/>
              <w:left w:val="single" w:sz="4" w:space="0" w:color="auto"/>
              <w:bottom w:val="single" w:sz="4" w:space="0" w:color="auto"/>
              <w:right w:val="single" w:sz="4" w:space="0" w:color="auto"/>
            </w:tcBorders>
            <w:vAlign w:val="center"/>
            <w:hideMark/>
          </w:tcPr>
          <w:p w14:paraId="7C0FF514" w14:textId="2A175F47" w:rsidR="003B22D7" w:rsidRPr="002C0056" w:rsidRDefault="00DC052D" w:rsidP="008D1833">
            <w:pPr>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Microsoft SQL Server Management Studio</w:t>
            </w:r>
          </w:p>
        </w:tc>
      </w:tr>
      <w:tr w:rsidR="00E5480E" w:rsidRPr="002C0056" w14:paraId="424D7B97" w14:textId="77777777" w:rsidTr="00EC6116">
        <w:tc>
          <w:tcPr>
            <w:tcW w:w="3276" w:type="dxa"/>
            <w:vMerge/>
            <w:tcBorders>
              <w:top w:val="single" w:sz="4" w:space="0" w:color="auto"/>
              <w:left w:val="single" w:sz="4" w:space="0" w:color="auto"/>
              <w:bottom w:val="single" w:sz="4" w:space="0" w:color="auto"/>
              <w:right w:val="single" w:sz="4" w:space="0" w:color="auto"/>
            </w:tcBorders>
            <w:vAlign w:val="center"/>
          </w:tcPr>
          <w:p w14:paraId="1E242758" w14:textId="77777777" w:rsidR="00E5480E" w:rsidRPr="002C0056" w:rsidRDefault="00E5480E" w:rsidP="008D1833">
            <w:pPr>
              <w:spacing w:before="0"/>
              <w:ind w:left="0"/>
              <w:rPr>
                <w:rFonts w:ascii="Times New Roman" w:hAnsi="Times New Roman" w:cs="Times New Roman"/>
                <w:sz w:val="26"/>
                <w:szCs w:val="26"/>
              </w:rPr>
            </w:pPr>
          </w:p>
        </w:tc>
        <w:tc>
          <w:tcPr>
            <w:tcW w:w="4261" w:type="dxa"/>
            <w:tcBorders>
              <w:top w:val="single" w:sz="4" w:space="0" w:color="auto"/>
              <w:left w:val="single" w:sz="4" w:space="0" w:color="auto"/>
              <w:bottom w:val="single" w:sz="4" w:space="0" w:color="auto"/>
              <w:right w:val="single" w:sz="4" w:space="0" w:color="auto"/>
            </w:tcBorders>
            <w:vAlign w:val="center"/>
          </w:tcPr>
          <w:p w14:paraId="6C0621D9" w14:textId="43C29837" w:rsidR="00E5480E" w:rsidRPr="002C0056" w:rsidRDefault="00E5480E" w:rsidP="008D1833">
            <w:pPr>
              <w:ind w:left="0"/>
              <w:jc w:val="center"/>
              <w:rPr>
                <w:rFonts w:ascii="Times New Roman" w:hAnsi="Times New Roman" w:cs="Times New Roman"/>
                <w:sz w:val="26"/>
                <w:szCs w:val="26"/>
                <w:lang w:val="en-US"/>
              </w:rPr>
            </w:pPr>
            <w:r w:rsidRPr="002C0056">
              <w:rPr>
                <w:rFonts w:ascii="Times New Roman" w:hAnsi="Times New Roman" w:cs="Times New Roman"/>
                <w:sz w:val="26"/>
                <w:szCs w:val="26"/>
                <w:lang w:val="en-US"/>
              </w:rPr>
              <w:t>Loadster</w:t>
            </w:r>
          </w:p>
        </w:tc>
      </w:tr>
      <w:tr w:rsidR="00ED486D" w:rsidRPr="002C0056" w14:paraId="734F10A1" w14:textId="77777777" w:rsidTr="00EC6116">
        <w:tc>
          <w:tcPr>
            <w:tcW w:w="3276" w:type="dxa"/>
            <w:vMerge/>
            <w:tcBorders>
              <w:top w:val="single" w:sz="4" w:space="0" w:color="auto"/>
              <w:left w:val="single" w:sz="4" w:space="0" w:color="auto"/>
              <w:bottom w:val="single" w:sz="4" w:space="0" w:color="auto"/>
              <w:right w:val="single" w:sz="4" w:space="0" w:color="auto"/>
            </w:tcBorders>
            <w:vAlign w:val="center"/>
          </w:tcPr>
          <w:p w14:paraId="085AD704" w14:textId="77777777" w:rsidR="00ED486D" w:rsidRPr="002C0056" w:rsidRDefault="00ED486D" w:rsidP="008D1833">
            <w:pPr>
              <w:spacing w:before="0"/>
              <w:ind w:left="0"/>
              <w:rPr>
                <w:rFonts w:ascii="Times New Roman" w:hAnsi="Times New Roman" w:cs="Times New Roman"/>
                <w:sz w:val="26"/>
                <w:szCs w:val="26"/>
              </w:rPr>
            </w:pPr>
          </w:p>
        </w:tc>
        <w:tc>
          <w:tcPr>
            <w:tcW w:w="4261" w:type="dxa"/>
            <w:tcBorders>
              <w:top w:val="single" w:sz="4" w:space="0" w:color="auto"/>
              <w:left w:val="single" w:sz="4" w:space="0" w:color="auto"/>
              <w:bottom w:val="single" w:sz="4" w:space="0" w:color="auto"/>
              <w:right w:val="single" w:sz="4" w:space="0" w:color="auto"/>
            </w:tcBorders>
            <w:vAlign w:val="center"/>
          </w:tcPr>
          <w:p w14:paraId="1FF774F8" w14:textId="01A85EAF" w:rsidR="00ED486D" w:rsidRPr="002C0056" w:rsidRDefault="00ED486D" w:rsidP="00ED486D">
            <w:pPr>
              <w:ind w:left="0"/>
              <w:jc w:val="center"/>
              <w:rPr>
                <w:rFonts w:ascii="Times New Roman" w:hAnsi="Times New Roman" w:cs="Times New Roman"/>
                <w:sz w:val="26"/>
                <w:szCs w:val="26"/>
                <w:lang w:val="en-US"/>
              </w:rPr>
            </w:pPr>
            <w:r w:rsidRPr="002C0056">
              <w:rPr>
                <w:rFonts w:ascii="Times New Roman" w:hAnsi="Times New Roman" w:cs="Times New Roman"/>
                <w:sz w:val="26"/>
                <w:szCs w:val="26"/>
              </w:rPr>
              <w:t>Microsoft Windows 1</w:t>
            </w:r>
            <w:r w:rsidRPr="002C0056">
              <w:rPr>
                <w:rFonts w:ascii="Times New Roman" w:hAnsi="Times New Roman" w:cs="Times New Roman"/>
                <w:sz w:val="26"/>
                <w:szCs w:val="26"/>
                <w:lang w:val="en-US"/>
              </w:rPr>
              <w:t>0</w:t>
            </w:r>
          </w:p>
        </w:tc>
      </w:tr>
      <w:tr w:rsidR="003B22D7" w:rsidRPr="002C0056" w14:paraId="0B644427" w14:textId="77777777" w:rsidTr="00EC6116">
        <w:tc>
          <w:tcPr>
            <w:tcW w:w="3276" w:type="dxa"/>
            <w:vMerge/>
            <w:tcBorders>
              <w:top w:val="single" w:sz="4" w:space="0" w:color="auto"/>
              <w:left w:val="single" w:sz="4" w:space="0" w:color="auto"/>
              <w:bottom w:val="single" w:sz="4" w:space="0" w:color="auto"/>
              <w:right w:val="single" w:sz="4" w:space="0" w:color="auto"/>
            </w:tcBorders>
            <w:vAlign w:val="center"/>
            <w:hideMark/>
          </w:tcPr>
          <w:p w14:paraId="4936E41A" w14:textId="3A7A51FE" w:rsidR="003B22D7" w:rsidRPr="002C0056" w:rsidRDefault="003B22D7" w:rsidP="008D1833">
            <w:pPr>
              <w:spacing w:before="0"/>
              <w:ind w:left="0"/>
              <w:rPr>
                <w:rFonts w:ascii="Times New Roman" w:eastAsia="MS Mincho" w:hAnsi="Times New Roman" w:cs="Times New Roman"/>
                <w:sz w:val="26"/>
                <w:szCs w:val="26"/>
              </w:rPr>
            </w:pPr>
          </w:p>
        </w:tc>
        <w:tc>
          <w:tcPr>
            <w:tcW w:w="4261" w:type="dxa"/>
            <w:tcBorders>
              <w:top w:val="single" w:sz="4" w:space="0" w:color="auto"/>
              <w:left w:val="single" w:sz="4" w:space="0" w:color="auto"/>
              <w:bottom w:val="single" w:sz="4" w:space="0" w:color="auto"/>
              <w:right w:val="single" w:sz="4" w:space="0" w:color="auto"/>
            </w:tcBorders>
            <w:vAlign w:val="center"/>
            <w:hideMark/>
          </w:tcPr>
          <w:p w14:paraId="59D99635" w14:textId="2E119CDB" w:rsidR="003B22D7" w:rsidRPr="002C0056" w:rsidRDefault="003B22D7" w:rsidP="008D1833">
            <w:pPr>
              <w:ind w:left="0"/>
              <w:jc w:val="center"/>
              <w:rPr>
                <w:rFonts w:ascii="Times New Roman" w:hAnsi="Times New Roman" w:cs="Times New Roman"/>
                <w:sz w:val="26"/>
                <w:szCs w:val="26"/>
              </w:rPr>
            </w:pPr>
          </w:p>
        </w:tc>
      </w:tr>
      <w:tr w:rsidR="003B22D7" w:rsidRPr="002C0056" w14:paraId="6D58BBAF" w14:textId="77777777" w:rsidTr="00EC6116">
        <w:tc>
          <w:tcPr>
            <w:tcW w:w="3276" w:type="dxa"/>
            <w:vMerge/>
            <w:tcBorders>
              <w:top w:val="single" w:sz="4" w:space="0" w:color="auto"/>
              <w:left w:val="single" w:sz="4" w:space="0" w:color="auto"/>
              <w:bottom w:val="single" w:sz="4" w:space="0" w:color="auto"/>
              <w:right w:val="single" w:sz="4" w:space="0" w:color="auto"/>
            </w:tcBorders>
            <w:vAlign w:val="center"/>
            <w:hideMark/>
          </w:tcPr>
          <w:p w14:paraId="209737EE" w14:textId="77777777" w:rsidR="003B22D7" w:rsidRPr="002C0056" w:rsidRDefault="003B22D7" w:rsidP="008D1833">
            <w:pPr>
              <w:spacing w:before="0"/>
              <w:ind w:left="0"/>
              <w:rPr>
                <w:rFonts w:ascii="Times New Roman" w:eastAsia="MS Mincho" w:hAnsi="Times New Roman" w:cs="Times New Roman"/>
                <w:sz w:val="26"/>
                <w:szCs w:val="26"/>
              </w:rPr>
            </w:pPr>
          </w:p>
        </w:tc>
        <w:tc>
          <w:tcPr>
            <w:tcW w:w="4261" w:type="dxa"/>
            <w:tcBorders>
              <w:top w:val="single" w:sz="4" w:space="0" w:color="auto"/>
              <w:left w:val="single" w:sz="4" w:space="0" w:color="auto"/>
              <w:bottom w:val="single" w:sz="4" w:space="0" w:color="auto"/>
              <w:right w:val="single" w:sz="4" w:space="0" w:color="auto"/>
            </w:tcBorders>
            <w:vAlign w:val="center"/>
            <w:hideMark/>
          </w:tcPr>
          <w:p w14:paraId="64495BEF" w14:textId="30EB743C" w:rsidR="003B22D7" w:rsidRPr="002C0056" w:rsidRDefault="00DC052D" w:rsidP="008D1833">
            <w:pPr>
              <w:ind w:left="0"/>
              <w:jc w:val="center"/>
              <w:rPr>
                <w:rFonts w:ascii="Times New Roman" w:hAnsi="Times New Roman" w:cs="Times New Roman"/>
                <w:sz w:val="26"/>
                <w:szCs w:val="26"/>
                <w:lang w:val="en-US"/>
              </w:rPr>
            </w:pPr>
            <w:r w:rsidRPr="002C0056">
              <w:rPr>
                <w:rFonts w:ascii="Times New Roman" w:hAnsi="Times New Roman" w:cs="Times New Roman"/>
                <w:sz w:val="26"/>
                <w:szCs w:val="26"/>
              </w:rPr>
              <w:t>Microsoft Windows 1</w:t>
            </w:r>
            <w:r w:rsidRPr="002C0056">
              <w:rPr>
                <w:rFonts w:ascii="Times New Roman" w:hAnsi="Times New Roman" w:cs="Times New Roman"/>
                <w:sz w:val="26"/>
                <w:szCs w:val="26"/>
                <w:lang w:val="en-US"/>
              </w:rPr>
              <w:t>1</w:t>
            </w:r>
          </w:p>
        </w:tc>
      </w:tr>
    </w:tbl>
    <w:p w14:paraId="1CD0072E" w14:textId="70D563BC" w:rsidR="00451C81" w:rsidRPr="002C0056" w:rsidRDefault="00451C81" w:rsidP="00DC052D">
      <w:pPr>
        <w:ind w:left="0"/>
        <w:rPr>
          <w:rFonts w:ascii="Times New Roman" w:hAnsi="Times New Roman" w:cs="Times New Roman"/>
          <w:sz w:val="26"/>
          <w:szCs w:val="26"/>
          <w:lang w:val="en-US"/>
        </w:rPr>
        <w:sectPr w:rsidR="00451C81" w:rsidRPr="002C0056" w:rsidSect="00535792">
          <w:pgSz w:w="11909" w:h="16834" w:code="9"/>
          <w:pgMar w:top="1440" w:right="1440" w:bottom="1440" w:left="1440" w:header="720" w:footer="720" w:gutter="0"/>
          <w:cols w:space="720"/>
          <w:docGrid w:linePitch="272"/>
        </w:sectPr>
      </w:pPr>
      <w:bookmarkStart w:id="246" w:name="_Toc484332600"/>
      <w:bookmarkStart w:id="247" w:name="_Toc485440162"/>
      <w:bookmarkStart w:id="248" w:name="_Toc489093573"/>
      <w:bookmarkStart w:id="249" w:name="_Toc516633397"/>
      <w:bookmarkEnd w:id="245"/>
    </w:p>
    <w:p w14:paraId="73B03910" w14:textId="4F7718B4" w:rsidR="00F44EF0" w:rsidRPr="002C0056" w:rsidRDefault="00C4251B" w:rsidP="002C0056">
      <w:pPr>
        <w:pStyle w:val="Heading1"/>
      </w:pPr>
      <w:bookmarkStart w:id="250" w:name="_Toc71249399"/>
      <w:bookmarkStart w:id="251" w:name="_Toc105277533"/>
      <w:r w:rsidRPr="002C0056">
        <w:rPr>
          <w:lang w:val="en-US"/>
        </w:rPr>
        <w:lastRenderedPageBreak/>
        <w:t xml:space="preserve">6. </w:t>
      </w:r>
      <w:r w:rsidR="00F44EF0" w:rsidRPr="002C0056">
        <w:t xml:space="preserve">TEST </w:t>
      </w:r>
      <w:bookmarkEnd w:id="246"/>
      <w:r w:rsidR="00F44EF0" w:rsidRPr="002C0056">
        <w:t>MILESTONES</w:t>
      </w:r>
      <w:bookmarkEnd w:id="247"/>
      <w:bookmarkEnd w:id="248"/>
      <w:bookmarkEnd w:id="249"/>
      <w:bookmarkEnd w:id="250"/>
      <w:bookmarkEnd w:id="251"/>
    </w:p>
    <w:p w14:paraId="4A8A1459" w14:textId="02EEAEE0" w:rsidR="00F44EF0" w:rsidRPr="002C0056" w:rsidRDefault="009366C7" w:rsidP="008D1833">
      <w:pPr>
        <w:pStyle w:val="NormalINDEX"/>
        <w:spacing w:before="100" w:beforeAutospacing="1" w:after="100" w:afterAutospacing="1"/>
        <w:ind w:left="1080"/>
        <w:jc w:val="both"/>
        <w:rPr>
          <w:rFonts w:ascii="Times New Roman" w:hAnsi="Times New Roman"/>
          <w:i/>
          <w:sz w:val="26"/>
          <w:szCs w:val="26"/>
        </w:rPr>
      </w:pPr>
      <w:r w:rsidRPr="002C0056">
        <w:rPr>
          <w:rFonts w:ascii="Times New Roman" w:hAnsi="Times New Roman"/>
          <w:i/>
          <w:sz w:val="26"/>
          <w:szCs w:val="26"/>
        </w:rPr>
        <w:t>Thời gian các mốc được xác định để xác định quy trình và hoàn thành tiến độ.</w:t>
      </w: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7"/>
        <w:gridCol w:w="1463"/>
        <w:gridCol w:w="1800"/>
        <w:gridCol w:w="1710"/>
      </w:tblGrid>
      <w:tr w:rsidR="002D7A88" w:rsidRPr="002C0056" w14:paraId="62541074" w14:textId="77777777" w:rsidTr="00DC052D">
        <w:tc>
          <w:tcPr>
            <w:tcW w:w="3937"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D730EDB" w14:textId="73093983" w:rsidR="002D7A88" w:rsidRPr="002C0056" w:rsidRDefault="002D7A88" w:rsidP="00DC052D">
            <w:pPr>
              <w:pStyle w:val="bodytext0"/>
              <w:rPr>
                <w:rFonts w:cs="Times New Roman"/>
                <w:szCs w:val="26"/>
                <w:lang w:eastAsia="ja-JP"/>
              </w:rPr>
            </w:pPr>
            <w:r w:rsidRPr="002C0056">
              <w:rPr>
                <w:rFonts w:cs="Times New Roman"/>
                <w:szCs w:val="26"/>
              </w:rPr>
              <w:t>Nhiệm vụ quan trọng</w:t>
            </w:r>
          </w:p>
        </w:tc>
        <w:tc>
          <w:tcPr>
            <w:tcW w:w="1463"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20D9D23" w14:textId="775B0EC3" w:rsidR="002D7A88" w:rsidRPr="002C0056" w:rsidRDefault="002D7A88" w:rsidP="00DC052D">
            <w:pPr>
              <w:pStyle w:val="bodytext0"/>
              <w:rPr>
                <w:rFonts w:cs="Times New Roman"/>
                <w:szCs w:val="26"/>
                <w:lang w:eastAsia="ja-JP"/>
              </w:rPr>
            </w:pPr>
            <w:r w:rsidRPr="002C0056">
              <w:rPr>
                <w:rFonts w:cs="Times New Roman"/>
                <w:szCs w:val="26"/>
              </w:rPr>
              <w:t>Nỗ lực (pd)</w:t>
            </w:r>
          </w:p>
        </w:tc>
        <w:tc>
          <w:tcPr>
            <w:tcW w:w="180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F51F652" w14:textId="1E0E5D93" w:rsidR="002D7A88" w:rsidRPr="002C0056" w:rsidRDefault="002D7A88" w:rsidP="00DC052D">
            <w:pPr>
              <w:pStyle w:val="bodytext0"/>
              <w:rPr>
                <w:rFonts w:cs="Times New Roman"/>
                <w:szCs w:val="26"/>
                <w:lang w:eastAsia="ja-JP"/>
              </w:rPr>
            </w:pPr>
            <w:r w:rsidRPr="002C0056">
              <w:rPr>
                <w:rFonts w:cs="Times New Roman"/>
                <w:szCs w:val="26"/>
              </w:rPr>
              <w:t>Ngày bắt đầu</w:t>
            </w:r>
          </w:p>
        </w:tc>
        <w:tc>
          <w:tcPr>
            <w:tcW w:w="171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66380E0" w14:textId="34F0A511" w:rsidR="002D7A88" w:rsidRPr="002C0056" w:rsidRDefault="002D7A88" w:rsidP="00DC052D">
            <w:pPr>
              <w:pStyle w:val="bodytext0"/>
              <w:rPr>
                <w:rFonts w:cs="Times New Roman"/>
                <w:szCs w:val="26"/>
                <w:lang w:eastAsia="ja-JP"/>
              </w:rPr>
            </w:pPr>
            <w:r w:rsidRPr="002C0056">
              <w:rPr>
                <w:rFonts w:cs="Times New Roman"/>
                <w:szCs w:val="26"/>
              </w:rPr>
              <w:t>Ngày cuối</w:t>
            </w:r>
          </w:p>
        </w:tc>
      </w:tr>
      <w:tr w:rsidR="00505AC4" w:rsidRPr="002C0056" w14:paraId="6AB2FF6C"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4E080E60" w14:textId="34C4B5E3" w:rsidR="00505AC4" w:rsidRPr="002C0056" w:rsidRDefault="00505AC4" w:rsidP="00DC052D">
            <w:pPr>
              <w:pStyle w:val="bodytext0"/>
              <w:rPr>
                <w:rFonts w:cs="Times New Roman"/>
                <w:szCs w:val="26"/>
                <w:lang w:eastAsia="ja-JP"/>
              </w:rPr>
            </w:pPr>
            <w:r w:rsidRPr="002C0056">
              <w:rPr>
                <w:rFonts w:cs="Times New Roman"/>
                <w:szCs w:val="26"/>
                <w:lang w:eastAsia="ja-JP"/>
              </w:rPr>
              <w:t>Tạo kế hoạch kiểm tra đơn vị</w:t>
            </w:r>
          </w:p>
        </w:tc>
        <w:tc>
          <w:tcPr>
            <w:tcW w:w="1463" w:type="dxa"/>
            <w:tcBorders>
              <w:top w:val="single" w:sz="4" w:space="0" w:color="auto"/>
              <w:left w:val="single" w:sz="4" w:space="0" w:color="auto"/>
              <w:bottom w:val="single" w:sz="4" w:space="0" w:color="auto"/>
              <w:right w:val="single" w:sz="4" w:space="0" w:color="auto"/>
            </w:tcBorders>
            <w:vAlign w:val="center"/>
            <w:hideMark/>
          </w:tcPr>
          <w:p w14:paraId="261C69B8"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B108073" w14:textId="335E4E5C" w:rsidR="00505AC4" w:rsidRPr="002C0056" w:rsidRDefault="00DC052D" w:rsidP="00DC052D">
            <w:pPr>
              <w:pStyle w:val="bodytext0"/>
              <w:rPr>
                <w:rFonts w:cs="Times New Roman"/>
                <w:szCs w:val="26"/>
                <w:lang w:val="en-US" w:eastAsia="ja-JP"/>
              </w:rPr>
            </w:pPr>
            <w:r w:rsidRPr="002C0056">
              <w:rPr>
                <w:rFonts w:cs="Times New Roman"/>
                <w:szCs w:val="26"/>
                <w:lang w:eastAsia="ja-JP"/>
              </w:rPr>
              <w:t>20/0</w:t>
            </w:r>
            <w:r w:rsidRPr="002C0056">
              <w:rPr>
                <w:rFonts w:cs="Times New Roman"/>
                <w:szCs w:val="26"/>
                <w:lang w:val="en-US" w:eastAsia="ja-JP"/>
              </w:rPr>
              <w:t>5</w:t>
            </w:r>
            <w:r w:rsidR="00505AC4" w:rsidRPr="002C0056">
              <w:rPr>
                <w:rFonts w:cs="Times New Roman"/>
                <w:szCs w:val="26"/>
                <w:lang w:eastAsia="ja-JP"/>
              </w:rPr>
              <w:t>/202</w:t>
            </w:r>
            <w:r w:rsidRPr="002C0056">
              <w:rPr>
                <w:rFonts w:cs="Times New Roman"/>
                <w:szCs w:val="26"/>
                <w:lang w:val="en-US" w:eastAsia="ja-JP"/>
              </w:rPr>
              <w:t>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31C95FE" w14:textId="3DBEBFA8" w:rsidR="00505AC4" w:rsidRPr="002C0056" w:rsidRDefault="00DC052D" w:rsidP="00DC052D">
            <w:pPr>
              <w:pStyle w:val="bodytext0"/>
              <w:rPr>
                <w:rFonts w:cs="Times New Roman"/>
                <w:szCs w:val="26"/>
                <w:lang w:val="en-US" w:eastAsia="ja-JP"/>
              </w:rPr>
            </w:pPr>
            <w:r w:rsidRPr="002C0056">
              <w:rPr>
                <w:rFonts w:cs="Times New Roman"/>
                <w:szCs w:val="26"/>
                <w:lang w:eastAsia="ja-JP"/>
              </w:rPr>
              <w:t>23/0</w:t>
            </w:r>
            <w:r w:rsidRPr="002C0056">
              <w:rPr>
                <w:rFonts w:cs="Times New Roman"/>
                <w:szCs w:val="26"/>
                <w:lang w:val="en-US" w:eastAsia="ja-JP"/>
              </w:rPr>
              <w:t>5</w:t>
            </w:r>
            <w:r w:rsidR="00505AC4" w:rsidRPr="002C0056">
              <w:rPr>
                <w:rFonts w:cs="Times New Roman"/>
                <w:szCs w:val="26"/>
                <w:lang w:eastAsia="ja-JP"/>
              </w:rPr>
              <w:t>/202</w:t>
            </w:r>
            <w:r w:rsidRPr="002C0056">
              <w:rPr>
                <w:rFonts w:cs="Times New Roman"/>
                <w:szCs w:val="26"/>
                <w:lang w:val="en-US" w:eastAsia="ja-JP"/>
              </w:rPr>
              <w:t>2</w:t>
            </w:r>
          </w:p>
        </w:tc>
      </w:tr>
      <w:tr w:rsidR="00505AC4" w:rsidRPr="002C0056" w14:paraId="5BF50F35"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6FFDBD61" w14:textId="241D79E3" w:rsidR="00505AC4" w:rsidRPr="002C0056" w:rsidRDefault="00505AC4" w:rsidP="00DC052D">
            <w:pPr>
              <w:pStyle w:val="bodytext0"/>
              <w:rPr>
                <w:rFonts w:cs="Times New Roman"/>
                <w:szCs w:val="26"/>
                <w:lang w:eastAsia="ja-JP"/>
              </w:rPr>
            </w:pPr>
            <w:r w:rsidRPr="002C0056">
              <w:rPr>
                <w:rFonts w:cs="Times New Roman"/>
                <w:szCs w:val="26"/>
                <w:lang w:eastAsia="ja-JP"/>
              </w:rPr>
              <w:t>Xem lại và cập nhật UTP</w:t>
            </w:r>
          </w:p>
        </w:tc>
        <w:tc>
          <w:tcPr>
            <w:tcW w:w="1463" w:type="dxa"/>
            <w:tcBorders>
              <w:top w:val="single" w:sz="4" w:space="0" w:color="auto"/>
              <w:left w:val="single" w:sz="4" w:space="0" w:color="auto"/>
              <w:bottom w:val="single" w:sz="4" w:space="0" w:color="auto"/>
              <w:right w:val="single" w:sz="4" w:space="0" w:color="auto"/>
            </w:tcBorders>
            <w:vAlign w:val="center"/>
            <w:hideMark/>
          </w:tcPr>
          <w:p w14:paraId="745728B2"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EC13B9C" w14:textId="6CB4686E" w:rsidR="00505AC4" w:rsidRPr="002C0056" w:rsidRDefault="00DC052D" w:rsidP="00DC052D">
            <w:pPr>
              <w:pStyle w:val="bodytext0"/>
              <w:rPr>
                <w:rFonts w:cs="Times New Roman"/>
                <w:szCs w:val="26"/>
                <w:lang w:val="en-US" w:eastAsia="ja-JP"/>
              </w:rPr>
            </w:pPr>
            <w:r w:rsidRPr="002C0056">
              <w:rPr>
                <w:rFonts w:cs="Times New Roman"/>
                <w:szCs w:val="26"/>
                <w:lang w:eastAsia="ja-JP"/>
              </w:rPr>
              <w:t>24/0</w:t>
            </w:r>
            <w:r w:rsidRPr="002C0056">
              <w:rPr>
                <w:rFonts w:cs="Times New Roman"/>
                <w:szCs w:val="26"/>
                <w:lang w:val="en-US" w:eastAsia="ja-JP"/>
              </w:rPr>
              <w:t>5</w:t>
            </w:r>
            <w:r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618AEC1" w14:textId="23CFEE9A" w:rsidR="00505AC4" w:rsidRPr="002C0056" w:rsidRDefault="00DC052D" w:rsidP="00DC052D">
            <w:pPr>
              <w:pStyle w:val="bodytext0"/>
              <w:rPr>
                <w:rFonts w:cs="Times New Roman"/>
                <w:szCs w:val="26"/>
                <w:lang w:eastAsia="ja-JP"/>
              </w:rPr>
            </w:pPr>
            <w:r w:rsidRPr="002C0056">
              <w:rPr>
                <w:rFonts w:cs="Times New Roman"/>
                <w:szCs w:val="26"/>
                <w:lang w:eastAsia="ja-JP"/>
              </w:rPr>
              <w:t>24/0</w:t>
            </w:r>
            <w:r w:rsidRPr="002C0056">
              <w:rPr>
                <w:rFonts w:cs="Times New Roman"/>
                <w:szCs w:val="26"/>
                <w:lang w:val="en-US" w:eastAsia="ja-JP"/>
              </w:rPr>
              <w:t>5</w:t>
            </w:r>
            <w:r w:rsidR="00505AC4" w:rsidRPr="002C0056">
              <w:rPr>
                <w:rFonts w:cs="Times New Roman"/>
                <w:szCs w:val="26"/>
                <w:lang w:eastAsia="ja-JP"/>
              </w:rPr>
              <w:t>/</w:t>
            </w:r>
            <w:r w:rsidRPr="002C0056">
              <w:rPr>
                <w:rFonts w:cs="Times New Roman"/>
                <w:szCs w:val="26"/>
                <w:lang w:eastAsia="ja-JP"/>
              </w:rPr>
              <w:t>2022</w:t>
            </w:r>
          </w:p>
        </w:tc>
      </w:tr>
      <w:tr w:rsidR="00505AC4" w:rsidRPr="002C0056" w14:paraId="4AB190DA"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63555013" w14:textId="531C3990" w:rsidR="00505AC4" w:rsidRPr="002C0056" w:rsidRDefault="00505AC4" w:rsidP="00DC052D">
            <w:pPr>
              <w:pStyle w:val="bodytext0"/>
              <w:rPr>
                <w:rFonts w:cs="Times New Roman"/>
                <w:szCs w:val="26"/>
                <w:lang w:eastAsia="ja-JP"/>
              </w:rPr>
            </w:pPr>
            <w:r w:rsidRPr="002C0056">
              <w:rPr>
                <w:rFonts w:cs="Times New Roman"/>
                <w:szCs w:val="26"/>
                <w:lang w:eastAsia="ja-JP"/>
              </w:rPr>
              <w:t>Tạo trường hợp kiểm tra đơn vị</w:t>
            </w:r>
          </w:p>
        </w:tc>
        <w:tc>
          <w:tcPr>
            <w:tcW w:w="1463" w:type="dxa"/>
            <w:tcBorders>
              <w:top w:val="single" w:sz="4" w:space="0" w:color="auto"/>
              <w:left w:val="single" w:sz="4" w:space="0" w:color="auto"/>
              <w:bottom w:val="single" w:sz="4" w:space="0" w:color="auto"/>
              <w:right w:val="single" w:sz="4" w:space="0" w:color="auto"/>
            </w:tcBorders>
            <w:vAlign w:val="center"/>
            <w:hideMark/>
          </w:tcPr>
          <w:p w14:paraId="5AEDD15A"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0854B79" w14:textId="621059CC" w:rsidR="00505AC4" w:rsidRPr="002C0056" w:rsidRDefault="00DC052D" w:rsidP="00DC052D">
            <w:pPr>
              <w:pStyle w:val="bodytext0"/>
              <w:rPr>
                <w:rFonts w:cs="Times New Roman"/>
                <w:szCs w:val="26"/>
                <w:lang w:val="en-US" w:eastAsia="ja-JP"/>
              </w:rPr>
            </w:pPr>
            <w:r w:rsidRPr="002C0056">
              <w:rPr>
                <w:rFonts w:cs="Times New Roman"/>
                <w:szCs w:val="26"/>
                <w:lang w:eastAsia="ja-JP"/>
              </w:rPr>
              <w:t>25/0</w:t>
            </w:r>
            <w:r w:rsidRPr="002C0056">
              <w:rPr>
                <w:rFonts w:cs="Times New Roman"/>
                <w:szCs w:val="26"/>
                <w:lang w:val="en-US" w:eastAsia="ja-JP"/>
              </w:rPr>
              <w:t>5</w:t>
            </w:r>
            <w:r w:rsidR="00505AC4" w:rsidRPr="002C0056">
              <w:rPr>
                <w:rFonts w:cs="Times New Roman"/>
                <w:szCs w:val="26"/>
                <w:lang w:eastAsia="ja-JP"/>
              </w:rPr>
              <w:t>/202</w:t>
            </w:r>
            <w:r w:rsidRPr="002C0056">
              <w:rPr>
                <w:rFonts w:cs="Times New Roman"/>
                <w:szCs w:val="26"/>
                <w:lang w:val="en-US" w:eastAsia="ja-JP"/>
              </w:rPr>
              <w:t>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4AD62BC" w14:textId="63DCB684" w:rsidR="00505AC4" w:rsidRPr="002C0056" w:rsidRDefault="00DC052D" w:rsidP="00DC052D">
            <w:pPr>
              <w:pStyle w:val="bodytext0"/>
              <w:rPr>
                <w:rFonts w:cs="Times New Roman"/>
                <w:szCs w:val="26"/>
                <w:lang w:val="en-US" w:eastAsia="ja-JP"/>
              </w:rPr>
            </w:pPr>
            <w:r w:rsidRPr="002C0056">
              <w:rPr>
                <w:rFonts w:cs="Times New Roman"/>
                <w:szCs w:val="26"/>
                <w:lang w:eastAsia="ja-JP"/>
              </w:rPr>
              <w:t>28/0</w:t>
            </w:r>
            <w:r w:rsidRPr="002C0056">
              <w:rPr>
                <w:rFonts w:cs="Times New Roman"/>
                <w:szCs w:val="26"/>
                <w:lang w:val="en-US" w:eastAsia="ja-JP"/>
              </w:rPr>
              <w:t>5</w:t>
            </w:r>
            <w:r w:rsidR="00505AC4" w:rsidRPr="002C0056">
              <w:rPr>
                <w:rFonts w:cs="Times New Roman"/>
                <w:szCs w:val="26"/>
                <w:lang w:eastAsia="ja-JP"/>
              </w:rPr>
              <w:t>/202</w:t>
            </w:r>
            <w:r w:rsidRPr="002C0056">
              <w:rPr>
                <w:rFonts w:cs="Times New Roman"/>
                <w:szCs w:val="26"/>
                <w:lang w:val="en-US" w:eastAsia="ja-JP"/>
              </w:rPr>
              <w:t>2</w:t>
            </w:r>
          </w:p>
        </w:tc>
      </w:tr>
      <w:tr w:rsidR="00505AC4" w:rsidRPr="002C0056" w14:paraId="7EB3987D"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190ECAC6" w14:textId="2FA5322C" w:rsidR="00505AC4" w:rsidRPr="002C0056" w:rsidRDefault="00505AC4" w:rsidP="00DC052D">
            <w:pPr>
              <w:pStyle w:val="bodytext0"/>
              <w:rPr>
                <w:rFonts w:cs="Times New Roman"/>
                <w:szCs w:val="26"/>
                <w:lang w:eastAsia="ja-JP"/>
              </w:rPr>
            </w:pPr>
            <w:r w:rsidRPr="002C0056">
              <w:rPr>
                <w:rFonts w:cs="Times New Roman"/>
                <w:szCs w:val="26"/>
                <w:lang w:eastAsia="ja-JP"/>
              </w:rPr>
              <w:t>Xem lại và cập nhật UTC</w:t>
            </w:r>
          </w:p>
        </w:tc>
        <w:tc>
          <w:tcPr>
            <w:tcW w:w="1463" w:type="dxa"/>
            <w:tcBorders>
              <w:top w:val="single" w:sz="4" w:space="0" w:color="auto"/>
              <w:left w:val="single" w:sz="4" w:space="0" w:color="auto"/>
              <w:bottom w:val="single" w:sz="4" w:space="0" w:color="auto"/>
              <w:right w:val="single" w:sz="4" w:space="0" w:color="auto"/>
            </w:tcBorders>
            <w:vAlign w:val="center"/>
            <w:hideMark/>
          </w:tcPr>
          <w:p w14:paraId="6785BDA8"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0C9CAEC" w14:textId="755200DC" w:rsidR="00505AC4" w:rsidRPr="002C0056" w:rsidRDefault="00DC052D" w:rsidP="00DC052D">
            <w:pPr>
              <w:pStyle w:val="bodytext0"/>
              <w:rPr>
                <w:rFonts w:cs="Times New Roman"/>
                <w:szCs w:val="26"/>
                <w:lang w:eastAsia="ja-JP"/>
              </w:rPr>
            </w:pPr>
            <w:r w:rsidRPr="002C0056">
              <w:rPr>
                <w:rFonts w:cs="Times New Roman"/>
                <w:szCs w:val="26"/>
                <w:lang w:eastAsia="ja-JP"/>
              </w:rPr>
              <w:t>01/0</w:t>
            </w:r>
            <w:r w:rsidRPr="002C0056">
              <w:rPr>
                <w:rFonts w:cs="Times New Roman"/>
                <w:szCs w:val="26"/>
                <w:lang w:val="en-US" w:eastAsia="ja-JP"/>
              </w:rPr>
              <w:t>6</w:t>
            </w:r>
            <w:r w:rsidR="00505AC4" w:rsidRPr="002C0056">
              <w:rPr>
                <w:rFonts w:cs="Times New Roman"/>
                <w:szCs w:val="26"/>
                <w:lang w:eastAsia="ja-JP"/>
              </w:rPr>
              <w:t>/</w:t>
            </w:r>
            <w:r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87A8100" w14:textId="73AF041D" w:rsidR="00505AC4" w:rsidRPr="002C0056" w:rsidRDefault="00DC052D" w:rsidP="00DC052D">
            <w:pPr>
              <w:pStyle w:val="bodytext0"/>
              <w:rPr>
                <w:rFonts w:cs="Times New Roman"/>
                <w:szCs w:val="26"/>
                <w:lang w:eastAsia="ja-JP"/>
              </w:rPr>
            </w:pPr>
            <w:r w:rsidRPr="002C0056">
              <w:rPr>
                <w:rFonts w:cs="Times New Roman"/>
                <w:szCs w:val="26"/>
                <w:lang w:val="en-US" w:eastAsia="ja-JP"/>
              </w:rPr>
              <w:t>01/06</w:t>
            </w:r>
            <w:r w:rsidR="00505AC4" w:rsidRPr="002C0056">
              <w:rPr>
                <w:rFonts w:cs="Times New Roman"/>
                <w:szCs w:val="26"/>
                <w:lang w:val="en-US" w:eastAsia="ja-JP"/>
              </w:rPr>
              <w:t>/</w:t>
            </w:r>
            <w:r w:rsidRPr="002C0056">
              <w:rPr>
                <w:rFonts w:cs="Times New Roman"/>
                <w:szCs w:val="26"/>
                <w:lang w:val="en-US" w:eastAsia="ja-JP"/>
              </w:rPr>
              <w:t>2022</w:t>
            </w:r>
          </w:p>
        </w:tc>
      </w:tr>
      <w:tr w:rsidR="00505AC4" w:rsidRPr="002C0056" w14:paraId="7AA89523"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4AEDFC27" w14:textId="7D146830" w:rsidR="00505AC4" w:rsidRPr="002C0056" w:rsidRDefault="00505AC4" w:rsidP="00DC052D">
            <w:pPr>
              <w:pStyle w:val="bodytext0"/>
              <w:rPr>
                <w:rFonts w:cs="Times New Roman"/>
                <w:szCs w:val="26"/>
                <w:lang w:eastAsia="ja-JP"/>
              </w:rPr>
            </w:pPr>
            <w:r w:rsidRPr="002C0056">
              <w:rPr>
                <w:rFonts w:cs="Times New Roman"/>
                <w:szCs w:val="26"/>
                <w:lang w:eastAsia="ja-JP"/>
              </w:rPr>
              <w:t>Tạo kế hoạch thử nghiệm</w:t>
            </w:r>
          </w:p>
        </w:tc>
        <w:tc>
          <w:tcPr>
            <w:tcW w:w="1463" w:type="dxa"/>
            <w:tcBorders>
              <w:top w:val="single" w:sz="4" w:space="0" w:color="auto"/>
              <w:left w:val="single" w:sz="4" w:space="0" w:color="auto"/>
              <w:bottom w:val="single" w:sz="4" w:space="0" w:color="auto"/>
              <w:right w:val="single" w:sz="4" w:space="0" w:color="auto"/>
            </w:tcBorders>
            <w:vAlign w:val="center"/>
            <w:hideMark/>
          </w:tcPr>
          <w:p w14:paraId="26EF510A"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604C38D" w14:textId="0688C701" w:rsidR="00505AC4" w:rsidRPr="002C0056" w:rsidRDefault="00DC052D" w:rsidP="00DC052D">
            <w:pPr>
              <w:pStyle w:val="bodytext0"/>
              <w:rPr>
                <w:rFonts w:cs="Times New Roman"/>
                <w:szCs w:val="26"/>
                <w:lang w:eastAsia="ja-JP"/>
              </w:rPr>
            </w:pPr>
            <w:r w:rsidRPr="002C0056">
              <w:rPr>
                <w:rFonts w:cs="Times New Roman"/>
                <w:szCs w:val="26"/>
                <w:lang w:val="en-US" w:eastAsia="ja-JP"/>
              </w:rPr>
              <w:t>15</w:t>
            </w:r>
            <w:r w:rsidRPr="002C0056">
              <w:rPr>
                <w:rFonts w:cs="Times New Roman"/>
                <w:szCs w:val="26"/>
                <w:lang w:eastAsia="ja-JP"/>
              </w:rPr>
              <w:t>/0</w:t>
            </w:r>
            <w:r w:rsidRPr="002C0056">
              <w:rPr>
                <w:rFonts w:cs="Times New Roman"/>
                <w:szCs w:val="26"/>
                <w:lang w:val="en-US" w:eastAsia="ja-JP"/>
              </w:rPr>
              <w:t>5</w:t>
            </w:r>
            <w:r w:rsidR="00505AC4" w:rsidRPr="002C0056">
              <w:rPr>
                <w:rFonts w:cs="Times New Roman"/>
                <w:szCs w:val="26"/>
                <w:lang w:eastAsia="ja-JP"/>
              </w:rPr>
              <w:t>/</w:t>
            </w:r>
            <w:r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FCEC6AC" w14:textId="72FBD3ED" w:rsidR="00505AC4" w:rsidRPr="002C0056" w:rsidRDefault="00C4251B" w:rsidP="00DC052D">
            <w:pPr>
              <w:pStyle w:val="bodytext0"/>
              <w:rPr>
                <w:rFonts w:cs="Times New Roman"/>
                <w:szCs w:val="26"/>
                <w:lang w:eastAsia="ja-JP"/>
              </w:rPr>
            </w:pPr>
            <w:r w:rsidRPr="002C0056">
              <w:rPr>
                <w:rFonts w:cs="Times New Roman"/>
                <w:szCs w:val="26"/>
                <w:lang w:val="en-US" w:eastAsia="ja-JP"/>
              </w:rPr>
              <w:t>1</w:t>
            </w:r>
            <w:r w:rsidRPr="002C0056">
              <w:rPr>
                <w:rFonts w:cs="Times New Roman"/>
                <w:szCs w:val="26"/>
                <w:lang w:eastAsia="ja-JP"/>
              </w:rPr>
              <w:t>/0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r>
      <w:tr w:rsidR="00505AC4" w:rsidRPr="002C0056" w14:paraId="42FCC489"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306E6C0F" w14:textId="4E32DE76" w:rsidR="00505AC4" w:rsidRPr="002C0056" w:rsidRDefault="00505AC4" w:rsidP="00DC052D">
            <w:pPr>
              <w:pStyle w:val="bodytext0"/>
              <w:rPr>
                <w:rFonts w:cs="Times New Roman"/>
                <w:szCs w:val="26"/>
                <w:lang w:eastAsia="ja-JP"/>
              </w:rPr>
            </w:pPr>
            <w:r w:rsidRPr="002C0056">
              <w:rPr>
                <w:rFonts w:cs="Times New Roman"/>
                <w:szCs w:val="26"/>
                <w:lang w:eastAsia="ja-JP"/>
              </w:rPr>
              <w:t>Đánh giá &amp; cập nhật TP.</w:t>
            </w:r>
          </w:p>
        </w:tc>
        <w:tc>
          <w:tcPr>
            <w:tcW w:w="1463" w:type="dxa"/>
            <w:tcBorders>
              <w:top w:val="single" w:sz="4" w:space="0" w:color="auto"/>
              <w:left w:val="single" w:sz="4" w:space="0" w:color="auto"/>
              <w:bottom w:val="single" w:sz="4" w:space="0" w:color="auto"/>
              <w:right w:val="single" w:sz="4" w:space="0" w:color="auto"/>
            </w:tcBorders>
            <w:vAlign w:val="center"/>
            <w:hideMark/>
          </w:tcPr>
          <w:p w14:paraId="1734372B"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9353D8B" w14:textId="3AB17127" w:rsidR="00505AC4" w:rsidRPr="002C0056" w:rsidRDefault="00C4251B" w:rsidP="00DC052D">
            <w:pPr>
              <w:pStyle w:val="bodytext0"/>
              <w:rPr>
                <w:rFonts w:cs="Times New Roman"/>
                <w:szCs w:val="26"/>
                <w:lang w:eastAsia="ja-JP"/>
              </w:rPr>
            </w:pPr>
            <w:r w:rsidRPr="002C0056">
              <w:rPr>
                <w:rFonts w:cs="Times New Roman"/>
                <w:szCs w:val="26"/>
                <w:lang w:eastAsia="ja-JP"/>
              </w:rPr>
              <w:t>0</w:t>
            </w:r>
            <w:r w:rsidRPr="002C0056">
              <w:rPr>
                <w:rFonts w:cs="Times New Roman"/>
                <w:szCs w:val="26"/>
                <w:lang w:val="en-US" w:eastAsia="ja-JP"/>
              </w:rPr>
              <w:t>1</w:t>
            </w:r>
            <w:r w:rsidRPr="002C0056">
              <w:rPr>
                <w:rFonts w:cs="Times New Roman"/>
                <w:szCs w:val="26"/>
                <w:lang w:eastAsia="ja-JP"/>
              </w:rPr>
              <w:t>/0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A86DDEE" w14:textId="6BE17C0F" w:rsidR="00505AC4" w:rsidRPr="002C0056" w:rsidRDefault="00C4251B" w:rsidP="00DC052D">
            <w:pPr>
              <w:pStyle w:val="bodytext0"/>
              <w:rPr>
                <w:rFonts w:cs="Times New Roman"/>
                <w:szCs w:val="26"/>
                <w:lang w:eastAsia="ja-JP"/>
              </w:rPr>
            </w:pPr>
            <w:r w:rsidRPr="002C0056">
              <w:rPr>
                <w:rFonts w:cs="Times New Roman"/>
                <w:szCs w:val="26"/>
                <w:lang w:eastAsia="ja-JP"/>
              </w:rPr>
              <w:t>0</w:t>
            </w:r>
            <w:r w:rsidRPr="002C0056">
              <w:rPr>
                <w:rFonts w:cs="Times New Roman"/>
                <w:szCs w:val="26"/>
                <w:lang w:val="en-US" w:eastAsia="ja-JP"/>
              </w:rPr>
              <w:t>2</w:t>
            </w:r>
            <w:r w:rsidRPr="002C0056">
              <w:rPr>
                <w:rFonts w:cs="Times New Roman"/>
                <w:szCs w:val="26"/>
                <w:lang w:eastAsia="ja-JP"/>
              </w:rPr>
              <w:t>/0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r>
      <w:tr w:rsidR="00505AC4" w:rsidRPr="002C0056" w14:paraId="08C3FD64"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760C83C6" w14:textId="16C39F35" w:rsidR="00505AC4" w:rsidRPr="002C0056" w:rsidRDefault="00505AC4" w:rsidP="00DC052D">
            <w:pPr>
              <w:pStyle w:val="bodytext0"/>
              <w:rPr>
                <w:rFonts w:cs="Times New Roman"/>
                <w:szCs w:val="26"/>
                <w:lang w:eastAsia="ja-JP"/>
              </w:rPr>
            </w:pPr>
            <w:r w:rsidRPr="002C0056">
              <w:rPr>
                <w:rFonts w:cs="Times New Roman"/>
                <w:szCs w:val="26"/>
                <w:lang w:eastAsia="ja-JP"/>
              </w:rPr>
              <w:t>Tạo trường hợp kiểm tra tích hợp</w:t>
            </w:r>
          </w:p>
        </w:tc>
        <w:tc>
          <w:tcPr>
            <w:tcW w:w="1463" w:type="dxa"/>
            <w:tcBorders>
              <w:top w:val="single" w:sz="4" w:space="0" w:color="auto"/>
              <w:left w:val="single" w:sz="4" w:space="0" w:color="auto"/>
              <w:bottom w:val="single" w:sz="4" w:space="0" w:color="auto"/>
              <w:right w:val="single" w:sz="4" w:space="0" w:color="auto"/>
            </w:tcBorders>
            <w:vAlign w:val="center"/>
            <w:hideMark/>
          </w:tcPr>
          <w:p w14:paraId="5928321F"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617BE61" w14:textId="5309AD50" w:rsidR="00505AC4" w:rsidRPr="002C0056" w:rsidRDefault="00C4251B" w:rsidP="00DC052D">
            <w:pPr>
              <w:pStyle w:val="bodytext0"/>
              <w:rPr>
                <w:rFonts w:cs="Times New Roman"/>
                <w:szCs w:val="26"/>
                <w:lang w:eastAsia="ja-JP"/>
              </w:rPr>
            </w:pPr>
            <w:r w:rsidRPr="002C0056">
              <w:rPr>
                <w:rFonts w:cs="Times New Roman"/>
                <w:szCs w:val="26"/>
                <w:lang w:val="en-US" w:eastAsia="ja-JP"/>
              </w:rPr>
              <w:t>15</w:t>
            </w:r>
            <w:r w:rsidRPr="002C0056">
              <w:rPr>
                <w:rFonts w:cs="Times New Roman"/>
                <w:szCs w:val="26"/>
                <w:lang w:eastAsia="ja-JP"/>
              </w:rPr>
              <w:t>/0</w:t>
            </w:r>
            <w:r w:rsidRPr="002C0056">
              <w:rPr>
                <w:rFonts w:cs="Times New Roman"/>
                <w:szCs w:val="26"/>
                <w:lang w:val="en-US" w:eastAsia="ja-JP"/>
              </w:rPr>
              <w:t>5</w:t>
            </w:r>
            <w:r w:rsidR="00505AC4"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7EF7764" w14:textId="1F066BF1" w:rsidR="00505AC4" w:rsidRPr="002C0056" w:rsidRDefault="00C4251B" w:rsidP="00DC052D">
            <w:pPr>
              <w:pStyle w:val="bodytext0"/>
              <w:rPr>
                <w:rFonts w:cs="Times New Roman"/>
                <w:szCs w:val="26"/>
                <w:lang w:eastAsia="ja-JP"/>
              </w:rPr>
            </w:pPr>
            <w:r w:rsidRPr="002C0056">
              <w:rPr>
                <w:rFonts w:cs="Times New Roman"/>
                <w:szCs w:val="26"/>
                <w:lang w:val="en-US" w:eastAsia="ja-JP"/>
              </w:rPr>
              <w:t>20</w:t>
            </w:r>
            <w:r w:rsidRPr="002C0056">
              <w:rPr>
                <w:rFonts w:cs="Times New Roman"/>
                <w:szCs w:val="26"/>
                <w:lang w:eastAsia="ja-JP"/>
              </w:rPr>
              <w:t>/0</w:t>
            </w:r>
            <w:r w:rsidRPr="002C0056">
              <w:rPr>
                <w:rFonts w:cs="Times New Roman"/>
                <w:szCs w:val="26"/>
                <w:lang w:val="en-US" w:eastAsia="ja-JP"/>
              </w:rPr>
              <w:t>5</w:t>
            </w:r>
            <w:r w:rsidR="00505AC4" w:rsidRPr="002C0056">
              <w:rPr>
                <w:rFonts w:cs="Times New Roman"/>
                <w:szCs w:val="26"/>
                <w:lang w:eastAsia="ja-JP"/>
              </w:rPr>
              <w:t>/</w:t>
            </w:r>
            <w:r w:rsidR="00DC052D" w:rsidRPr="002C0056">
              <w:rPr>
                <w:rFonts w:cs="Times New Roman"/>
                <w:szCs w:val="26"/>
                <w:lang w:eastAsia="ja-JP"/>
              </w:rPr>
              <w:t>2022</w:t>
            </w:r>
          </w:p>
        </w:tc>
      </w:tr>
      <w:tr w:rsidR="00505AC4" w:rsidRPr="002C0056" w14:paraId="64406E96"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61DC926F" w14:textId="7250FC31" w:rsidR="00505AC4" w:rsidRPr="002C0056" w:rsidRDefault="00505AC4" w:rsidP="00DC052D">
            <w:pPr>
              <w:pStyle w:val="bodytext0"/>
              <w:rPr>
                <w:rFonts w:cs="Times New Roman"/>
                <w:szCs w:val="26"/>
                <w:lang w:eastAsia="ja-JP"/>
              </w:rPr>
            </w:pPr>
            <w:r w:rsidRPr="002C0056">
              <w:rPr>
                <w:rFonts w:cs="Times New Roman"/>
                <w:szCs w:val="26"/>
                <w:lang w:eastAsia="ja-JP"/>
              </w:rPr>
              <w:t>Đánh giá &amp; cập nhật CTV tích hợp</w:t>
            </w:r>
          </w:p>
        </w:tc>
        <w:tc>
          <w:tcPr>
            <w:tcW w:w="1463" w:type="dxa"/>
            <w:tcBorders>
              <w:top w:val="single" w:sz="4" w:space="0" w:color="auto"/>
              <w:left w:val="single" w:sz="4" w:space="0" w:color="auto"/>
              <w:bottom w:val="single" w:sz="4" w:space="0" w:color="auto"/>
              <w:right w:val="single" w:sz="4" w:space="0" w:color="auto"/>
            </w:tcBorders>
            <w:vAlign w:val="center"/>
            <w:hideMark/>
          </w:tcPr>
          <w:p w14:paraId="65EA9380"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32973E8" w14:textId="4ADB3362" w:rsidR="00505AC4" w:rsidRPr="002C0056" w:rsidRDefault="00C4251B" w:rsidP="00DC052D">
            <w:pPr>
              <w:pStyle w:val="bodytext0"/>
              <w:rPr>
                <w:rFonts w:cs="Times New Roman"/>
                <w:szCs w:val="26"/>
                <w:lang w:eastAsia="ja-JP"/>
              </w:rPr>
            </w:pPr>
            <w:r w:rsidRPr="002C0056">
              <w:rPr>
                <w:rFonts w:cs="Times New Roman"/>
                <w:szCs w:val="26"/>
                <w:lang w:eastAsia="ja-JP"/>
              </w:rPr>
              <w:t>1/0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8508664" w14:textId="40E9249C" w:rsidR="00505AC4" w:rsidRPr="002C0056" w:rsidRDefault="00C4251B" w:rsidP="00DC052D">
            <w:pPr>
              <w:pStyle w:val="bodytext0"/>
              <w:rPr>
                <w:rFonts w:cs="Times New Roman"/>
                <w:szCs w:val="26"/>
                <w:lang w:eastAsia="ja-JP"/>
              </w:rPr>
            </w:pPr>
            <w:r w:rsidRPr="002C0056">
              <w:rPr>
                <w:rFonts w:cs="Times New Roman"/>
                <w:szCs w:val="26"/>
                <w:lang w:val="en-US" w:eastAsia="ja-JP"/>
              </w:rPr>
              <w:t>2</w:t>
            </w:r>
            <w:r w:rsidRPr="002C0056">
              <w:rPr>
                <w:rFonts w:cs="Times New Roman"/>
                <w:szCs w:val="26"/>
                <w:lang w:eastAsia="ja-JP"/>
              </w:rPr>
              <w:t>/0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r>
      <w:tr w:rsidR="00505AC4" w:rsidRPr="002C0056" w14:paraId="5B549FD5"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16DF5C8B" w14:textId="069E66A1" w:rsidR="00505AC4" w:rsidRPr="002C0056" w:rsidRDefault="00505AC4" w:rsidP="00DC052D">
            <w:pPr>
              <w:pStyle w:val="bodytext0"/>
              <w:rPr>
                <w:rFonts w:cs="Times New Roman"/>
                <w:szCs w:val="26"/>
                <w:lang w:eastAsia="ja-JP"/>
              </w:rPr>
            </w:pPr>
            <w:r w:rsidRPr="002C0056">
              <w:rPr>
                <w:rFonts w:cs="Times New Roman"/>
                <w:szCs w:val="26"/>
                <w:lang w:eastAsia="ja-JP"/>
              </w:rPr>
              <w:t>Tạo trường hợp kiểm tra hệ thống</w:t>
            </w:r>
          </w:p>
        </w:tc>
        <w:tc>
          <w:tcPr>
            <w:tcW w:w="1463" w:type="dxa"/>
            <w:tcBorders>
              <w:top w:val="single" w:sz="4" w:space="0" w:color="auto"/>
              <w:left w:val="single" w:sz="4" w:space="0" w:color="auto"/>
              <w:bottom w:val="single" w:sz="4" w:space="0" w:color="auto"/>
              <w:right w:val="single" w:sz="4" w:space="0" w:color="auto"/>
            </w:tcBorders>
            <w:vAlign w:val="center"/>
            <w:hideMark/>
          </w:tcPr>
          <w:p w14:paraId="11EDF121"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0482E0A" w14:textId="288692B0" w:rsidR="00505AC4" w:rsidRPr="002C0056" w:rsidRDefault="00C4251B" w:rsidP="00DC052D">
            <w:pPr>
              <w:pStyle w:val="bodytext0"/>
              <w:rPr>
                <w:rFonts w:cs="Times New Roman"/>
                <w:szCs w:val="26"/>
                <w:lang w:eastAsia="ja-JP"/>
              </w:rPr>
            </w:pPr>
            <w:r w:rsidRPr="002C0056">
              <w:rPr>
                <w:rFonts w:cs="Times New Roman"/>
                <w:szCs w:val="26"/>
                <w:lang w:eastAsia="ja-JP"/>
              </w:rPr>
              <w:t>15/0</w:t>
            </w:r>
            <w:r w:rsidRPr="002C0056">
              <w:rPr>
                <w:rFonts w:cs="Times New Roman"/>
                <w:szCs w:val="26"/>
                <w:lang w:val="en-US" w:eastAsia="ja-JP"/>
              </w:rPr>
              <w:t>5</w:t>
            </w:r>
            <w:r w:rsidR="00505AC4"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C1B3889" w14:textId="5D85B834" w:rsidR="00505AC4" w:rsidRPr="002C0056" w:rsidRDefault="00C4251B" w:rsidP="00DC052D">
            <w:pPr>
              <w:pStyle w:val="bodytext0"/>
              <w:rPr>
                <w:rFonts w:cs="Times New Roman"/>
                <w:szCs w:val="26"/>
                <w:lang w:eastAsia="ja-JP"/>
              </w:rPr>
            </w:pPr>
            <w:r w:rsidRPr="002C0056">
              <w:rPr>
                <w:rFonts w:cs="Times New Roman"/>
                <w:szCs w:val="26"/>
                <w:lang w:val="en-US" w:eastAsia="ja-JP"/>
              </w:rPr>
              <w:t>1</w:t>
            </w:r>
            <w:r w:rsidRPr="002C0056">
              <w:rPr>
                <w:rFonts w:cs="Times New Roman"/>
                <w:szCs w:val="26"/>
                <w:lang w:eastAsia="ja-JP"/>
              </w:rPr>
              <w:t>/0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r>
      <w:tr w:rsidR="00505AC4" w:rsidRPr="002C0056" w14:paraId="1DB8729D"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vAlign w:val="center"/>
            <w:hideMark/>
          </w:tcPr>
          <w:p w14:paraId="588493D5" w14:textId="2B06C41F" w:rsidR="00505AC4" w:rsidRPr="002C0056" w:rsidRDefault="00505AC4" w:rsidP="00DC052D">
            <w:pPr>
              <w:pStyle w:val="bodytext0"/>
              <w:rPr>
                <w:rFonts w:cs="Times New Roman"/>
                <w:szCs w:val="26"/>
                <w:lang w:eastAsia="ja-JP"/>
              </w:rPr>
            </w:pPr>
            <w:r w:rsidRPr="002C0056">
              <w:rPr>
                <w:rFonts w:cs="Times New Roman"/>
                <w:szCs w:val="26"/>
                <w:lang w:eastAsia="ja-JP"/>
              </w:rPr>
              <w:t>Xem lại và cập nhật hệ thống TC</w:t>
            </w:r>
          </w:p>
        </w:tc>
        <w:tc>
          <w:tcPr>
            <w:tcW w:w="1463" w:type="dxa"/>
            <w:tcBorders>
              <w:top w:val="single" w:sz="4" w:space="0" w:color="auto"/>
              <w:left w:val="single" w:sz="4" w:space="0" w:color="auto"/>
              <w:bottom w:val="single" w:sz="4" w:space="0" w:color="auto"/>
              <w:right w:val="single" w:sz="4" w:space="0" w:color="auto"/>
            </w:tcBorders>
            <w:vAlign w:val="center"/>
            <w:hideMark/>
          </w:tcPr>
          <w:p w14:paraId="712829F8" w14:textId="77777777" w:rsidR="00505AC4" w:rsidRPr="002C0056" w:rsidRDefault="00505AC4" w:rsidP="00DC052D">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CDEF5E6" w14:textId="4C082C6D" w:rsidR="00505AC4" w:rsidRPr="002C0056" w:rsidRDefault="00C4251B" w:rsidP="00DC052D">
            <w:pPr>
              <w:pStyle w:val="bodytext0"/>
              <w:rPr>
                <w:rFonts w:cs="Times New Roman"/>
                <w:szCs w:val="26"/>
                <w:lang w:eastAsia="ja-JP"/>
              </w:rPr>
            </w:pPr>
            <w:r w:rsidRPr="002C0056">
              <w:rPr>
                <w:rFonts w:cs="Times New Roman"/>
                <w:szCs w:val="26"/>
                <w:lang w:eastAsia="ja-JP"/>
              </w:rPr>
              <w:t>16/0</w:t>
            </w:r>
            <w:r w:rsidRPr="002C0056">
              <w:rPr>
                <w:rFonts w:cs="Times New Roman"/>
                <w:szCs w:val="26"/>
                <w:lang w:val="en-US" w:eastAsia="ja-JP"/>
              </w:rPr>
              <w:t>5</w:t>
            </w:r>
            <w:r w:rsidR="00505AC4"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8C3420" w14:textId="127206D1" w:rsidR="00505AC4" w:rsidRPr="002C0056" w:rsidRDefault="00C4251B" w:rsidP="00DC052D">
            <w:pPr>
              <w:pStyle w:val="bodytext0"/>
              <w:rPr>
                <w:rFonts w:cs="Times New Roman"/>
                <w:szCs w:val="26"/>
                <w:lang w:eastAsia="ja-JP"/>
              </w:rPr>
            </w:pPr>
            <w:r w:rsidRPr="002C0056">
              <w:rPr>
                <w:rFonts w:cs="Times New Roman"/>
                <w:szCs w:val="26"/>
                <w:lang w:eastAsia="ja-JP"/>
              </w:rPr>
              <w:t>6/0</w:t>
            </w:r>
            <w:r w:rsidRPr="002C0056">
              <w:rPr>
                <w:rFonts w:cs="Times New Roman"/>
                <w:szCs w:val="26"/>
                <w:lang w:val="en-US" w:eastAsia="ja-JP"/>
              </w:rPr>
              <w:t>6</w:t>
            </w:r>
            <w:r w:rsidR="00505AC4" w:rsidRPr="002C0056">
              <w:rPr>
                <w:rFonts w:cs="Times New Roman"/>
                <w:szCs w:val="26"/>
                <w:lang w:eastAsia="ja-JP"/>
              </w:rPr>
              <w:t>/</w:t>
            </w:r>
            <w:r w:rsidR="00DC052D" w:rsidRPr="002C0056">
              <w:rPr>
                <w:rFonts w:cs="Times New Roman"/>
                <w:szCs w:val="26"/>
                <w:lang w:eastAsia="ja-JP"/>
              </w:rPr>
              <w:t>2022</w:t>
            </w:r>
          </w:p>
        </w:tc>
      </w:tr>
      <w:tr w:rsidR="002308AE" w:rsidRPr="002C0056" w14:paraId="7D2D88E8"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tcPr>
          <w:p w14:paraId="7AF0D775" w14:textId="3D9EA7C9" w:rsidR="002308AE" w:rsidRPr="002C0056" w:rsidRDefault="002308AE" w:rsidP="006C2176">
            <w:pPr>
              <w:pStyle w:val="bodytext0"/>
              <w:rPr>
                <w:rFonts w:cs="Times New Roman"/>
                <w:szCs w:val="26"/>
                <w:lang w:eastAsia="ja-JP"/>
              </w:rPr>
            </w:pPr>
            <w:r w:rsidRPr="002C0056">
              <w:rPr>
                <w:rFonts w:cs="Times New Roman"/>
                <w:szCs w:val="26"/>
                <w:lang w:eastAsia="ja-JP"/>
              </w:rPr>
              <w:lastRenderedPageBreak/>
              <w:t>Thực thi đơn vị kiểm tra</w:t>
            </w:r>
          </w:p>
        </w:tc>
        <w:tc>
          <w:tcPr>
            <w:tcW w:w="1463" w:type="dxa"/>
            <w:tcBorders>
              <w:top w:val="single" w:sz="4" w:space="0" w:color="auto"/>
              <w:left w:val="single" w:sz="4" w:space="0" w:color="auto"/>
              <w:bottom w:val="single" w:sz="4" w:space="0" w:color="auto"/>
              <w:right w:val="single" w:sz="4" w:space="0" w:color="auto"/>
            </w:tcBorders>
            <w:vAlign w:val="center"/>
          </w:tcPr>
          <w:p w14:paraId="04869B2B" w14:textId="67647CF2" w:rsidR="002308AE" w:rsidRPr="002C0056" w:rsidRDefault="002308AE" w:rsidP="006C2176">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tcPr>
          <w:p w14:paraId="3AFB773F" w14:textId="1EDA44AD" w:rsidR="002308AE" w:rsidRPr="002C0056" w:rsidRDefault="00C4251B" w:rsidP="006C2176">
            <w:pPr>
              <w:pStyle w:val="bodytext0"/>
              <w:rPr>
                <w:rFonts w:cs="Times New Roman"/>
                <w:szCs w:val="26"/>
                <w:lang w:eastAsia="ja-JP"/>
              </w:rPr>
            </w:pPr>
            <w:r w:rsidRPr="002C0056">
              <w:rPr>
                <w:rFonts w:cs="Times New Roman"/>
                <w:szCs w:val="26"/>
                <w:lang w:val="en-US" w:eastAsia="ja-JP"/>
              </w:rPr>
              <w:t>20</w:t>
            </w:r>
            <w:r w:rsidRPr="002C0056">
              <w:rPr>
                <w:rFonts w:cs="Times New Roman"/>
                <w:szCs w:val="26"/>
                <w:lang w:eastAsia="ja-JP"/>
              </w:rPr>
              <w:t>/0</w:t>
            </w:r>
            <w:r w:rsidRPr="002C0056">
              <w:rPr>
                <w:rFonts w:cs="Times New Roman"/>
                <w:szCs w:val="26"/>
                <w:lang w:val="en-US" w:eastAsia="ja-JP"/>
              </w:rPr>
              <w:t>5</w:t>
            </w:r>
            <w:r w:rsidR="002308AE"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tcPr>
          <w:p w14:paraId="5C1A6F52" w14:textId="51F1A239" w:rsidR="002308AE" w:rsidRPr="002C0056" w:rsidRDefault="00C4251B" w:rsidP="006C2176">
            <w:pPr>
              <w:pStyle w:val="bodytext0"/>
              <w:rPr>
                <w:rFonts w:cs="Times New Roman"/>
                <w:szCs w:val="26"/>
                <w:lang w:eastAsia="ja-JP"/>
              </w:rPr>
            </w:pPr>
            <w:r w:rsidRPr="002C0056">
              <w:rPr>
                <w:rFonts w:cs="Times New Roman"/>
                <w:szCs w:val="26"/>
                <w:lang w:val="en-US" w:eastAsia="ja-JP"/>
              </w:rPr>
              <w:t>1</w:t>
            </w:r>
            <w:r w:rsidRPr="002C0056">
              <w:rPr>
                <w:rFonts w:cs="Times New Roman"/>
                <w:szCs w:val="26"/>
                <w:lang w:eastAsia="ja-JP"/>
              </w:rPr>
              <w:t>/0</w:t>
            </w:r>
            <w:r w:rsidRPr="002C0056">
              <w:rPr>
                <w:rFonts w:cs="Times New Roman"/>
                <w:szCs w:val="26"/>
                <w:lang w:val="en-US" w:eastAsia="ja-JP"/>
              </w:rPr>
              <w:t>6</w:t>
            </w:r>
            <w:r w:rsidR="002308AE" w:rsidRPr="002C0056">
              <w:rPr>
                <w:rFonts w:cs="Times New Roman"/>
                <w:szCs w:val="26"/>
                <w:lang w:eastAsia="ja-JP"/>
              </w:rPr>
              <w:t>/</w:t>
            </w:r>
            <w:r w:rsidR="00DC052D" w:rsidRPr="002C0056">
              <w:rPr>
                <w:rFonts w:cs="Times New Roman"/>
                <w:szCs w:val="26"/>
                <w:lang w:eastAsia="ja-JP"/>
              </w:rPr>
              <w:t>2022</w:t>
            </w:r>
          </w:p>
        </w:tc>
      </w:tr>
      <w:tr w:rsidR="002308AE" w:rsidRPr="002C0056" w14:paraId="2E152960"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tcPr>
          <w:p w14:paraId="56EA309B" w14:textId="0A97B1A6" w:rsidR="002308AE" w:rsidRPr="002C0056" w:rsidRDefault="002308AE" w:rsidP="006C2176">
            <w:pPr>
              <w:pStyle w:val="bodytext0"/>
              <w:rPr>
                <w:rFonts w:cs="Times New Roman"/>
                <w:szCs w:val="26"/>
                <w:lang w:eastAsia="ja-JP"/>
              </w:rPr>
            </w:pPr>
            <w:r w:rsidRPr="002C0056">
              <w:rPr>
                <w:rFonts w:cs="Times New Roman"/>
                <w:szCs w:val="26"/>
                <w:lang w:eastAsia="ja-JP"/>
              </w:rPr>
              <w:t>Thực hiện kiểm tra Tích hợp</w:t>
            </w:r>
          </w:p>
        </w:tc>
        <w:tc>
          <w:tcPr>
            <w:tcW w:w="1463" w:type="dxa"/>
            <w:tcBorders>
              <w:top w:val="single" w:sz="4" w:space="0" w:color="auto"/>
              <w:left w:val="single" w:sz="4" w:space="0" w:color="auto"/>
              <w:bottom w:val="single" w:sz="4" w:space="0" w:color="auto"/>
              <w:right w:val="single" w:sz="4" w:space="0" w:color="auto"/>
            </w:tcBorders>
            <w:vAlign w:val="center"/>
          </w:tcPr>
          <w:p w14:paraId="71577BC1" w14:textId="151A305A" w:rsidR="002308AE" w:rsidRPr="002C0056" w:rsidRDefault="002308AE" w:rsidP="006C2176">
            <w:pPr>
              <w:pStyle w:val="bodytext0"/>
              <w:rPr>
                <w:rFonts w:cs="Times New Roman"/>
                <w:szCs w:val="26"/>
                <w:lang w:eastAsia="ja-JP"/>
              </w:rPr>
            </w:pPr>
            <w:r w:rsidRPr="002C0056">
              <w:rPr>
                <w:rFonts w:cs="Times New Roman"/>
                <w:szCs w:val="26"/>
                <w:lang w:eastAsia="ja-JP"/>
              </w:rPr>
              <w:t>1</w:t>
            </w:r>
          </w:p>
        </w:tc>
        <w:tc>
          <w:tcPr>
            <w:tcW w:w="1800" w:type="dxa"/>
            <w:tcBorders>
              <w:top w:val="single" w:sz="4" w:space="0" w:color="auto"/>
              <w:left w:val="single" w:sz="4" w:space="0" w:color="auto"/>
              <w:bottom w:val="single" w:sz="4" w:space="0" w:color="auto"/>
              <w:right w:val="single" w:sz="4" w:space="0" w:color="auto"/>
            </w:tcBorders>
            <w:vAlign w:val="center"/>
          </w:tcPr>
          <w:p w14:paraId="443385F6" w14:textId="71B36ECD" w:rsidR="002308AE" w:rsidRPr="002C0056" w:rsidRDefault="00C4251B" w:rsidP="006C2176">
            <w:pPr>
              <w:pStyle w:val="bodytext0"/>
              <w:rPr>
                <w:rFonts w:cs="Times New Roman"/>
                <w:szCs w:val="26"/>
                <w:lang w:eastAsia="ja-JP"/>
              </w:rPr>
            </w:pPr>
            <w:r w:rsidRPr="002C0056">
              <w:rPr>
                <w:rFonts w:cs="Times New Roman"/>
                <w:szCs w:val="26"/>
                <w:lang w:val="en-US" w:eastAsia="ja-JP"/>
              </w:rPr>
              <w:t>20</w:t>
            </w:r>
            <w:r w:rsidRPr="002C0056">
              <w:rPr>
                <w:rFonts w:cs="Times New Roman"/>
                <w:szCs w:val="26"/>
                <w:lang w:eastAsia="ja-JP"/>
              </w:rPr>
              <w:t>/0</w:t>
            </w:r>
            <w:r w:rsidRPr="002C0056">
              <w:rPr>
                <w:rFonts w:cs="Times New Roman"/>
                <w:szCs w:val="26"/>
                <w:lang w:val="en-US" w:eastAsia="ja-JP"/>
              </w:rPr>
              <w:t>5</w:t>
            </w:r>
            <w:r w:rsidR="002308AE"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tcPr>
          <w:p w14:paraId="07A7091C" w14:textId="0F5B52DA" w:rsidR="002308AE" w:rsidRPr="002C0056" w:rsidRDefault="00C4251B" w:rsidP="006C2176">
            <w:pPr>
              <w:pStyle w:val="bodytext0"/>
              <w:rPr>
                <w:rFonts w:cs="Times New Roman"/>
                <w:szCs w:val="26"/>
                <w:lang w:eastAsia="ja-JP"/>
              </w:rPr>
            </w:pPr>
            <w:r w:rsidRPr="002C0056">
              <w:rPr>
                <w:rFonts w:cs="Times New Roman"/>
                <w:szCs w:val="26"/>
                <w:lang w:eastAsia="ja-JP"/>
              </w:rPr>
              <w:t>1/0</w:t>
            </w:r>
            <w:r w:rsidRPr="002C0056">
              <w:rPr>
                <w:rFonts w:cs="Times New Roman"/>
                <w:szCs w:val="26"/>
                <w:lang w:val="en-US" w:eastAsia="ja-JP"/>
              </w:rPr>
              <w:t>6</w:t>
            </w:r>
            <w:r w:rsidR="002308AE" w:rsidRPr="002C0056">
              <w:rPr>
                <w:rFonts w:cs="Times New Roman"/>
                <w:szCs w:val="26"/>
                <w:lang w:eastAsia="ja-JP"/>
              </w:rPr>
              <w:t>/</w:t>
            </w:r>
            <w:r w:rsidR="00DC052D" w:rsidRPr="002C0056">
              <w:rPr>
                <w:rFonts w:cs="Times New Roman"/>
                <w:szCs w:val="26"/>
                <w:lang w:eastAsia="ja-JP"/>
              </w:rPr>
              <w:t>2022</w:t>
            </w:r>
          </w:p>
        </w:tc>
      </w:tr>
      <w:tr w:rsidR="002308AE" w:rsidRPr="002C0056" w14:paraId="664FE76C" w14:textId="77777777" w:rsidTr="00DC052D">
        <w:trPr>
          <w:trHeight w:val="930"/>
        </w:trPr>
        <w:tc>
          <w:tcPr>
            <w:tcW w:w="3937" w:type="dxa"/>
            <w:tcBorders>
              <w:top w:val="single" w:sz="4" w:space="0" w:color="auto"/>
              <w:left w:val="single" w:sz="4" w:space="0" w:color="auto"/>
              <w:bottom w:val="single" w:sz="4" w:space="0" w:color="auto"/>
              <w:right w:val="single" w:sz="4" w:space="0" w:color="auto"/>
            </w:tcBorders>
          </w:tcPr>
          <w:p w14:paraId="7CE1162C" w14:textId="7886E8CB" w:rsidR="002308AE" w:rsidRPr="002C0056" w:rsidRDefault="002308AE" w:rsidP="006C2176">
            <w:pPr>
              <w:pStyle w:val="bodytext0"/>
              <w:rPr>
                <w:rFonts w:cs="Times New Roman"/>
                <w:szCs w:val="26"/>
                <w:lang w:eastAsia="ja-JP"/>
              </w:rPr>
            </w:pPr>
            <w:r w:rsidRPr="002C0056">
              <w:rPr>
                <w:rFonts w:cs="Times New Roman"/>
                <w:szCs w:val="26"/>
                <w:lang w:eastAsia="ja-JP"/>
              </w:rPr>
              <w:t>Thực hiện kiểm tra hệ thống</w:t>
            </w:r>
          </w:p>
        </w:tc>
        <w:tc>
          <w:tcPr>
            <w:tcW w:w="1463" w:type="dxa"/>
            <w:tcBorders>
              <w:top w:val="single" w:sz="4" w:space="0" w:color="auto"/>
              <w:left w:val="single" w:sz="4" w:space="0" w:color="auto"/>
              <w:bottom w:val="single" w:sz="4" w:space="0" w:color="auto"/>
              <w:right w:val="single" w:sz="4" w:space="0" w:color="auto"/>
            </w:tcBorders>
            <w:vAlign w:val="center"/>
          </w:tcPr>
          <w:p w14:paraId="621C8F11" w14:textId="28BD9768" w:rsidR="002308AE" w:rsidRPr="002C0056" w:rsidRDefault="002308AE" w:rsidP="006C2176">
            <w:pPr>
              <w:pStyle w:val="bodytext0"/>
              <w:rPr>
                <w:rFonts w:cs="Times New Roman"/>
                <w:szCs w:val="26"/>
                <w:lang w:eastAsia="ja-JP"/>
              </w:rPr>
            </w:pPr>
            <w:r w:rsidRPr="002C0056">
              <w:rPr>
                <w:rFonts w:cs="Times New Roman"/>
                <w:szCs w:val="26"/>
                <w:lang w:eastAsia="ja-JP"/>
              </w:rPr>
              <w:t>2</w:t>
            </w:r>
          </w:p>
        </w:tc>
        <w:tc>
          <w:tcPr>
            <w:tcW w:w="1800" w:type="dxa"/>
            <w:tcBorders>
              <w:top w:val="single" w:sz="4" w:space="0" w:color="auto"/>
              <w:left w:val="single" w:sz="4" w:space="0" w:color="auto"/>
              <w:bottom w:val="single" w:sz="4" w:space="0" w:color="auto"/>
              <w:right w:val="single" w:sz="4" w:space="0" w:color="auto"/>
            </w:tcBorders>
            <w:vAlign w:val="center"/>
          </w:tcPr>
          <w:p w14:paraId="7CA96D64" w14:textId="24A8AACD" w:rsidR="002308AE" w:rsidRPr="002C0056" w:rsidRDefault="00C4251B" w:rsidP="006C2176">
            <w:pPr>
              <w:pStyle w:val="bodytext0"/>
              <w:rPr>
                <w:rFonts w:cs="Times New Roman"/>
                <w:szCs w:val="26"/>
                <w:lang w:eastAsia="ja-JP"/>
              </w:rPr>
            </w:pPr>
            <w:r w:rsidRPr="002C0056">
              <w:rPr>
                <w:rFonts w:cs="Times New Roman"/>
                <w:szCs w:val="26"/>
                <w:lang w:val="en-US" w:eastAsia="ja-JP"/>
              </w:rPr>
              <w:t>20</w:t>
            </w:r>
            <w:r w:rsidRPr="002C0056">
              <w:rPr>
                <w:rFonts w:cs="Times New Roman"/>
                <w:szCs w:val="26"/>
                <w:lang w:eastAsia="ja-JP"/>
              </w:rPr>
              <w:t>/0</w:t>
            </w:r>
            <w:r w:rsidRPr="002C0056">
              <w:rPr>
                <w:rFonts w:cs="Times New Roman"/>
                <w:szCs w:val="26"/>
                <w:lang w:val="en-US" w:eastAsia="ja-JP"/>
              </w:rPr>
              <w:t>5</w:t>
            </w:r>
            <w:r w:rsidR="002308AE" w:rsidRPr="002C0056">
              <w:rPr>
                <w:rFonts w:cs="Times New Roman"/>
                <w:szCs w:val="26"/>
                <w:lang w:eastAsia="ja-JP"/>
              </w:rPr>
              <w:t>/</w:t>
            </w:r>
            <w:r w:rsidR="00DC052D" w:rsidRPr="002C0056">
              <w:rPr>
                <w:rFonts w:cs="Times New Roman"/>
                <w:szCs w:val="26"/>
                <w:lang w:eastAsia="ja-JP"/>
              </w:rPr>
              <w:t>2022</w:t>
            </w:r>
          </w:p>
        </w:tc>
        <w:tc>
          <w:tcPr>
            <w:tcW w:w="1710" w:type="dxa"/>
            <w:tcBorders>
              <w:top w:val="single" w:sz="4" w:space="0" w:color="auto"/>
              <w:left w:val="single" w:sz="4" w:space="0" w:color="auto"/>
              <w:bottom w:val="single" w:sz="4" w:space="0" w:color="auto"/>
              <w:right w:val="single" w:sz="4" w:space="0" w:color="auto"/>
            </w:tcBorders>
            <w:vAlign w:val="center"/>
          </w:tcPr>
          <w:p w14:paraId="0AD69CF4" w14:textId="0FEFD1E5" w:rsidR="002308AE" w:rsidRPr="002C0056" w:rsidRDefault="00C4251B" w:rsidP="006C2176">
            <w:pPr>
              <w:pStyle w:val="bodytext0"/>
              <w:rPr>
                <w:rFonts w:cs="Times New Roman"/>
                <w:szCs w:val="26"/>
                <w:lang w:eastAsia="ja-JP"/>
              </w:rPr>
            </w:pPr>
            <w:r w:rsidRPr="002C0056">
              <w:rPr>
                <w:rFonts w:cs="Times New Roman"/>
                <w:szCs w:val="26"/>
                <w:lang w:eastAsia="ja-JP"/>
              </w:rPr>
              <w:t>1/0</w:t>
            </w:r>
            <w:r w:rsidRPr="002C0056">
              <w:rPr>
                <w:rFonts w:cs="Times New Roman"/>
                <w:szCs w:val="26"/>
                <w:lang w:val="en-US" w:eastAsia="ja-JP"/>
              </w:rPr>
              <w:t>6</w:t>
            </w:r>
            <w:r w:rsidR="002308AE" w:rsidRPr="002C0056">
              <w:rPr>
                <w:rFonts w:cs="Times New Roman"/>
                <w:szCs w:val="26"/>
                <w:lang w:eastAsia="ja-JP"/>
              </w:rPr>
              <w:t>/</w:t>
            </w:r>
            <w:r w:rsidR="00DC052D" w:rsidRPr="002C0056">
              <w:rPr>
                <w:rFonts w:cs="Times New Roman"/>
                <w:szCs w:val="26"/>
                <w:lang w:eastAsia="ja-JP"/>
              </w:rPr>
              <w:t>2022</w:t>
            </w:r>
          </w:p>
        </w:tc>
      </w:tr>
    </w:tbl>
    <w:p w14:paraId="061C1C53" w14:textId="77777777" w:rsidR="004D4929" w:rsidRPr="002C0056" w:rsidRDefault="004D4929" w:rsidP="002C0056">
      <w:pPr>
        <w:pStyle w:val="Heading1"/>
        <w:numPr>
          <w:ilvl w:val="0"/>
          <w:numId w:val="0"/>
        </w:numPr>
        <w:rPr>
          <w:lang w:val="en-US"/>
        </w:rPr>
        <w:sectPr w:rsidR="004D4929" w:rsidRPr="002C0056" w:rsidSect="00535792">
          <w:pgSz w:w="11909" w:h="16834" w:code="9"/>
          <w:pgMar w:top="1440" w:right="1440" w:bottom="1440" w:left="1440" w:header="720" w:footer="720" w:gutter="0"/>
          <w:cols w:space="720"/>
          <w:docGrid w:linePitch="272"/>
        </w:sectPr>
      </w:pPr>
      <w:bookmarkStart w:id="252" w:name="_Toc485440163"/>
      <w:bookmarkStart w:id="253" w:name="_Toc489093574"/>
      <w:bookmarkStart w:id="254" w:name="_Toc516633398"/>
    </w:p>
    <w:p w14:paraId="0D4AC3AD" w14:textId="28C56573" w:rsidR="007125E3" w:rsidRPr="002C0056" w:rsidRDefault="00C4251B" w:rsidP="002C0056">
      <w:pPr>
        <w:pStyle w:val="Heading1"/>
        <w:numPr>
          <w:ilvl w:val="0"/>
          <w:numId w:val="0"/>
        </w:numPr>
      </w:pPr>
      <w:bookmarkStart w:id="255" w:name="_Toc71249400"/>
      <w:bookmarkStart w:id="256" w:name="_Toc105277534"/>
      <w:r w:rsidRPr="002C0056">
        <w:lastRenderedPageBreak/>
        <w:t xml:space="preserve">7. </w:t>
      </w:r>
      <w:r w:rsidR="00F44EF0" w:rsidRPr="002C0056">
        <w:t>CÁC KHOẢN</w:t>
      </w:r>
      <w:r w:rsidRPr="002C0056">
        <w:rPr>
          <w:lang w:val="en-US"/>
        </w:rPr>
        <w:t>G</w:t>
      </w:r>
      <w:r w:rsidR="00F44EF0" w:rsidRPr="002C0056">
        <w:t xml:space="preserve"> </w:t>
      </w:r>
      <w:bookmarkEnd w:id="15"/>
      <w:bookmarkEnd w:id="16"/>
      <w:bookmarkEnd w:id="17"/>
      <w:bookmarkEnd w:id="18"/>
      <w:bookmarkEnd w:id="19"/>
      <w:bookmarkEnd w:id="194"/>
      <w:bookmarkEnd w:id="195"/>
      <w:bookmarkEnd w:id="196"/>
      <w:bookmarkEnd w:id="197"/>
      <w:bookmarkEnd w:id="198"/>
      <w:bookmarkEnd w:id="252"/>
      <w:bookmarkEnd w:id="253"/>
      <w:bookmarkEnd w:id="254"/>
      <w:bookmarkEnd w:id="255"/>
      <w:r w:rsidRPr="002C0056">
        <w:t>thời gian</w:t>
      </w:r>
      <w:bookmarkEnd w:id="256"/>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240"/>
        <w:gridCol w:w="2160"/>
        <w:gridCol w:w="1890"/>
      </w:tblGrid>
      <w:tr w:rsidR="003E0120" w:rsidRPr="002C0056" w14:paraId="21DE022B" w14:textId="77777777" w:rsidTr="00C4251B">
        <w:trPr>
          <w:tblHeader/>
        </w:trPr>
        <w:tc>
          <w:tcPr>
            <w:tcW w:w="180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E170A76" w14:textId="5D1DEBE2" w:rsidR="003E0120" w:rsidRPr="002C0056" w:rsidRDefault="00C4251B" w:rsidP="00C4251B">
            <w:pPr>
              <w:spacing w:after="120"/>
              <w:ind w:left="0"/>
              <w:jc w:val="center"/>
              <w:rPr>
                <w:rFonts w:ascii="Times New Roman" w:hAnsi="Times New Roman" w:cs="Times New Roman"/>
                <w:b/>
                <w:bCs/>
                <w:snapToGrid/>
                <w:sz w:val="26"/>
                <w:szCs w:val="26"/>
                <w:lang w:eastAsia="ja-JP"/>
              </w:rPr>
            </w:pPr>
            <w:r w:rsidRPr="002C0056">
              <w:rPr>
                <w:rFonts w:ascii="Times New Roman" w:hAnsi="Times New Roman" w:cs="Times New Roman"/>
                <w:b/>
                <w:bCs/>
                <w:snapToGrid/>
                <w:sz w:val="26"/>
                <w:szCs w:val="26"/>
                <w:lang w:eastAsia="ja-JP"/>
              </w:rPr>
              <w:t>STT</w:t>
            </w:r>
          </w:p>
        </w:tc>
        <w:tc>
          <w:tcPr>
            <w:tcW w:w="324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4F946C4" w14:textId="6CA078C7" w:rsidR="003E0120" w:rsidRPr="002C0056" w:rsidRDefault="00C4251B" w:rsidP="008D1833">
            <w:pPr>
              <w:spacing w:after="120"/>
              <w:ind w:left="0"/>
              <w:jc w:val="center"/>
              <w:rPr>
                <w:rFonts w:ascii="Times New Roman" w:hAnsi="Times New Roman" w:cs="Times New Roman"/>
                <w:b/>
                <w:bCs/>
                <w:snapToGrid/>
                <w:sz w:val="26"/>
                <w:szCs w:val="26"/>
                <w:lang w:eastAsia="ja-JP"/>
              </w:rPr>
            </w:pPr>
            <w:r w:rsidRPr="002C0056">
              <w:rPr>
                <w:rFonts w:ascii="Times New Roman" w:hAnsi="Times New Roman" w:cs="Times New Roman"/>
                <w:b/>
                <w:bCs/>
                <w:snapToGrid/>
                <w:sz w:val="26"/>
                <w:szCs w:val="26"/>
                <w:lang w:eastAsia="ja-JP"/>
              </w:rPr>
              <w:t>Tên nội dung</w:t>
            </w:r>
          </w:p>
        </w:tc>
        <w:tc>
          <w:tcPr>
            <w:tcW w:w="216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7A1CB307" w14:textId="77777777" w:rsidR="003E0120" w:rsidRPr="002C0056" w:rsidRDefault="003E0120" w:rsidP="008D1833">
            <w:pPr>
              <w:spacing w:after="120"/>
              <w:ind w:left="0"/>
              <w:jc w:val="center"/>
              <w:rPr>
                <w:rFonts w:ascii="Times New Roman" w:hAnsi="Times New Roman" w:cs="Times New Roman"/>
                <w:b/>
                <w:bCs/>
                <w:snapToGrid/>
                <w:sz w:val="26"/>
                <w:szCs w:val="26"/>
                <w:lang w:eastAsia="ja-JP"/>
              </w:rPr>
            </w:pPr>
            <w:r w:rsidRPr="002C0056">
              <w:rPr>
                <w:rFonts w:ascii="Times New Roman" w:hAnsi="Times New Roman" w:cs="Times New Roman"/>
                <w:b/>
                <w:bCs/>
                <w:snapToGrid/>
                <w:sz w:val="26"/>
                <w:szCs w:val="26"/>
                <w:lang w:eastAsia="ja-JP"/>
              </w:rPr>
              <w:t>Ngôn ngữ</w:t>
            </w:r>
          </w:p>
        </w:tc>
        <w:tc>
          <w:tcPr>
            <w:tcW w:w="189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3A0D0DFA" w14:textId="77777777" w:rsidR="003E0120" w:rsidRPr="002C0056" w:rsidRDefault="003E0120" w:rsidP="008D1833">
            <w:pPr>
              <w:spacing w:after="120"/>
              <w:ind w:left="0"/>
              <w:jc w:val="center"/>
              <w:rPr>
                <w:rFonts w:ascii="Times New Roman" w:hAnsi="Times New Roman" w:cs="Times New Roman"/>
                <w:b/>
                <w:bCs/>
                <w:snapToGrid/>
                <w:sz w:val="26"/>
                <w:szCs w:val="26"/>
                <w:lang w:eastAsia="ja-JP"/>
              </w:rPr>
            </w:pPr>
            <w:r w:rsidRPr="002C0056">
              <w:rPr>
                <w:rFonts w:ascii="Times New Roman" w:hAnsi="Times New Roman" w:cs="Times New Roman"/>
                <w:b/>
                <w:bCs/>
                <w:snapToGrid/>
                <w:sz w:val="26"/>
                <w:szCs w:val="26"/>
                <w:lang w:eastAsia="ja-JP"/>
              </w:rPr>
              <w:t>Ngày giao</w:t>
            </w:r>
          </w:p>
        </w:tc>
      </w:tr>
      <w:tr w:rsidR="003E0120" w:rsidRPr="002C0056" w14:paraId="78EEDFD0" w14:textId="77777777" w:rsidTr="00C4251B">
        <w:tc>
          <w:tcPr>
            <w:tcW w:w="1800" w:type="dxa"/>
            <w:tcBorders>
              <w:top w:val="single" w:sz="4" w:space="0" w:color="auto"/>
              <w:left w:val="single" w:sz="4" w:space="0" w:color="auto"/>
              <w:bottom w:val="single" w:sz="4" w:space="0" w:color="auto"/>
              <w:right w:val="single" w:sz="4" w:space="0" w:color="auto"/>
            </w:tcBorders>
            <w:vAlign w:val="center"/>
          </w:tcPr>
          <w:p w14:paraId="5D05F6FF"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48E18A80" w14:textId="56BCFF2E" w:rsidR="003E0120" w:rsidRPr="00B07D1F" w:rsidRDefault="00B07D1F" w:rsidP="00B07D1F">
            <w:pPr>
              <w:spacing w:after="120"/>
              <w:ind w:left="0"/>
              <w:jc w:val="both"/>
              <w:rPr>
                <w:rFonts w:ascii="Times New Roman" w:hAnsi="Times New Roman" w:cs="Times New Roman"/>
                <w:bCs/>
                <w:snapToGrid/>
                <w:sz w:val="26"/>
                <w:szCs w:val="26"/>
                <w:lang w:eastAsia="ja-JP"/>
              </w:rPr>
            </w:pPr>
            <w:r w:rsidRPr="00B07D1F">
              <w:rPr>
                <w:rFonts w:ascii="Times New Roman" w:hAnsi="Times New Roman" w:cs="Times New Roman"/>
                <w:bCs/>
                <w:snapToGrid/>
                <w:sz w:val="26"/>
                <w:szCs w:val="26"/>
                <w:lang w:eastAsia="ja-JP"/>
              </w:rPr>
              <w:t>Bản đặc tả hệ thống</w:t>
            </w:r>
          </w:p>
        </w:tc>
        <w:tc>
          <w:tcPr>
            <w:tcW w:w="2160" w:type="dxa"/>
            <w:tcBorders>
              <w:top w:val="single" w:sz="4" w:space="0" w:color="auto"/>
              <w:left w:val="single" w:sz="4" w:space="0" w:color="auto"/>
              <w:bottom w:val="single" w:sz="4" w:space="0" w:color="auto"/>
              <w:right w:val="single" w:sz="4" w:space="0" w:color="auto"/>
            </w:tcBorders>
            <w:hideMark/>
          </w:tcPr>
          <w:p w14:paraId="0F8B1FA1" w14:textId="77777777" w:rsidR="003E0120" w:rsidRPr="002C0056" w:rsidRDefault="003E0120" w:rsidP="008D1833">
            <w:pPr>
              <w:spacing w:after="120"/>
              <w:ind w:left="0"/>
              <w:jc w:val="both"/>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67490FC5" w14:textId="624A7B60" w:rsidR="003E0120" w:rsidRPr="002C0056" w:rsidRDefault="00B07D1F" w:rsidP="008D1833">
            <w:pPr>
              <w:spacing w:after="120"/>
              <w:ind w:left="0"/>
              <w:jc w:val="both"/>
              <w:rPr>
                <w:rFonts w:ascii="Times New Roman" w:hAnsi="Times New Roman" w:cs="Times New Roman"/>
                <w:bCs/>
                <w:snapToGrid/>
                <w:sz w:val="26"/>
                <w:szCs w:val="26"/>
                <w:lang w:eastAsia="ja-JP"/>
              </w:rPr>
            </w:pPr>
            <w:r>
              <w:rPr>
                <w:rFonts w:ascii="Times New Roman" w:hAnsi="Times New Roman" w:cs="Times New Roman"/>
                <w:bCs/>
                <w:snapToGrid/>
                <w:sz w:val="26"/>
                <w:szCs w:val="26"/>
                <w:lang w:val="en-US" w:eastAsia="ja-JP"/>
              </w:rPr>
              <w:t>30</w:t>
            </w:r>
            <w:r w:rsidR="00C4251B" w:rsidRPr="002C0056">
              <w:rPr>
                <w:rFonts w:ascii="Times New Roman" w:hAnsi="Times New Roman" w:cs="Times New Roman"/>
                <w:bCs/>
                <w:snapToGrid/>
                <w:sz w:val="26"/>
                <w:szCs w:val="26"/>
                <w:lang w:eastAsia="ja-JP"/>
              </w:rPr>
              <w:t>/05</w:t>
            </w:r>
            <w:r w:rsidR="003E0120" w:rsidRPr="002C0056">
              <w:rPr>
                <w:rFonts w:ascii="Times New Roman" w:hAnsi="Times New Roman" w:cs="Times New Roman"/>
                <w:bCs/>
                <w:snapToGrid/>
                <w:sz w:val="26"/>
                <w:szCs w:val="26"/>
                <w:lang w:eastAsia="ja-JP"/>
              </w:rPr>
              <w:t>/</w:t>
            </w:r>
            <w:r w:rsidR="00DC052D" w:rsidRPr="002C0056">
              <w:rPr>
                <w:rFonts w:ascii="Times New Roman" w:hAnsi="Times New Roman" w:cs="Times New Roman"/>
                <w:bCs/>
                <w:snapToGrid/>
                <w:sz w:val="26"/>
                <w:szCs w:val="26"/>
                <w:lang w:eastAsia="ja-JP"/>
              </w:rPr>
              <w:t>2022</w:t>
            </w:r>
          </w:p>
        </w:tc>
      </w:tr>
      <w:tr w:rsidR="003E0120" w:rsidRPr="002C0056" w14:paraId="30BCA1A2" w14:textId="77777777" w:rsidTr="00C4251B">
        <w:tc>
          <w:tcPr>
            <w:tcW w:w="1800" w:type="dxa"/>
            <w:tcBorders>
              <w:top w:val="single" w:sz="4" w:space="0" w:color="auto"/>
              <w:left w:val="single" w:sz="4" w:space="0" w:color="auto"/>
              <w:bottom w:val="single" w:sz="4" w:space="0" w:color="auto"/>
              <w:right w:val="single" w:sz="4" w:space="0" w:color="auto"/>
            </w:tcBorders>
            <w:vAlign w:val="center"/>
          </w:tcPr>
          <w:p w14:paraId="7F0D3A4D"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39829309" w14:textId="46DB780E" w:rsidR="003E0120" w:rsidRPr="00B07D1F" w:rsidRDefault="00B07D1F" w:rsidP="00B07D1F">
            <w:pPr>
              <w:spacing w:after="120"/>
              <w:ind w:left="0"/>
              <w:jc w:val="both"/>
              <w:rPr>
                <w:rFonts w:ascii="Times New Roman" w:hAnsi="Times New Roman" w:cs="Times New Roman"/>
                <w:bCs/>
                <w:snapToGrid/>
                <w:sz w:val="26"/>
                <w:szCs w:val="26"/>
                <w:lang w:val="en-US" w:eastAsia="ja-JP"/>
              </w:rPr>
            </w:pPr>
            <w:r>
              <w:rPr>
                <w:rFonts w:ascii="Times New Roman" w:hAnsi="Times New Roman" w:cs="Times New Roman"/>
                <w:bCs/>
                <w:snapToGrid/>
                <w:sz w:val="26"/>
                <w:szCs w:val="26"/>
                <w:lang w:val="en-US" w:eastAsia="ja-JP"/>
              </w:rPr>
              <w:t>Test plan</w:t>
            </w:r>
          </w:p>
        </w:tc>
        <w:tc>
          <w:tcPr>
            <w:tcW w:w="2160" w:type="dxa"/>
            <w:tcBorders>
              <w:top w:val="single" w:sz="4" w:space="0" w:color="auto"/>
              <w:left w:val="single" w:sz="4" w:space="0" w:color="auto"/>
              <w:bottom w:val="single" w:sz="4" w:space="0" w:color="auto"/>
              <w:right w:val="single" w:sz="4" w:space="0" w:color="auto"/>
            </w:tcBorders>
            <w:hideMark/>
          </w:tcPr>
          <w:p w14:paraId="614F8BDF" w14:textId="77777777" w:rsidR="003E0120" w:rsidRPr="002C0056" w:rsidRDefault="003E0120" w:rsidP="008D1833">
            <w:pPr>
              <w:spacing w:after="120"/>
              <w:ind w:left="0"/>
              <w:jc w:val="both"/>
              <w:rPr>
                <w:rFonts w:ascii="Times New Roman" w:hAnsi="Times New Roman" w:cs="Times New Roman"/>
                <w:bCs/>
                <w:snapToGrid/>
                <w:sz w:val="26"/>
                <w:szCs w:val="26"/>
                <w:lang w:eastAsia="ja-JP"/>
              </w:rPr>
            </w:pPr>
            <w:r w:rsidRPr="002C0056">
              <w:rPr>
                <w:rFonts w:ascii="Times New Roman" w:hAnsi="Times New Roman" w:cs="Times New Roman"/>
                <w:bCs/>
                <w:snapToGrid/>
                <w:sz w:val="26"/>
                <w:szCs w:val="26"/>
                <w:lang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43B5CE6A" w14:textId="4A01CB84"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US" w:eastAsia="ja-JP"/>
              </w:rPr>
              <w:t>31</w:t>
            </w:r>
            <w:r w:rsidR="00C4251B" w:rsidRPr="002C0056">
              <w:rPr>
                <w:rFonts w:ascii="Times New Roman" w:hAnsi="Times New Roman" w:cs="Times New Roman"/>
                <w:bCs/>
                <w:snapToGrid/>
                <w:sz w:val="26"/>
                <w:szCs w:val="26"/>
                <w:lang w:eastAsia="ja-JP"/>
              </w:rPr>
              <w:t>/05</w:t>
            </w:r>
            <w:r w:rsidR="003E0120" w:rsidRPr="002C0056">
              <w:rPr>
                <w:rFonts w:ascii="Times New Roman" w:hAnsi="Times New Roman" w:cs="Times New Roman"/>
                <w:bCs/>
                <w:snapToGrid/>
                <w:sz w:val="26"/>
                <w:szCs w:val="26"/>
                <w:lang w:eastAsia="ja-JP"/>
              </w:rPr>
              <w:t>/</w:t>
            </w:r>
            <w:r w:rsidR="00DC052D" w:rsidRPr="002C0056">
              <w:rPr>
                <w:rFonts w:ascii="Times New Roman" w:hAnsi="Times New Roman" w:cs="Times New Roman"/>
                <w:bCs/>
                <w:snapToGrid/>
                <w:sz w:val="26"/>
                <w:szCs w:val="26"/>
                <w:lang w:eastAsia="ja-JP"/>
              </w:rPr>
              <w:t>202</w:t>
            </w:r>
            <w:r w:rsidR="00DC052D" w:rsidRPr="002C0056">
              <w:rPr>
                <w:rFonts w:ascii="Times New Roman" w:hAnsi="Times New Roman" w:cs="Times New Roman"/>
                <w:bCs/>
                <w:snapToGrid/>
                <w:sz w:val="26"/>
                <w:szCs w:val="26"/>
                <w:lang w:val="en-GB" w:eastAsia="ja-JP"/>
              </w:rPr>
              <w:t>2</w:t>
            </w:r>
          </w:p>
        </w:tc>
      </w:tr>
      <w:tr w:rsidR="003E0120" w:rsidRPr="002C0056" w14:paraId="3A641E50" w14:textId="77777777" w:rsidTr="00C4251B">
        <w:tc>
          <w:tcPr>
            <w:tcW w:w="1800" w:type="dxa"/>
            <w:tcBorders>
              <w:top w:val="single" w:sz="4" w:space="0" w:color="auto"/>
              <w:left w:val="single" w:sz="4" w:space="0" w:color="auto"/>
              <w:bottom w:val="single" w:sz="4" w:space="0" w:color="auto"/>
              <w:right w:val="single" w:sz="4" w:space="0" w:color="auto"/>
            </w:tcBorders>
            <w:vAlign w:val="center"/>
          </w:tcPr>
          <w:p w14:paraId="4F91979F"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1F728B73" w14:textId="0E1C24B3" w:rsidR="003E0120" w:rsidRPr="00B07D1F" w:rsidRDefault="00B07D1F" w:rsidP="00B07D1F">
            <w:pPr>
              <w:spacing w:after="120"/>
              <w:ind w:left="0"/>
              <w:jc w:val="both"/>
              <w:rPr>
                <w:rFonts w:ascii="Times New Roman" w:hAnsi="Times New Roman" w:cs="Times New Roman"/>
                <w:bCs/>
                <w:snapToGrid/>
                <w:sz w:val="26"/>
                <w:szCs w:val="26"/>
                <w:lang w:val="en-US" w:eastAsia="ja-JP"/>
              </w:rPr>
            </w:pPr>
            <w:r>
              <w:rPr>
                <w:rFonts w:ascii="Times New Roman" w:hAnsi="Times New Roman" w:cs="Times New Roman"/>
                <w:bCs/>
                <w:snapToGrid/>
                <w:sz w:val="26"/>
                <w:szCs w:val="26"/>
                <w:lang w:val="en-US" w:eastAsia="ja-JP"/>
              </w:rPr>
              <w:t>Test repot, test design</w:t>
            </w:r>
          </w:p>
        </w:tc>
        <w:tc>
          <w:tcPr>
            <w:tcW w:w="2160" w:type="dxa"/>
            <w:tcBorders>
              <w:top w:val="single" w:sz="4" w:space="0" w:color="auto"/>
              <w:left w:val="single" w:sz="4" w:space="0" w:color="auto"/>
              <w:bottom w:val="single" w:sz="4" w:space="0" w:color="auto"/>
              <w:right w:val="single" w:sz="4" w:space="0" w:color="auto"/>
            </w:tcBorders>
            <w:hideMark/>
          </w:tcPr>
          <w:p w14:paraId="085C88B5" w14:textId="77777777" w:rsidR="003E0120" w:rsidRPr="002C0056" w:rsidRDefault="003E0120" w:rsidP="008D1833">
            <w:pPr>
              <w:spacing w:after="120"/>
              <w:ind w:left="0"/>
              <w:jc w:val="both"/>
              <w:rPr>
                <w:rFonts w:ascii="Times New Roman" w:hAnsi="Times New Roman" w:cs="Times New Roman"/>
                <w:bCs/>
                <w:snapToGrid/>
                <w:sz w:val="26"/>
                <w:szCs w:val="26"/>
                <w:lang w:val="en-GB" w:eastAsia="ja-JP"/>
              </w:rPr>
            </w:pPr>
            <w:r w:rsidRPr="002C0056">
              <w:rPr>
                <w:rFonts w:ascii="Times New Roman" w:hAnsi="Times New Roman" w:cs="Times New Roman"/>
                <w:bCs/>
                <w:snapToGrid/>
                <w:sz w:val="26"/>
                <w:szCs w:val="26"/>
                <w:lang w:val="en-GB"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60F537A2" w14:textId="66144155"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GB" w:eastAsia="ja-JP"/>
              </w:rPr>
              <w:t>1/06</w:t>
            </w:r>
            <w:r w:rsidR="003E0120" w:rsidRPr="002C0056">
              <w:rPr>
                <w:rFonts w:ascii="Times New Roman" w:hAnsi="Times New Roman" w:cs="Times New Roman"/>
                <w:bCs/>
                <w:snapToGrid/>
                <w:sz w:val="26"/>
                <w:szCs w:val="26"/>
                <w:lang w:val="en-GB" w:eastAsia="ja-JP"/>
              </w:rPr>
              <w:t>/</w:t>
            </w:r>
            <w:r w:rsidR="00DC052D" w:rsidRPr="002C0056">
              <w:rPr>
                <w:rFonts w:ascii="Times New Roman" w:hAnsi="Times New Roman" w:cs="Times New Roman"/>
                <w:bCs/>
                <w:snapToGrid/>
                <w:sz w:val="26"/>
                <w:szCs w:val="26"/>
                <w:lang w:val="en-GB" w:eastAsia="ja-JP"/>
              </w:rPr>
              <w:t>2022</w:t>
            </w:r>
          </w:p>
        </w:tc>
      </w:tr>
      <w:tr w:rsidR="003E0120" w:rsidRPr="002C0056" w14:paraId="19A8B999" w14:textId="77777777" w:rsidTr="00C4251B">
        <w:tc>
          <w:tcPr>
            <w:tcW w:w="1800" w:type="dxa"/>
            <w:tcBorders>
              <w:top w:val="single" w:sz="4" w:space="0" w:color="auto"/>
              <w:left w:val="single" w:sz="4" w:space="0" w:color="auto"/>
              <w:bottom w:val="single" w:sz="4" w:space="0" w:color="auto"/>
              <w:right w:val="single" w:sz="4" w:space="0" w:color="auto"/>
            </w:tcBorders>
            <w:vAlign w:val="center"/>
          </w:tcPr>
          <w:p w14:paraId="2DEBC273"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488F7205" w14:textId="526C0BE3" w:rsidR="003E0120" w:rsidRPr="00B07D1F" w:rsidRDefault="00B07D1F" w:rsidP="008D1833">
            <w:pPr>
              <w:spacing w:after="120"/>
              <w:ind w:left="0"/>
              <w:jc w:val="both"/>
              <w:rPr>
                <w:rFonts w:ascii="Times New Roman" w:hAnsi="Times New Roman" w:cs="Times New Roman"/>
                <w:bCs/>
                <w:snapToGrid/>
                <w:sz w:val="26"/>
                <w:szCs w:val="26"/>
                <w:lang w:val="en-US" w:eastAsia="ja-JP"/>
              </w:rPr>
            </w:pPr>
            <w:r>
              <w:rPr>
                <w:rFonts w:ascii="Times New Roman" w:hAnsi="Times New Roman" w:cs="Times New Roman"/>
                <w:bCs/>
                <w:snapToGrid/>
                <w:sz w:val="26"/>
                <w:szCs w:val="26"/>
                <w:lang w:val="en-US" w:eastAsia="ja-JP"/>
              </w:rPr>
              <w:t>Modules</w:t>
            </w:r>
          </w:p>
        </w:tc>
        <w:tc>
          <w:tcPr>
            <w:tcW w:w="2160" w:type="dxa"/>
            <w:tcBorders>
              <w:top w:val="single" w:sz="4" w:space="0" w:color="auto"/>
              <w:left w:val="single" w:sz="4" w:space="0" w:color="auto"/>
              <w:bottom w:val="single" w:sz="4" w:space="0" w:color="auto"/>
              <w:right w:val="single" w:sz="4" w:space="0" w:color="auto"/>
            </w:tcBorders>
            <w:hideMark/>
          </w:tcPr>
          <w:p w14:paraId="42160527" w14:textId="77777777" w:rsidR="003E0120" w:rsidRPr="002C0056" w:rsidRDefault="003E0120" w:rsidP="008D1833">
            <w:pPr>
              <w:spacing w:after="120"/>
              <w:ind w:left="0"/>
              <w:jc w:val="both"/>
              <w:rPr>
                <w:rFonts w:ascii="Times New Roman" w:hAnsi="Times New Roman" w:cs="Times New Roman"/>
                <w:bCs/>
                <w:snapToGrid/>
                <w:sz w:val="26"/>
                <w:szCs w:val="26"/>
                <w:lang w:val="en-GB" w:eastAsia="ja-JP"/>
              </w:rPr>
            </w:pPr>
            <w:r w:rsidRPr="002C0056">
              <w:rPr>
                <w:rFonts w:ascii="Times New Roman" w:hAnsi="Times New Roman" w:cs="Times New Roman"/>
                <w:bCs/>
                <w:snapToGrid/>
                <w:sz w:val="26"/>
                <w:szCs w:val="26"/>
                <w:lang w:val="en-GB"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61D0931D" w14:textId="2BC9210D"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GB" w:eastAsia="ja-JP"/>
              </w:rPr>
              <w:t>2/06</w:t>
            </w:r>
            <w:r w:rsidR="003E0120" w:rsidRPr="002C0056">
              <w:rPr>
                <w:rFonts w:ascii="Times New Roman" w:hAnsi="Times New Roman" w:cs="Times New Roman"/>
                <w:bCs/>
                <w:snapToGrid/>
                <w:sz w:val="26"/>
                <w:szCs w:val="26"/>
                <w:lang w:val="en-GB" w:eastAsia="ja-JP"/>
              </w:rPr>
              <w:t>/</w:t>
            </w:r>
            <w:r w:rsidR="00DC052D" w:rsidRPr="002C0056">
              <w:rPr>
                <w:rFonts w:ascii="Times New Roman" w:hAnsi="Times New Roman" w:cs="Times New Roman"/>
                <w:bCs/>
                <w:snapToGrid/>
                <w:sz w:val="26"/>
                <w:szCs w:val="26"/>
                <w:lang w:val="en-GB" w:eastAsia="ja-JP"/>
              </w:rPr>
              <w:t>2022</w:t>
            </w:r>
          </w:p>
        </w:tc>
      </w:tr>
      <w:tr w:rsidR="003E0120" w:rsidRPr="002C0056" w14:paraId="18621E6A" w14:textId="77777777" w:rsidTr="00C4251B">
        <w:trPr>
          <w:trHeight w:val="412"/>
        </w:trPr>
        <w:tc>
          <w:tcPr>
            <w:tcW w:w="1800" w:type="dxa"/>
            <w:tcBorders>
              <w:top w:val="single" w:sz="4" w:space="0" w:color="auto"/>
              <w:left w:val="single" w:sz="4" w:space="0" w:color="auto"/>
              <w:bottom w:val="single" w:sz="4" w:space="0" w:color="auto"/>
              <w:right w:val="single" w:sz="4" w:space="0" w:color="auto"/>
            </w:tcBorders>
            <w:vAlign w:val="center"/>
          </w:tcPr>
          <w:p w14:paraId="78E4D1EF"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7D56B63B" w14:textId="2159CD94" w:rsidR="003E0120" w:rsidRPr="00B07D1F" w:rsidRDefault="00B07D1F" w:rsidP="008D1833">
            <w:pPr>
              <w:spacing w:after="120"/>
              <w:ind w:left="0"/>
              <w:jc w:val="both"/>
              <w:rPr>
                <w:rFonts w:ascii="Times New Roman" w:hAnsi="Times New Roman" w:cs="Times New Roman"/>
                <w:bCs/>
                <w:snapToGrid/>
                <w:sz w:val="26"/>
                <w:szCs w:val="26"/>
                <w:lang w:val="en-US" w:eastAsia="ja-JP"/>
              </w:rPr>
            </w:pPr>
            <w:r>
              <w:rPr>
                <w:rFonts w:ascii="Times New Roman" w:hAnsi="Times New Roman" w:cs="Times New Roman"/>
                <w:bCs/>
                <w:snapToGrid/>
                <w:sz w:val="26"/>
                <w:szCs w:val="26"/>
                <w:lang w:val="en-US" w:eastAsia="ja-JP"/>
              </w:rPr>
              <w:t>Chart</w:t>
            </w:r>
          </w:p>
        </w:tc>
        <w:tc>
          <w:tcPr>
            <w:tcW w:w="2160" w:type="dxa"/>
            <w:tcBorders>
              <w:top w:val="single" w:sz="4" w:space="0" w:color="auto"/>
              <w:left w:val="single" w:sz="4" w:space="0" w:color="auto"/>
              <w:bottom w:val="single" w:sz="4" w:space="0" w:color="auto"/>
              <w:right w:val="single" w:sz="4" w:space="0" w:color="auto"/>
            </w:tcBorders>
            <w:hideMark/>
          </w:tcPr>
          <w:p w14:paraId="0299F1BE" w14:textId="77777777" w:rsidR="003E0120" w:rsidRPr="002C0056" w:rsidRDefault="003E0120" w:rsidP="008D1833">
            <w:pPr>
              <w:spacing w:after="120"/>
              <w:ind w:left="0"/>
              <w:jc w:val="both"/>
              <w:rPr>
                <w:rFonts w:ascii="Times New Roman" w:hAnsi="Times New Roman" w:cs="Times New Roman"/>
                <w:bCs/>
                <w:snapToGrid/>
                <w:sz w:val="26"/>
                <w:szCs w:val="26"/>
                <w:lang w:val="en-GB" w:eastAsia="ja-JP"/>
              </w:rPr>
            </w:pPr>
            <w:r w:rsidRPr="002C0056">
              <w:rPr>
                <w:rFonts w:ascii="Times New Roman" w:hAnsi="Times New Roman" w:cs="Times New Roman"/>
                <w:bCs/>
                <w:snapToGrid/>
                <w:sz w:val="26"/>
                <w:szCs w:val="26"/>
                <w:lang w:val="en-GB"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66DBC6AF" w14:textId="3AE31ACC"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GB" w:eastAsia="ja-JP"/>
              </w:rPr>
              <w:t>3/06</w:t>
            </w:r>
            <w:r w:rsidR="003E0120" w:rsidRPr="002C0056">
              <w:rPr>
                <w:rFonts w:ascii="Times New Roman" w:hAnsi="Times New Roman" w:cs="Times New Roman"/>
                <w:bCs/>
                <w:snapToGrid/>
                <w:sz w:val="26"/>
                <w:szCs w:val="26"/>
                <w:lang w:val="en-GB" w:eastAsia="ja-JP"/>
              </w:rPr>
              <w:t>/</w:t>
            </w:r>
            <w:r w:rsidR="00DC052D" w:rsidRPr="002C0056">
              <w:rPr>
                <w:rFonts w:ascii="Times New Roman" w:hAnsi="Times New Roman" w:cs="Times New Roman"/>
                <w:bCs/>
                <w:snapToGrid/>
                <w:sz w:val="26"/>
                <w:szCs w:val="26"/>
                <w:lang w:val="en-GB" w:eastAsia="ja-JP"/>
              </w:rPr>
              <w:t>2022</w:t>
            </w:r>
          </w:p>
        </w:tc>
      </w:tr>
      <w:tr w:rsidR="003E0120" w:rsidRPr="002C0056" w14:paraId="2EA68737" w14:textId="77777777" w:rsidTr="00C4251B">
        <w:tc>
          <w:tcPr>
            <w:tcW w:w="1800" w:type="dxa"/>
            <w:tcBorders>
              <w:top w:val="single" w:sz="4" w:space="0" w:color="auto"/>
              <w:left w:val="single" w:sz="4" w:space="0" w:color="auto"/>
              <w:bottom w:val="single" w:sz="4" w:space="0" w:color="auto"/>
              <w:right w:val="single" w:sz="4" w:space="0" w:color="auto"/>
            </w:tcBorders>
            <w:vAlign w:val="center"/>
          </w:tcPr>
          <w:p w14:paraId="07359623"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2DCD7716" w14:textId="3190DE25"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GB" w:eastAsia="ja-JP"/>
              </w:rPr>
              <w:t>Defect list</w:t>
            </w:r>
          </w:p>
        </w:tc>
        <w:tc>
          <w:tcPr>
            <w:tcW w:w="2160" w:type="dxa"/>
            <w:tcBorders>
              <w:top w:val="single" w:sz="4" w:space="0" w:color="auto"/>
              <w:left w:val="single" w:sz="4" w:space="0" w:color="auto"/>
              <w:bottom w:val="single" w:sz="4" w:space="0" w:color="auto"/>
              <w:right w:val="single" w:sz="4" w:space="0" w:color="auto"/>
            </w:tcBorders>
            <w:hideMark/>
          </w:tcPr>
          <w:p w14:paraId="3E5E4D93" w14:textId="77777777" w:rsidR="003E0120" w:rsidRPr="002C0056" w:rsidRDefault="003E0120" w:rsidP="008D1833">
            <w:pPr>
              <w:spacing w:after="120"/>
              <w:ind w:left="0"/>
              <w:jc w:val="both"/>
              <w:rPr>
                <w:rFonts w:ascii="Times New Roman" w:hAnsi="Times New Roman" w:cs="Times New Roman"/>
                <w:bCs/>
                <w:snapToGrid/>
                <w:sz w:val="26"/>
                <w:szCs w:val="26"/>
                <w:lang w:val="en-GB" w:eastAsia="ja-JP"/>
              </w:rPr>
            </w:pPr>
            <w:r w:rsidRPr="002C0056">
              <w:rPr>
                <w:rFonts w:ascii="Times New Roman" w:hAnsi="Times New Roman" w:cs="Times New Roman"/>
                <w:bCs/>
                <w:snapToGrid/>
                <w:sz w:val="26"/>
                <w:szCs w:val="26"/>
                <w:lang w:val="en-GB"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42D2DE4A" w14:textId="37EA61F5"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GB" w:eastAsia="ja-JP"/>
              </w:rPr>
              <w:t>4/06</w:t>
            </w:r>
            <w:r w:rsidR="003E0120" w:rsidRPr="002C0056">
              <w:rPr>
                <w:rFonts w:ascii="Times New Roman" w:hAnsi="Times New Roman" w:cs="Times New Roman"/>
                <w:bCs/>
                <w:snapToGrid/>
                <w:sz w:val="26"/>
                <w:szCs w:val="26"/>
                <w:lang w:val="en-GB" w:eastAsia="ja-JP"/>
              </w:rPr>
              <w:t>/</w:t>
            </w:r>
            <w:r w:rsidR="00DC052D" w:rsidRPr="002C0056">
              <w:rPr>
                <w:rFonts w:ascii="Times New Roman" w:hAnsi="Times New Roman" w:cs="Times New Roman"/>
                <w:bCs/>
                <w:snapToGrid/>
                <w:sz w:val="26"/>
                <w:szCs w:val="26"/>
                <w:lang w:val="en-GB" w:eastAsia="ja-JP"/>
              </w:rPr>
              <w:t>2022</w:t>
            </w:r>
          </w:p>
        </w:tc>
      </w:tr>
      <w:tr w:rsidR="003E0120" w:rsidRPr="002C0056" w14:paraId="445340A4" w14:textId="77777777" w:rsidTr="00C4251B">
        <w:tc>
          <w:tcPr>
            <w:tcW w:w="1800" w:type="dxa"/>
            <w:tcBorders>
              <w:top w:val="single" w:sz="4" w:space="0" w:color="auto"/>
              <w:left w:val="single" w:sz="4" w:space="0" w:color="auto"/>
              <w:bottom w:val="single" w:sz="4" w:space="0" w:color="auto"/>
              <w:right w:val="single" w:sz="4" w:space="0" w:color="auto"/>
            </w:tcBorders>
            <w:vAlign w:val="center"/>
          </w:tcPr>
          <w:p w14:paraId="459E03A6" w14:textId="77777777" w:rsidR="003E0120" w:rsidRPr="002C0056" w:rsidRDefault="003E0120" w:rsidP="00C4251B">
            <w:pPr>
              <w:numPr>
                <w:ilvl w:val="0"/>
                <w:numId w:val="37"/>
              </w:numPr>
              <w:snapToGrid w:val="0"/>
              <w:ind w:left="504"/>
              <w:contextualSpacing/>
              <w:jc w:val="center"/>
              <w:rPr>
                <w:rFonts w:ascii="Times New Roman" w:hAnsi="Times New Roman" w:cs="Times New Roman"/>
                <w:snapToGrid/>
                <w:sz w:val="26"/>
                <w:szCs w:val="26"/>
                <w:lang w:eastAsia="ja-JP"/>
              </w:rPr>
            </w:pPr>
          </w:p>
        </w:tc>
        <w:tc>
          <w:tcPr>
            <w:tcW w:w="3240" w:type="dxa"/>
            <w:tcBorders>
              <w:top w:val="single" w:sz="4" w:space="0" w:color="auto"/>
              <w:left w:val="single" w:sz="4" w:space="0" w:color="auto"/>
              <w:bottom w:val="single" w:sz="4" w:space="0" w:color="auto"/>
              <w:right w:val="single" w:sz="4" w:space="0" w:color="auto"/>
            </w:tcBorders>
            <w:hideMark/>
          </w:tcPr>
          <w:p w14:paraId="59FED9C2" w14:textId="77777777" w:rsidR="003E0120" w:rsidRPr="002C0056" w:rsidRDefault="003E0120" w:rsidP="008D1833">
            <w:pPr>
              <w:spacing w:after="120"/>
              <w:ind w:left="0"/>
              <w:jc w:val="both"/>
              <w:rPr>
                <w:rFonts w:ascii="Times New Roman" w:hAnsi="Times New Roman" w:cs="Times New Roman"/>
                <w:bCs/>
                <w:snapToGrid/>
                <w:sz w:val="26"/>
                <w:szCs w:val="26"/>
                <w:lang w:val="en-GB" w:eastAsia="ja-JP"/>
              </w:rPr>
            </w:pPr>
            <w:r w:rsidRPr="002C0056">
              <w:rPr>
                <w:rFonts w:ascii="Times New Roman" w:hAnsi="Times New Roman" w:cs="Times New Roman"/>
                <w:bCs/>
                <w:snapToGrid/>
                <w:sz w:val="26"/>
                <w:szCs w:val="26"/>
                <w:lang w:val="en-GB" w:eastAsia="ja-JP"/>
              </w:rPr>
              <w:t>Báo cáo thử nghiệm</w:t>
            </w:r>
          </w:p>
        </w:tc>
        <w:tc>
          <w:tcPr>
            <w:tcW w:w="2160" w:type="dxa"/>
            <w:tcBorders>
              <w:top w:val="single" w:sz="4" w:space="0" w:color="auto"/>
              <w:left w:val="single" w:sz="4" w:space="0" w:color="auto"/>
              <w:bottom w:val="single" w:sz="4" w:space="0" w:color="auto"/>
              <w:right w:val="single" w:sz="4" w:space="0" w:color="auto"/>
            </w:tcBorders>
            <w:hideMark/>
          </w:tcPr>
          <w:p w14:paraId="20F4DB3E" w14:textId="77777777" w:rsidR="003E0120" w:rsidRPr="002C0056" w:rsidRDefault="003E0120" w:rsidP="008D1833">
            <w:pPr>
              <w:spacing w:after="120"/>
              <w:ind w:left="0"/>
              <w:jc w:val="both"/>
              <w:rPr>
                <w:rFonts w:ascii="Times New Roman" w:hAnsi="Times New Roman" w:cs="Times New Roman"/>
                <w:bCs/>
                <w:snapToGrid/>
                <w:sz w:val="26"/>
                <w:szCs w:val="26"/>
                <w:lang w:val="en-GB" w:eastAsia="ja-JP"/>
              </w:rPr>
            </w:pPr>
            <w:r w:rsidRPr="002C0056">
              <w:rPr>
                <w:rFonts w:ascii="Times New Roman" w:hAnsi="Times New Roman" w:cs="Times New Roman"/>
                <w:bCs/>
                <w:snapToGrid/>
                <w:sz w:val="26"/>
                <w:szCs w:val="26"/>
                <w:lang w:val="en-GB" w:eastAsia="ja-JP"/>
              </w:rPr>
              <w:t>Tiếng Việt</w:t>
            </w:r>
          </w:p>
        </w:tc>
        <w:tc>
          <w:tcPr>
            <w:tcW w:w="1890" w:type="dxa"/>
            <w:tcBorders>
              <w:top w:val="single" w:sz="4" w:space="0" w:color="auto"/>
              <w:left w:val="single" w:sz="4" w:space="0" w:color="auto"/>
              <w:bottom w:val="single" w:sz="4" w:space="0" w:color="auto"/>
              <w:right w:val="single" w:sz="4" w:space="0" w:color="auto"/>
            </w:tcBorders>
            <w:hideMark/>
          </w:tcPr>
          <w:p w14:paraId="6C8BA559" w14:textId="196DF5DF" w:rsidR="003E0120" w:rsidRPr="002C0056" w:rsidRDefault="00B07D1F" w:rsidP="008D1833">
            <w:pPr>
              <w:spacing w:after="120"/>
              <w:ind w:left="0"/>
              <w:jc w:val="both"/>
              <w:rPr>
                <w:rFonts w:ascii="Times New Roman" w:hAnsi="Times New Roman" w:cs="Times New Roman"/>
                <w:bCs/>
                <w:snapToGrid/>
                <w:sz w:val="26"/>
                <w:szCs w:val="26"/>
                <w:lang w:val="en-GB" w:eastAsia="ja-JP"/>
              </w:rPr>
            </w:pPr>
            <w:r>
              <w:rPr>
                <w:rFonts w:ascii="Times New Roman" w:hAnsi="Times New Roman" w:cs="Times New Roman"/>
                <w:bCs/>
                <w:snapToGrid/>
                <w:sz w:val="26"/>
                <w:szCs w:val="26"/>
                <w:lang w:val="en-GB" w:eastAsia="ja-JP"/>
              </w:rPr>
              <w:t>5/06</w:t>
            </w:r>
            <w:r w:rsidR="003E0120" w:rsidRPr="002C0056">
              <w:rPr>
                <w:rFonts w:ascii="Times New Roman" w:hAnsi="Times New Roman" w:cs="Times New Roman"/>
                <w:bCs/>
                <w:snapToGrid/>
                <w:sz w:val="26"/>
                <w:szCs w:val="26"/>
                <w:lang w:val="en-GB" w:eastAsia="ja-JP"/>
              </w:rPr>
              <w:t>/</w:t>
            </w:r>
            <w:r w:rsidR="00DC052D" w:rsidRPr="002C0056">
              <w:rPr>
                <w:rFonts w:ascii="Times New Roman" w:hAnsi="Times New Roman" w:cs="Times New Roman"/>
                <w:bCs/>
                <w:snapToGrid/>
                <w:sz w:val="26"/>
                <w:szCs w:val="26"/>
                <w:lang w:val="en-GB" w:eastAsia="ja-JP"/>
              </w:rPr>
              <w:t>2022</w:t>
            </w:r>
          </w:p>
        </w:tc>
      </w:tr>
    </w:tbl>
    <w:p w14:paraId="393F8DA1" w14:textId="03D3945E" w:rsidR="00A0176D" w:rsidRPr="002C0056" w:rsidRDefault="00A0176D" w:rsidP="008D1833">
      <w:pPr>
        <w:ind w:left="0"/>
        <w:rPr>
          <w:rFonts w:ascii="Times New Roman" w:hAnsi="Times New Roman" w:cs="Times New Roman"/>
          <w:sz w:val="26"/>
          <w:szCs w:val="26"/>
        </w:rPr>
      </w:pPr>
    </w:p>
    <w:sectPr w:rsidR="00A0176D" w:rsidRPr="002C0056"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52D9A" w14:textId="77777777" w:rsidR="00D14597" w:rsidRDefault="00D14597">
      <w:r>
        <w:separator/>
      </w:r>
    </w:p>
  </w:endnote>
  <w:endnote w:type="continuationSeparator" w:id="0">
    <w:p w14:paraId="04819CD4" w14:textId="77777777" w:rsidR="00D14597" w:rsidRDefault="00D14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pitch w:val="variable"/>
    <w:sig w:usb0="040006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erdana">
    <w:panose1 w:val="020B0604030504040204"/>
    <w:charset w:val="A3"/>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altName w:val="Times New Roman"/>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0F58C" w14:textId="415F6820" w:rsidR="00697768" w:rsidRPr="00515548" w:rsidRDefault="00697768" w:rsidP="00515548">
    <w:pPr>
      <w:pStyle w:val="Footer"/>
    </w:pPr>
    <w:r w:rsidRPr="00E103C9">
      <w:rPr>
        <w:snapToGrid/>
        <w:color w:val="000000" w:themeColor="text1"/>
      </w:rPr>
      <w:t xml:space="preserve">dịch vụ </w:t>
    </w:r>
    <w:r>
      <w:rPr>
        <w:rStyle w:val="PageNumber"/>
        <w:noProof/>
      </w:rPr>
      <w:t xml:space="preserve">-Kế </w:t>
    </w:r>
    <w:r w:rsidRPr="00515548">
      <w:t xml:space="preserve">hoạch kiểm </w:t>
    </w:r>
    <w:r w:rsidRPr="00515548">
      <w:rPr>
        <w:lang w:eastAsia="ja-JP"/>
      </w:rPr>
      <w:t xml:space="preserve">tra Sử dụng nội </w:t>
    </w:r>
    <w:r w:rsidRPr="00515548">
      <w:tab/>
    </w:r>
    <w:r w:rsidRPr="00515548">
      <w:rPr>
        <w:rStyle w:val="PageNumber"/>
      </w:rPr>
      <w:t xml:space="preserve"> PAGE bộ </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9B4D3C">
      <w:rPr>
        <w:rStyle w:val="PageNumber"/>
        <w:noProof/>
      </w:rPr>
      <w:t>33</w:t>
    </w:r>
    <w:r w:rsidRPr="00515548">
      <w:rPr>
        <w:rStyle w:val="PageNumber"/>
      </w:rPr>
      <w:fldChar w:fldCharType="end"/>
    </w:r>
  </w:p>
  <w:p w14:paraId="41BD9E48" w14:textId="77777777" w:rsidR="00697768" w:rsidRDefault="006977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E4DF7" w14:textId="77777777" w:rsidR="00D14597" w:rsidRDefault="00D14597">
      <w:r>
        <w:separator/>
      </w:r>
    </w:p>
  </w:footnote>
  <w:footnote w:type="continuationSeparator" w:id="0">
    <w:p w14:paraId="7FD27404" w14:textId="77777777" w:rsidR="00D14597" w:rsidRDefault="00D14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7D4F5" w14:textId="77777777" w:rsidR="00697768" w:rsidRDefault="00697768">
    <w:pPr>
      <w:pBdr>
        <w:top w:val="nil"/>
        <w:left w:val="nil"/>
        <w:bottom w:val="nil"/>
        <w:right w:val="nil"/>
        <w:between w:val="nil"/>
      </w:pBdr>
      <w:tabs>
        <w:tab w:val="center" w:pos="4680"/>
        <w:tab w:val="right" w:pos="9360"/>
      </w:tabs>
      <w:jc w:val="center"/>
      <w:rPr>
        <w:color w:val="000000"/>
      </w:rPr>
    </w:pPr>
  </w:p>
  <w:p w14:paraId="09917F44" w14:textId="77777777" w:rsidR="00697768" w:rsidRDefault="006977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6C1F6" w14:textId="77777777" w:rsidR="00697768" w:rsidRDefault="00697768">
    <w:pPr>
      <w:pBdr>
        <w:top w:val="nil"/>
        <w:left w:val="nil"/>
        <w:bottom w:val="nil"/>
        <w:right w:val="nil"/>
        <w:between w:val="nil"/>
      </w:pBdr>
      <w:tabs>
        <w:tab w:val="center" w:pos="4680"/>
        <w:tab w:val="right" w:pos="9360"/>
      </w:tabs>
      <w:jc w:val="center"/>
      <w:rPr>
        <w:color w:val="000000"/>
      </w:rPr>
    </w:pPr>
  </w:p>
  <w:p w14:paraId="5A7BA96C" w14:textId="77777777" w:rsidR="00697768" w:rsidRDefault="0069776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B0907" w14:textId="77777777" w:rsidR="00697768" w:rsidRDefault="00697768"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 xml:space="preserve">3 </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19 </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 xml:space="preserve">3 </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 xml:space="preserve">3 </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 xml:space="preserve">3 </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 xml:space="preserve">3 </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 xml:space="preserve">3 </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p w14:paraId="11B04E6D" w14:textId="77777777" w:rsidR="00697768" w:rsidRDefault="0069776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C956A" w14:textId="16056112" w:rsidR="00697768" w:rsidRPr="008D1833" w:rsidRDefault="00697768" w:rsidP="00515548">
    <w:pPr>
      <w:pStyle w:val="Header"/>
      <w:rPr>
        <w:lang w:val="en-US"/>
      </w:rPr>
    </w:pPr>
    <w:r w:rsidRPr="00515548">
      <w:t xml:space="preserve">Test plan </w:t>
    </w:r>
    <w:r w:rsidRPr="00515548">
      <w:tab/>
    </w:r>
    <w:r w:rsidRPr="00515548">
      <w:tab/>
      <w:t xml:space="preserve">v </w:t>
    </w:r>
    <w:r>
      <w:t>1</w:t>
    </w:r>
  </w:p>
  <w:p w14:paraId="0FC98E54" w14:textId="77777777" w:rsidR="00697768" w:rsidRDefault="0069776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80AE0" w14:textId="77777777" w:rsidR="00697768" w:rsidRDefault="006977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9E6"/>
    <w:multiLevelType w:val="hybridMultilevel"/>
    <w:tmpl w:val="6B8C7A76"/>
    <w:name w:val="552222222222222"/>
    <w:lvl w:ilvl="0" w:tplc="0DC23C24">
      <w:start w:val="1"/>
      <w:numFmt w:val="bullet"/>
      <w:lvlText w:val="-"/>
      <w:lvlJc w:val="left"/>
      <w:pPr>
        <w:ind w:left="864" w:hanging="360"/>
      </w:pPr>
      <w:rPr>
        <w:rFonts w:ascii="Sylfaen" w:hAnsi="Sylfae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1276FF"/>
    <w:multiLevelType w:val="hybridMultilevel"/>
    <w:tmpl w:val="F2B80B38"/>
    <w:name w:val="552222222222"/>
    <w:lvl w:ilvl="0" w:tplc="0DC23C24">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0CB24309"/>
    <w:multiLevelType w:val="hybridMultilevel"/>
    <w:tmpl w:val="0AB2B288"/>
    <w:name w:val="55222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1152B6BC"/>
    <w:lvl w:ilvl="0" w:tplc="F0CA1B24">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0EE65333"/>
    <w:multiLevelType w:val="hybridMultilevel"/>
    <w:tmpl w:val="3EDCFB24"/>
    <w:name w:val="552222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837C99"/>
    <w:multiLevelType w:val="hybridMultilevel"/>
    <w:tmpl w:val="9D58A8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12114921"/>
    <w:multiLevelType w:val="hybridMultilevel"/>
    <w:tmpl w:val="46A6CC18"/>
    <w:name w:val="5522222222222222222222"/>
    <w:lvl w:ilvl="0" w:tplc="2B1065D8">
      <w:start w:val="1"/>
      <w:numFmt w:val="bullet"/>
      <w:pStyle w:val="BodyTex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33A5020"/>
    <w:multiLevelType w:val="hybridMultilevel"/>
    <w:tmpl w:val="D60E7BC6"/>
    <w:name w:val="55222222222222222"/>
    <w:lvl w:ilvl="0" w:tplc="EB1670D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98F27EC"/>
    <w:multiLevelType w:val="multilevel"/>
    <w:tmpl w:val="0409001F"/>
    <w:name w:val="55222222222222222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6">
    <w:nsid w:val="1B096CC1"/>
    <w:multiLevelType w:val="singleLevel"/>
    <w:tmpl w:val="A2B453D0"/>
    <w:name w:val="52"/>
    <w:lvl w:ilvl="0">
      <w:start w:val="1"/>
      <w:numFmt w:val="decimal"/>
      <w:lvlText w:val="%1."/>
      <w:lvlJc w:val="left"/>
      <w:pPr>
        <w:tabs>
          <w:tab w:val="num" w:pos="360"/>
        </w:tabs>
        <w:ind w:left="216" w:hanging="216"/>
      </w:pPr>
    </w:lvl>
  </w:abstractNum>
  <w:abstractNum w:abstractNumId="17">
    <w:nsid w:val="1B19477E"/>
    <w:multiLevelType w:val="hybridMultilevel"/>
    <w:tmpl w:val="BBA08186"/>
    <w:name w:val="552222222222222222"/>
    <w:lvl w:ilvl="0" w:tplc="0DC23C24">
      <w:start w:val="1"/>
      <w:numFmt w:val="bullet"/>
      <w:lvlText w:val="-"/>
      <w:lvlJc w:val="left"/>
      <w:pPr>
        <w:ind w:left="1267" w:hanging="360"/>
      </w:pPr>
      <w:rPr>
        <w:rFonts w:ascii="Sylfaen" w:hAnsi="Sylfae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1BED7FB0"/>
    <w:multiLevelType w:val="hybridMultilevel"/>
    <w:tmpl w:val="B93CC50A"/>
    <w:lvl w:ilvl="0" w:tplc="0DC23C24">
      <w:start w:val="1"/>
      <w:numFmt w:val="bullet"/>
      <w:lvlText w:val="-"/>
      <w:lvlJc w:val="left"/>
      <w:pPr>
        <w:ind w:left="720" w:hanging="360"/>
      </w:pPr>
      <w:rPr>
        <w:rFonts w:ascii="Sylfaen" w:hAnsi="Sylfaen" w:hint="default"/>
      </w:rPr>
    </w:lvl>
    <w:lvl w:ilvl="1" w:tplc="0DC23C24">
      <w:start w:val="1"/>
      <w:numFmt w:val="bullet"/>
      <w:lvlText w:val="-"/>
      <w:lvlJc w:val="left"/>
      <w:pPr>
        <w:ind w:left="1440" w:hanging="360"/>
      </w:pPr>
      <w:rPr>
        <w:rFonts w:ascii="Sylfaen" w:hAnsi="Sylfae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884BAC"/>
    <w:multiLevelType w:val="hybridMultilevel"/>
    <w:tmpl w:val="A3987B2E"/>
    <w:lvl w:ilvl="0" w:tplc="B7A6E508">
      <w:numFmt w:val="bullet"/>
      <w:lvlText w:val="-"/>
      <w:lvlJc w:val="left"/>
      <w:pPr>
        <w:ind w:left="864" w:hanging="360"/>
      </w:pPr>
      <w:rPr>
        <w:rFonts w:ascii="Calibri" w:eastAsiaTheme="minorHAns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nsid w:val="1DC55576"/>
    <w:multiLevelType w:val="hybridMultilevel"/>
    <w:tmpl w:val="B4DA9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2">
    <w:nsid w:val="1FD44723"/>
    <w:multiLevelType w:val="hybridMultilevel"/>
    <w:tmpl w:val="882ECE96"/>
    <w:name w:val="5522222222222"/>
    <w:lvl w:ilvl="0" w:tplc="0DC23C24">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4">
    <w:nsid w:val="2357789C"/>
    <w:multiLevelType w:val="hybridMultilevel"/>
    <w:tmpl w:val="7990F436"/>
    <w:lvl w:ilvl="0" w:tplc="B7A6E508">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26">
    <w:nsid w:val="272E4D30"/>
    <w:multiLevelType w:val="multilevel"/>
    <w:tmpl w:val="0409001F"/>
    <w:name w:val="552222222222222222222222"/>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7">
    <w:nsid w:val="27A34B61"/>
    <w:multiLevelType w:val="multilevel"/>
    <w:tmpl w:val="0B2AB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298104E1"/>
    <w:multiLevelType w:val="hybridMultilevel"/>
    <w:tmpl w:val="BD282DE0"/>
    <w:name w:val="5522222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9F55663"/>
    <w:multiLevelType w:val="hybridMultilevel"/>
    <w:tmpl w:val="9968A946"/>
    <w:lvl w:ilvl="0" w:tplc="04090001">
      <w:start w:val="1"/>
      <w:numFmt w:val="bullet"/>
      <w:lvlText w:val=""/>
      <w:lvlJc w:val="left"/>
      <w:pPr>
        <w:tabs>
          <w:tab w:val="num" w:pos="1800"/>
        </w:tabs>
        <w:ind w:left="1800" w:hanging="360"/>
      </w:pPr>
      <w:rPr>
        <w:rFonts w:ascii="Symbol" w:hAnsi="Symbol" w:hint="default"/>
      </w:rPr>
    </w:lvl>
    <w:lvl w:ilvl="1" w:tplc="0950BC48" w:tentative="1">
      <w:start w:val="1"/>
      <w:numFmt w:val="bullet"/>
      <w:lvlText w:val="o"/>
      <w:lvlJc w:val="left"/>
      <w:pPr>
        <w:tabs>
          <w:tab w:val="num" w:pos="2520"/>
        </w:tabs>
        <w:ind w:left="2520" w:hanging="360"/>
      </w:pPr>
      <w:rPr>
        <w:rFonts w:ascii="Courier New" w:hAnsi="Courier New" w:hint="default"/>
      </w:rPr>
    </w:lvl>
    <w:lvl w:ilvl="2" w:tplc="AED2231A" w:tentative="1">
      <w:start w:val="1"/>
      <w:numFmt w:val="bullet"/>
      <w:lvlText w:val=""/>
      <w:lvlJc w:val="left"/>
      <w:pPr>
        <w:tabs>
          <w:tab w:val="num" w:pos="3240"/>
        </w:tabs>
        <w:ind w:left="3240" w:hanging="360"/>
      </w:pPr>
      <w:rPr>
        <w:rFonts w:ascii="Wingdings" w:hAnsi="Wingdings" w:hint="default"/>
      </w:rPr>
    </w:lvl>
    <w:lvl w:ilvl="3" w:tplc="FC5E36D0" w:tentative="1">
      <w:start w:val="1"/>
      <w:numFmt w:val="bullet"/>
      <w:lvlText w:val=""/>
      <w:lvlJc w:val="left"/>
      <w:pPr>
        <w:tabs>
          <w:tab w:val="num" w:pos="3960"/>
        </w:tabs>
        <w:ind w:left="3960" w:hanging="360"/>
      </w:pPr>
      <w:rPr>
        <w:rFonts w:ascii="Symbol" w:hAnsi="Symbol" w:hint="default"/>
      </w:rPr>
    </w:lvl>
    <w:lvl w:ilvl="4" w:tplc="24B206B0" w:tentative="1">
      <w:start w:val="1"/>
      <w:numFmt w:val="bullet"/>
      <w:lvlText w:val="o"/>
      <w:lvlJc w:val="left"/>
      <w:pPr>
        <w:tabs>
          <w:tab w:val="num" w:pos="4680"/>
        </w:tabs>
        <w:ind w:left="4680" w:hanging="360"/>
      </w:pPr>
      <w:rPr>
        <w:rFonts w:ascii="Courier New" w:hAnsi="Courier New" w:hint="default"/>
      </w:rPr>
    </w:lvl>
    <w:lvl w:ilvl="5" w:tplc="C6DC9672" w:tentative="1">
      <w:start w:val="1"/>
      <w:numFmt w:val="bullet"/>
      <w:lvlText w:val=""/>
      <w:lvlJc w:val="left"/>
      <w:pPr>
        <w:tabs>
          <w:tab w:val="num" w:pos="5400"/>
        </w:tabs>
        <w:ind w:left="5400" w:hanging="360"/>
      </w:pPr>
      <w:rPr>
        <w:rFonts w:ascii="Wingdings" w:hAnsi="Wingdings" w:hint="default"/>
      </w:rPr>
    </w:lvl>
    <w:lvl w:ilvl="6" w:tplc="3E780534" w:tentative="1">
      <w:start w:val="1"/>
      <w:numFmt w:val="bullet"/>
      <w:lvlText w:val=""/>
      <w:lvlJc w:val="left"/>
      <w:pPr>
        <w:tabs>
          <w:tab w:val="num" w:pos="6120"/>
        </w:tabs>
        <w:ind w:left="6120" w:hanging="360"/>
      </w:pPr>
      <w:rPr>
        <w:rFonts w:ascii="Symbol" w:hAnsi="Symbol" w:hint="default"/>
      </w:rPr>
    </w:lvl>
    <w:lvl w:ilvl="7" w:tplc="E2D002AC" w:tentative="1">
      <w:start w:val="1"/>
      <w:numFmt w:val="bullet"/>
      <w:lvlText w:val="o"/>
      <w:lvlJc w:val="left"/>
      <w:pPr>
        <w:tabs>
          <w:tab w:val="num" w:pos="6840"/>
        </w:tabs>
        <w:ind w:left="6840" w:hanging="360"/>
      </w:pPr>
      <w:rPr>
        <w:rFonts w:ascii="Courier New" w:hAnsi="Courier New" w:hint="default"/>
      </w:rPr>
    </w:lvl>
    <w:lvl w:ilvl="8" w:tplc="F0B86024" w:tentative="1">
      <w:start w:val="1"/>
      <w:numFmt w:val="bullet"/>
      <w:lvlText w:val=""/>
      <w:lvlJc w:val="left"/>
      <w:pPr>
        <w:tabs>
          <w:tab w:val="num" w:pos="7560"/>
        </w:tabs>
        <w:ind w:left="7560" w:hanging="360"/>
      </w:pPr>
      <w:rPr>
        <w:rFonts w:ascii="Wingdings" w:hAnsi="Wingdings" w:hint="default"/>
      </w:rPr>
    </w:lvl>
  </w:abstractNum>
  <w:abstractNum w:abstractNumId="30">
    <w:nsid w:val="2D166D40"/>
    <w:multiLevelType w:val="hybridMultilevel"/>
    <w:tmpl w:val="AA4A5BEA"/>
    <w:name w:val="55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4820A43"/>
    <w:multiLevelType w:val="hybridMultilevel"/>
    <w:tmpl w:val="9D5EC93A"/>
    <w:name w:val="5522"/>
    <w:lvl w:ilvl="0" w:tplc="0DC23C24">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33">
    <w:nsid w:val="3C3D316A"/>
    <w:multiLevelType w:val="hybridMultilevel"/>
    <w:tmpl w:val="B78AC720"/>
    <w:name w:val="5522222222222222"/>
    <w:lvl w:ilvl="0" w:tplc="0DC23C24">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5">
    <w:nsid w:val="4271367D"/>
    <w:multiLevelType w:val="multilevel"/>
    <w:tmpl w:val="182CB0AC"/>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5313B08"/>
    <w:multiLevelType w:val="hybridMultilevel"/>
    <w:tmpl w:val="AA368222"/>
    <w:name w:val="55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40">
    <w:nsid w:val="480A782D"/>
    <w:multiLevelType w:val="hybridMultilevel"/>
    <w:tmpl w:val="609A8C9A"/>
    <w:lvl w:ilvl="0" w:tplc="B7A6E508">
      <w:numFmt w:val="bullet"/>
      <w:lvlText w:val="-"/>
      <w:lvlJc w:val="left"/>
      <w:pPr>
        <w:ind w:left="720" w:hanging="360"/>
      </w:pPr>
      <w:rPr>
        <w:rFonts w:ascii="Calibri" w:eastAsiaTheme="minorHAnsi" w:hAnsi="Calibri" w:cs="Calibri" w:hint="default"/>
      </w:rPr>
    </w:lvl>
    <w:lvl w:ilvl="1" w:tplc="0DC23C24">
      <w:start w:val="1"/>
      <w:numFmt w:val="bullet"/>
      <w:lvlText w:val="-"/>
      <w:lvlJc w:val="left"/>
      <w:pPr>
        <w:ind w:left="1440" w:hanging="360"/>
      </w:pPr>
      <w:rPr>
        <w:rFonts w:ascii="Sylfaen" w:hAnsi="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650AD4"/>
    <w:multiLevelType w:val="multilevel"/>
    <w:tmpl w:val="D3D08E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bCs/>
        <w:i/>
        <w:iCs/>
        <w:color w:val="auto"/>
        <w:sz w:val="26"/>
        <w:szCs w:val="26"/>
      </w:rPr>
    </w:lvl>
    <w:lvl w:ilvl="2">
      <w:start w:val="1"/>
      <w:numFmt w:val="decimal"/>
      <w:lvlText w:val="%2.%1.1"/>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48C85355"/>
    <w:multiLevelType w:val="hybridMultilevel"/>
    <w:tmpl w:val="604CCC76"/>
    <w:name w:val="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00B7E7D"/>
    <w:multiLevelType w:val="hybridMultilevel"/>
    <w:tmpl w:val="88F23C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nsid w:val="507E3026"/>
    <w:multiLevelType w:val="hybridMultilevel"/>
    <w:tmpl w:val="CBCC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0C15525"/>
    <w:multiLevelType w:val="hybridMultilevel"/>
    <w:tmpl w:val="8F0EB81E"/>
    <w:name w:val="552222222222222222222"/>
    <w:lvl w:ilvl="0" w:tplc="D71CD38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nsid w:val="55660061"/>
    <w:multiLevelType w:val="hybridMultilevel"/>
    <w:tmpl w:val="83FE25BA"/>
    <w:lvl w:ilvl="0" w:tplc="26FCE36A">
      <w:start w:val="1"/>
      <w:numFmt w:val="bullet"/>
      <w:lvlText w:val=""/>
      <w:lvlJc w:val="left"/>
      <w:pPr>
        <w:ind w:left="925" w:hanging="360"/>
      </w:pPr>
      <w:rPr>
        <w:rFonts w:ascii="Symbol" w:hAnsi="Symbol" w:hint="default"/>
      </w:rPr>
    </w:lvl>
    <w:lvl w:ilvl="1" w:tplc="042A0003" w:tentative="1">
      <w:start w:val="1"/>
      <w:numFmt w:val="bullet"/>
      <w:lvlText w:val="o"/>
      <w:lvlJc w:val="left"/>
      <w:pPr>
        <w:ind w:left="1645" w:hanging="360"/>
      </w:pPr>
      <w:rPr>
        <w:rFonts w:ascii="Courier New" w:hAnsi="Courier New" w:cs="Courier New" w:hint="default"/>
      </w:rPr>
    </w:lvl>
    <w:lvl w:ilvl="2" w:tplc="042A0005" w:tentative="1">
      <w:start w:val="1"/>
      <w:numFmt w:val="bullet"/>
      <w:lvlText w:val=""/>
      <w:lvlJc w:val="left"/>
      <w:pPr>
        <w:ind w:left="2365" w:hanging="360"/>
      </w:pPr>
      <w:rPr>
        <w:rFonts w:ascii="Wingdings" w:hAnsi="Wingdings" w:hint="default"/>
      </w:rPr>
    </w:lvl>
    <w:lvl w:ilvl="3" w:tplc="042A0001" w:tentative="1">
      <w:start w:val="1"/>
      <w:numFmt w:val="bullet"/>
      <w:lvlText w:val=""/>
      <w:lvlJc w:val="left"/>
      <w:pPr>
        <w:ind w:left="3085" w:hanging="360"/>
      </w:pPr>
      <w:rPr>
        <w:rFonts w:ascii="Symbol" w:hAnsi="Symbol" w:hint="default"/>
      </w:rPr>
    </w:lvl>
    <w:lvl w:ilvl="4" w:tplc="042A0003" w:tentative="1">
      <w:start w:val="1"/>
      <w:numFmt w:val="bullet"/>
      <w:lvlText w:val="o"/>
      <w:lvlJc w:val="left"/>
      <w:pPr>
        <w:ind w:left="3805" w:hanging="360"/>
      </w:pPr>
      <w:rPr>
        <w:rFonts w:ascii="Courier New" w:hAnsi="Courier New" w:cs="Courier New" w:hint="default"/>
      </w:rPr>
    </w:lvl>
    <w:lvl w:ilvl="5" w:tplc="042A0005" w:tentative="1">
      <w:start w:val="1"/>
      <w:numFmt w:val="bullet"/>
      <w:lvlText w:val=""/>
      <w:lvlJc w:val="left"/>
      <w:pPr>
        <w:ind w:left="4525" w:hanging="360"/>
      </w:pPr>
      <w:rPr>
        <w:rFonts w:ascii="Wingdings" w:hAnsi="Wingdings" w:hint="default"/>
      </w:rPr>
    </w:lvl>
    <w:lvl w:ilvl="6" w:tplc="042A0001" w:tentative="1">
      <w:start w:val="1"/>
      <w:numFmt w:val="bullet"/>
      <w:lvlText w:val=""/>
      <w:lvlJc w:val="left"/>
      <w:pPr>
        <w:ind w:left="5245" w:hanging="360"/>
      </w:pPr>
      <w:rPr>
        <w:rFonts w:ascii="Symbol" w:hAnsi="Symbol" w:hint="default"/>
      </w:rPr>
    </w:lvl>
    <w:lvl w:ilvl="7" w:tplc="042A0003" w:tentative="1">
      <w:start w:val="1"/>
      <w:numFmt w:val="bullet"/>
      <w:lvlText w:val="o"/>
      <w:lvlJc w:val="left"/>
      <w:pPr>
        <w:ind w:left="5965" w:hanging="360"/>
      </w:pPr>
      <w:rPr>
        <w:rFonts w:ascii="Courier New" w:hAnsi="Courier New" w:cs="Courier New" w:hint="default"/>
      </w:rPr>
    </w:lvl>
    <w:lvl w:ilvl="8" w:tplc="042A0005" w:tentative="1">
      <w:start w:val="1"/>
      <w:numFmt w:val="bullet"/>
      <w:lvlText w:val=""/>
      <w:lvlJc w:val="left"/>
      <w:pPr>
        <w:ind w:left="6685" w:hanging="360"/>
      </w:pPr>
      <w:rPr>
        <w:rFonts w:ascii="Wingdings" w:hAnsi="Wingdings" w:hint="default"/>
      </w:rPr>
    </w:lvl>
  </w:abstractNum>
  <w:abstractNum w:abstractNumId="48">
    <w:nsid w:val="57034A79"/>
    <w:multiLevelType w:val="hybridMultilevel"/>
    <w:tmpl w:val="A7387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BA05BFB"/>
    <w:multiLevelType w:val="hybridMultilevel"/>
    <w:tmpl w:val="52B0ABA4"/>
    <w:lvl w:ilvl="0" w:tplc="B7A6E5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nsid w:val="5E411D80"/>
    <w:multiLevelType w:val="multilevel"/>
    <w:tmpl w:val="1F5A21FA"/>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2">
    <w:nsid w:val="5EB3332D"/>
    <w:multiLevelType w:val="hybridMultilevel"/>
    <w:tmpl w:val="1F68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ED60CD6"/>
    <w:multiLevelType w:val="hybridMultilevel"/>
    <w:tmpl w:val="BBAEA492"/>
    <w:lvl w:ilvl="0" w:tplc="0DC23C24">
      <w:start w:val="1"/>
      <w:numFmt w:val="bullet"/>
      <w:lvlText w:val="-"/>
      <w:lvlJc w:val="left"/>
      <w:pPr>
        <w:ind w:left="864" w:hanging="360"/>
      </w:pPr>
      <w:rPr>
        <w:rFonts w:ascii="Sylfaen" w:hAnsi="Sylfae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4">
    <w:nsid w:val="62A21DD7"/>
    <w:multiLevelType w:val="hybridMultilevel"/>
    <w:tmpl w:val="F2A42968"/>
    <w:name w:val="55222222"/>
    <w:lvl w:ilvl="0" w:tplc="0DC23C24">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3213B4D"/>
    <w:multiLevelType w:val="hybridMultilevel"/>
    <w:tmpl w:val="5D2A84D4"/>
    <w:lvl w:ilvl="0" w:tplc="B7A6E5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7">
    <w:nsid w:val="67F43D6E"/>
    <w:multiLevelType w:val="hybridMultilevel"/>
    <w:tmpl w:val="AF6093B2"/>
    <w:name w:val="552222"/>
    <w:lvl w:ilvl="0" w:tplc="0DC23C24">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AFB5ABD"/>
    <w:multiLevelType w:val="hybridMultilevel"/>
    <w:tmpl w:val="AFB40BC0"/>
    <w:name w:val="55222222222222222222"/>
    <w:lvl w:ilvl="0" w:tplc="0DC23C24">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60">
    <w:nsid w:val="6DE40659"/>
    <w:multiLevelType w:val="hybridMultilevel"/>
    <w:tmpl w:val="2152D364"/>
    <w:name w:val="5522222222222222222"/>
    <w:lvl w:ilvl="0" w:tplc="0DC23C24">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E200C98"/>
    <w:multiLevelType w:val="singleLevel"/>
    <w:tmpl w:val="A2B453D0"/>
    <w:name w:val="52222"/>
    <w:lvl w:ilvl="0">
      <w:start w:val="1"/>
      <w:numFmt w:val="decimal"/>
      <w:lvlText w:val="%1."/>
      <w:lvlJc w:val="left"/>
      <w:pPr>
        <w:tabs>
          <w:tab w:val="num" w:pos="360"/>
        </w:tabs>
        <w:ind w:left="216" w:hanging="216"/>
      </w:pPr>
    </w:lvl>
  </w:abstractNum>
  <w:abstractNum w:abstractNumId="62">
    <w:nsid w:val="6F554E85"/>
    <w:multiLevelType w:val="singleLevel"/>
    <w:tmpl w:val="A2B453D0"/>
    <w:name w:val="522222"/>
    <w:lvl w:ilvl="0">
      <w:start w:val="1"/>
      <w:numFmt w:val="decimal"/>
      <w:lvlText w:val="%1."/>
      <w:lvlJc w:val="left"/>
      <w:pPr>
        <w:tabs>
          <w:tab w:val="num" w:pos="360"/>
        </w:tabs>
        <w:ind w:left="216" w:hanging="216"/>
      </w:pPr>
    </w:lvl>
  </w:abstractNum>
  <w:abstractNum w:abstractNumId="63">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64">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nsid w:val="7193693E"/>
    <w:multiLevelType w:val="hybridMultilevel"/>
    <w:tmpl w:val="5DA2A48C"/>
    <w:lvl w:ilvl="0" w:tplc="0DC23C24">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74C744AB"/>
    <w:multiLevelType w:val="singleLevel"/>
    <w:tmpl w:val="A2B453D0"/>
    <w:name w:val="5222"/>
    <w:lvl w:ilvl="0">
      <w:start w:val="1"/>
      <w:numFmt w:val="decimal"/>
      <w:lvlText w:val="%1."/>
      <w:lvlJc w:val="left"/>
      <w:pPr>
        <w:tabs>
          <w:tab w:val="num" w:pos="360"/>
        </w:tabs>
        <w:ind w:left="216" w:hanging="216"/>
      </w:pPr>
    </w:lvl>
  </w:abstractNum>
  <w:abstractNum w:abstractNumId="67">
    <w:nsid w:val="75CA14DB"/>
    <w:multiLevelType w:val="hybridMultilevel"/>
    <w:tmpl w:val="AF889200"/>
    <w:lvl w:ilvl="0" w:tplc="26FCE36A">
      <w:start w:val="1"/>
      <w:numFmt w:val="bullet"/>
      <w:lvlText w:val=""/>
      <w:lvlJc w:val="left"/>
      <w:pPr>
        <w:ind w:left="925" w:hanging="360"/>
      </w:pPr>
      <w:rPr>
        <w:rFonts w:ascii="Symbol" w:hAnsi="Symbol" w:hint="default"/>
      </w:rPr>
    </w:lvl>
    <w:lvl w:ilvl="1" w:tplc="042A0003" w:tentative="1">
      <w:start w:val="1"/>
      <w:numFmt w:val="bullet"/>
      <w:lvlText w:val="o"/>
      <w:lvlJc w:val="left"/>
      <w:pPr>
        <w:ind w:left="1645" w:hanging="360"/>
      </w:pPr>
      <w:rPr>
        <w:rFonts w:ascii="Courier New" w:hAnsi="Courier New" w:cs="Courier New" w:hint="default"/>
      </w:rPr>
    </w:lvl>
    <w:lvl w:ilvl="2" w:tplc="042A0005" w:tentative="1">
      <w:start w:val="1"/>
      <w:numFmt w:val="bullet"/>
      <w:lvlText w:val=""/>
      <w:lvlJc w:val="left"/>
      <w:pPr>
        <w:ind w:left="2365" w:hanging="360"/>
      </w:pPr>
      <w:rPr>
        <w:rFonts w:ascii="Wingdings" w:hAnsi="Wingdings" w:hint="default"/>
      </w:rPr>
    </w:lvl>
    <w:lvl w:ilvl="3" w:tplc="042A0001" w:tentative="1">
      <w:start w:val="1"/>
      <w:numFmt w:val="bullet"/>
      <w:lvlText w:val=""/>
      <w:lvlJc w:val="left"/>
      <w:pPr>
        <w:ind w:left="3085" w:hanging="360"/>
      </w:pPr>
      <w:rPr>
        <w:rFonts w:ascii="Symbol" w:hAnsi="Symbol" w:hint="default"/>
      </w:rPr>
    </w:lvl>
    <w:lvl w:ilvl="4" w:tplc="042A0003" w:tentative="1">
      <w:start w:val="1"/>
      <w:numFmt w:val="bullet"/>
      <w:lvlText w:val="o"/>
      <w:lvlJc w:val="left"/>
      <w:pPr>
        <w:ind w:left="3805" w:hanging="360"/>
      </w:pPr>
      <w:rPr>
        <w:rFonts w:ascii="Courier New" w:hAnsi="Courier New" w:cs="Courier New" w:hint="default"/>
      </w:rPr>
    </w:lvl>
    <w:lvl w:ilvl="5" w:tplc="042A0005" w:tentative="1">
      <w:start w:val="1"/>
      <w:numFmt w:val="bullet"/>
      <w:lvlText w:val=""/>
      <w:lvlJc w:val="left"/>
      <w:pPr>
        <w:ind w:left="4525" w:hanging="360"/>
      </w:pPr>
      <w:rPr>
        <w:rFonts w:ascii="Wingdings" w:hAnsi="Wingdings" w:hint="default"/>
      </w:rPr>
    </w:lvl>
    <w:lvl w:ilvl="6" w:tplc="042A0001" w:tentative="1">
      <w:start w:val="1"/>
      <w:numFmt w:val="bullet"/>
      <w:lvlText w:val=""/>
      <w:lvlJc w:val="left"/>
      <w:pPr>
        <w:ind w:left="5245" w:hanging="360"/>
      </w:pPr>
      <w:rPr>
        <w:rFonts w:ascii="Symbol" w:hAnsi="Symbol" w:hint="default"/>
      </w:rPr>
    </w:lvl>
    <w:lvl w:ilvl="7" w:tplc="042A0003" w:tentative="1">
      <w:start w:val="1"/>
      <w:numFmt w:val="bullet"/>
      <w:lvlText w:val="o"/>
      <w:lvlJc w:val="left"/>
      <w:pPr>
        <w:ind w:left="5965" w:hanging="360"/>
      </w:pPr>
      <w:rPr>
        <w:rFonts w:ascii="Courier New" w:hAnsi="Courier New" w:cs="Courier New" w:hint="default"/>
      </w:rPr>
    </w:lvl>
    <w:lvl w:ilvl="8" w:tplc="042A0005" w:tentative="1">
      <w:start w:val="1"/>
      <w:numFmt w:val="bullet"/>
      <w:lvlText w:val=""/>
      <w:lvlJc w:val="left"/>
      <w:pPr>
        <w:ind w:left="6685" w:hanging="360"/>
      </w:pPr>
      <w:rPr>
        <w:rFonts w:ascii="Wingdings" w:hAnsi="Wingdings" w:hint="default"/>
      </w:rPr>
    </w:lvl>
  </w:abstractNum>
  <w:abstractNum w:abstractNumId="68">
    <w:nsid w:val="78384305"/>
    <w:multiLevelType w:val="multilevel"/>
    <w:tmpl w:val="A8E03D0A"/>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nsid w:val="7E0B3764"/>
    <w:multiLevelType w:val="hybridMultilevel"/>
    <w:tmpl w:val="6F50C3A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abstractNum w:abstractNumId="70">
    <w:nsid w:val="7F9C4D96"/>
    <w:multiLevelType w:val="hybridMultilevel"/>
    <w:tmpl w:val="95462C44"/>
    <w:name w:val="55222"/>
    <w:lvl w:ilvl="0" w:tplc="0DC23C24">
      <w:start w:val="1"/>
      <w:numFmt w:val="bullet"/>
      <w:lvlText w:val="-"/>
      <w:lvlJc w:val="left"/>
      <w:pPr>
        <w:ind w:left="72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ED768E"/>
    <w:multiLevelType w:val="multilevel"/>
    <w:tmpl w:val="2CC4DDA0"/>
    <w:name w:val="552222222222222222222222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41"/>
  </w:num>
  <w:num w:numId="3">
    <w:abstractNumId w:val="7"/>
  </w:num>
  <w:num w:numId="4">
    <w:abstractNumId w:val="5"/>
  </w:num>
  <w:num w:numId="5">
    <w:abstractNumId w:val="51"/>
  </w:num>
  <w:num w:numId="6">
    <w:abstractNumId w:val="49"/>
  </w:num>
  <w:num w:numId="7">
    <w:abstractNumId w:val="19"/>
  </w:num>
  <w:num w:numId="8">
    <w:abstractNumId w:val="68"/>
  </w:num>
  <w:num w:numId="9">
    <w:abstractNumId w:val="55"/>
  </w:num>
  <w:num w:numId="10">
    <w:abstractNumId w:val="24"/>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9"/>
  </w:num>
  <w:num w:numId="13">
    <w:abstractNumId w:val="53"/>
  </w:num>
  <w:num w:numId="14">
    <w:abstractNumId w:val="40"/>
  </w:num>
  <w:num w:numId="15">
    <w:abstractNumId w:val="44"/>
  </w:num>
  <w:num w:numId="16">
    <w:abstractNumId w:val="52"/>
  </w:num>
  <w:num w:numId="17">
    <w:abstractNumId w:val="48"/>
  </w:num>
  <w:num w:numId="18">
    <w:abstractNumId w:val="42"/>
  </w:num>
  <w:num w:numId="19">
    <w:abstractNumId w:val="18"/>
  </w:num>
  <w:num w:numId="20">
    <w:abstractNumId w:val="57"/>
  </w:num>
  <w:num w:numId="21">
    <w:abstractNumId w:val="6"/>
  </w:num>
  <w:num w:numId="22">
    <w:abstractNumId w:val="54"/>
  </w:num>
  <w:num w:numId="23">
    <w:abstractNumId w:val="65"/>
  </w:num>
  <w:num w:numId="24">
    <w:abstractNumId w:val="2"/>
  </w:num>
  <w:num w:numId="25">
    <w:abstractNumId w:val="22"/>
  </w:num>
  <w:num w:numId="26">
    <w:abstractNumId w:val="9"/>
  </w:num>
  <w:num w:numId="27">
    <w:abstractNumId w:val="0"/>
  </w:num>
  <w:num w:numId="28">
    <w:abstractNumId w:val="33"/>
  </w:num>
  <w:num w:numId="29">
    <w:abstractNumId w:val="29"/>
  </w:num>
  <w:num w:numId="30">
    <w:abstractNumId w:val="10"/>
  </w:num>
  <w:num w:numId="31">
    <w:abstractNumId w:val="45"/>
  </w:num>
  <w:num w:numId="32">
    <w:abstractNumId w:val="20"/>
  </w:num>
  <w:num w:numId="33">
    <w:abstractNumId w:val="11"/>
  </w:num>
  <w:num w:numId="34">
    <w:abstractNumId w:val="71"/>
  </w:num>
  <w:num w:numId="35">
    <w:abstractNumId w:val="14"/>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7"/>
  </w:num>
  <w:num w:numId="39">
    <w:abstractNumId w:val="47"/>
  </w:num>
  <w:num w:numId="40">
    <w:abstractNumId w:val="27"/>
  </w:num>
  <w:num w:numId="41">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90"/>
    <w:rsid w:val="00000CF7"/>
    <w:rsid w:val="00001105"/>
    <w:rsid w:val="000027B2"/>
    <w:rsid w:val="0000346B"/>
    <w:rsid w:val="00003C0C"/>
    <w:rsid w:val="00003C7C"/>
    <w:rsid w:val="00004105"/>
    <w:rsid w:val="00004D87"/>
    <w:rsid w:val="00007D39"/>
    <w:rsid w:val="00010A6E"/>
    <w:rsid w:val="0001108B"/>
    <w:rsid w:val="00015947"/>
    <w:rsid w:val="00016809"/>
    <w:rsid w:val="00021A87"/>
    <w:rsid w:val="00022E7E"/>
    <w:rsid w:val="000241DC"/>
    <w:rsid w:val="000248E8"/>
    <w:rsid w:val="00024A90"/>
    <w:rsid w:val="000266B1"/>
    <w:rsid w:val="00027501"/>
    <w:rsid w:val="0002790A"/>
    <w:rsid w:val="00032C4F"/>
    <w:rsid w:val="00040739"/>
    <w:rsid w:val="0004097A"/>
    <w:rsid w:val="00040DF1"/>
    <w:rsid w:val="00041AF9"/>
    <w:rsid w:val="000427E6"/>
    <w:rsid w:val="00042B28"/>
    <w:rsid w:val="00042DC1"/>
    <w:rsid w:val="000448FD"/>
    <w:rsid w:val="0004709D"/>
    <w:rsid w:val="00050626"/>
    <w:rsid w:val="00051EBA"/>
    <w:rsid w:val="000539E7"/>
    <w:rsid w:val="000554DC"/>
    <w:rsid w:val="00055B3C"/>
    <w:rsid w:val="00056A09"/>
    <w:rsid w:val="000570C6"/>
    <w:rsid w:val="00057305"/>
    <w:rsid w:val="00061F7B"/>
    <w:rsid w:val="00063498"/>
    <w:rsid w:val="00063F79"/>
    <w:rsid w:val="00066787"/>
    <w:rsid w:val="00066B94"/>
    <w:rsid w:val="00067A98"/>
    <w:rsid w:val="00072634"/>
    <w:rsid w:val="00077420"/>
    <w:rsid w:val="0007769F"/>
    <w:rsid w:val="000777F2"/>
    <w:rsid w:val="00080232"/>
    <w:rsid w:val="0008295B"/>
    <w:rsid w:val="00085020"/>
    <w:rsid w:val="00086689"/>
    <w:rsid w:val="00090B40"/>
    <w:rsid w:val="00090C92"/>
    <w:rsid w:val="00092AE3"/>
    <w:rsid w:val="00093973"/>
    <w:rsid w:val="000939A4"/>
    <w:rsid w:val="00094435"/>
    <w:rsid w:val="0009524E"/>
    <w:rsid w:val="00097735"/>
    <w:rsid w:val="000A1044"/>
    <w:rsid w:val="000A112F"/>
    <w:rsid w:val="000A54C4"/>
    <w:rsid w:val="000B6223"/>
    <w:rsid w:val="000C0585"/>
    <w:rsid w:val="000C0BBA"/>
    <w:rsid w:val="000C0F7A"/>
    <w:rsid w:val="000C2942"/>
    <w:rsid w:val="000C4323"/>
    <w:rsid w:val="000C54A0"/>
    <w:rsid w:val="000C5834"/>
    <w:rsid w:val="000C5B02"/>
    <w:rsid w:val="000C75B8"/>
    <w:rsid w:val="000C79D0"/>
    <w:rsid w:val="000C7A42"/>
    <w:rsid w:val="000D0232"/>
    <w:rsid w:val="000D3000"/>
    <w:rsid w:val="000D5476"/>
    <w:rsid w:val="000D5731"/>
    <w:rsid w:val="000D598E"/>
    <w:rsid w:val="000D7B2E"/>
    <w:rsid w:val="000E00AB"/>
    <w:rsid w:val="000E17E8"/>
    <w:rsid w:val="000E2225"/>
    <w:rsid w:val="000E4AE4"/>
    <w:rsid w:val="000F01BB"/>
    <w:rsid w:val="000F1EA6"/>
    <w:rsid w:val="000F43CE"/>
    <w:rsid w:val="000F61C6"/>
    <w:rsid w:val="000F7637"/>
    <w:rsid w:val="00110B8A"/>
    <w:rsid w:val="0011159B"/>
    <w:rsid w:val="00111F14"/>
    <w:rsid w:val="00114AC5"/>
    <w:rsid w:val="001172C4"/>
    <w:rsid w:val="00121AC4"/>
    <w:rsid w:val="00123718"/>
    <w:rsid w:val="00124C8B"/>
    <w:rsid w:val="00125CFC"/>
    <w:rsid w:val="0012783D"/>
    <w:rsid w:val="00131A9E"/>
    <w:rsid w:val="00131CC0"/>
    <w:rsid w:val="00132B7E"/>
    <w:rsid w:val="00133C41"/>
    <w:rsid w:val="00133F3C"/>
    <w:rsid w:val="001343F1"/>
    <w:rsid w:val="00134DF0"/>
    <w:rsid w:val="0013516F"/>
    <w:rsid w:val="00136C55"/>
    <w:rsid w:val="00136D34"/>
    <w:rsid w:val="00137945"/>
    <w:rsid w:val="00140B23"/>
    <w:rsid w:val="00141230"/>
    <w:rsid w:val="00141303"/>
    <w:rsid w:val="001418CC"/>
    <w:rsid w:val="00142109"/>
    <w:rsid w:val="00143221"/>
    <w:rsid w:val="0014716A"/>
    <w:rsid w:val="00150F6B"/>
    <w:rsid w:val="00151101"/>
    <w:rsid w:val="00151735"/>
    <w:rsid w:val="00154345"/>
    <w:rsid w:val="00156350"/>
    <w:rsid w:val="00156C6A"/>
    <w:rsid w:val="001601EA"/>
    <w:rsid w:val="0016112C"/>
    <w:rsid w:val="0016122B"/>
    <w:rsid w:val="00161729"/>
    <w:rsid w:val="00162720"/>
    <w:rsid w:val="00163BA6"/>
    <w:rsid w:val="00164540"/>
    <w:rsid w:val="00166435"/>
    <w:rsid w:val="001701F1"/>
    <w:rsid w:val="0017034F"/>
    <w:rsid w:val="00172F25"/>
    <w:rsid w:val="00174AC4"/>
    <w:rsid w:val="00174C05"/>
    <w:rsid w:val="00174D75"/>
    <w:rsid w:val="00176EE7"/>
    <w:rsid w:val="00185590"/>
    <w:rsid w:val="001865D2"/>
    <w:rsid w:val="001944DE"/>
    <w:rsid w:val="00196264"/>
    <w:rsid w:val="00197393"/>
    <w:rsid w:val="00197D50"/>
    <w:rsid w:val="001A1751"/>
    <w:rsid w:val="001A18BA"/>
    <w:rsid w:val="001A2B4E"/>
    <w:rsid w:val="001A2FD7"/>
    <w:rsid w:val="001A38ED"/>
    <w:rsid w:val="001A4B7C"/>
    <w:rsid w:val="001A50BE"/>
    <w:rsid w:val="001A7641"/>
    <w:rsid w:val="001B00BA"/>
    <w:rsid w:val="001B0E3A"/>
    <w:rsid w:val="001B3B00"/>
    <w:rsid w:val="001B60AE"/>
    <w:rsid w:val="001C4F18"/>
    <w:rsid w:val="001C798E"/>
    <w:rsid w:val="001D096C"/>
    <w:rsid w:val="001D3962"/>
    <w:rsid w:val="001D3B66"/>
    <w:rsid w:val="001D4C76"/>
    <w:rsid w:val="001D6BCD"/>
    <w:rsid w:val="001E117D"/>
    <w:rsid w:val="001E3432"/>
    <w:rsid w:val="001E4730"/>
    <w:rsid w:val="001E566C"/>
    <w:rsid w:val="001F03B4"/>
    <w:rsid w:val="001F06A1"/>
    <w:rsid w:val="001F0906"/>
    <w:rsid w:val="001F0A28"/>
    <w:rsid w:val="001F0E17"/>
    <w:rsid w:val="001F4601"/>
    <w:rsid w:val="001F4F86"/>
    <w:rsid w:val="001F4FFA"/>
    <w:rsid w:val="001F5272"/>
    <w:rsid w:val="001F5C8D"/>
    <w:rsid w:val="001F66E5"/>
    <w:rsid w:val="001F723A"/>
    <w:rsid w:val="002002A9"/>
    <w:rsid w:val="00201FCE"/>
    <w:rsid w:val="00202735"/>
    <w:rsid w:val="00202800"/>
    <w:rsid w:val="00203177"/>
    <w:rsid w:val="00203C51"/>
    <w:rsid w:val="002133E5"/>
    <w:rsid w:val="00214C36"/>
    <w:rsid w:val="00215DA2"/>
    <w:rsid w:val="00220906"/>
    <w:rsid w:val="0022264C"/>
    <w:rsid w:val="002261A7"/>
    <w:rsid w:val="00226D05"/>
    <w:rsid w:val="002300EA"/>
    <w:rsid w:val="002308AE"/>
    <w:rsid w:val="002320F3"/>
    <w:rsid w:val="00234BCF"/>
    <w:rsid w:val="002366BA"/>
    <w:rsid w:val="00236720"/>
    <w:rsid w:val="00236D27"/>
    <w:rsid w:val="002370EE"/>
    <w:rsid w:val="00241AB7"/>
    <w:rsid w:val="00241F49"/>
    <w:rsid w:val="00242294"/>
    <w:rsid w:val="00243690"/>
    <w:rsid w:val="00251B9A"/>
    <w:rsid w:val="00253F4A"/>
    <w:rsid w:val="002543B4"/>
    <w:rsid w:val="00255E78"/>
    <w:rsid w:val="002561A0"/>
    <w:rsid w:val="0025784B"/>
    <w:rsid w:val="00262D23"/>
    <w:rsid w:val="0026513C"/>
    <w:rsid w:val="002714C0"/>
    <w:rsid w:val="00272C80"/>
    <w:rsid w:val="00274CB5"/>
    <w:rsid w:val="0027569F"/>
    <w:rsid w:val="002775C5"/>
    <w:rsid w:val="002813DF"/>
    <w:rsid w:val="002835EB"/>
    <w:rsid w:val="002843D1"/>
    <w:rsid w:val="00284784"/>
    <w:rsid w:val="00287CEE"/>
    <w:rsid w:val="002902B0"/>
    <w:rsid w:val="002926C7"/>
    <w:rsid w:val="002952AF"/>
    <w:rsid w:val="002A2637"/>
    <w:rsid w:val="002A416D"/>
    <w:rsid w:val="002A42C2"/>
    <w:rsid w:val="002A4DD6"/>
    <w:rsid w:val="002A6D5F"/>
    <w:rsid w:val="002B0070"/>
    <w:rsid w:val="002B1AA4"/>
    <w:rsid w:val="002B2113"/>
    <w:rsid w:val="002B21E8"/>
    <w:rsid w:val="002B31AB"/>
    <w:rsid w:val="002C0056"/>
    <w:rsid w:val="002C4C5C"/>
    <w:rsid w:val="002D06CF"/>
    <w:rsid w:val="002D7A88"/>
    <w:rsid w:val="002E1AC7"/>
    <w:rsid w:val="002E417E"/>
    <w:rsid w:val="002F3F69"/>
    <w:rsid w:val="002F4806"/>
    <w:rsid w:val="002F4E1B"/>
    <w:rsid w:val="002F61D9"/>
    <w:rsid w:val="002F6B58"/>
    <w:rsid w:val="002F7E09"/>
    <w:rsid w:val="002F7F28"/>
    <w:rsid w:val="00302CD9"/>
    <w:rsid w:val="00303B7B"/>
    <w:rsid w:val="00303C66"/>
    <w:rsid w:val="00304278"/>
    <w:rsid w:val="0030697E"/>
    <w:rsid w:val="003071CB"/>
    <w:rsid w:val="003078D1"/>
    <w:rsid w:val="0031166E"/>
    <w:rsid w:val="00311B52"/>
    <w:rsid w:val="0031628B"/>
    <w:rsid w:val="00316322"/>
    <w:rsid w:val="0031686D"/>
    <w:rsid w:val="00317506"/>
    <w:rsid w:val="00320882"/>
    <w:rsid w:val="00325D17"/>
    <w:rsid w:val="00330AEF"/>
    <w:rsid w:val="00332C61"/>
    <w:rsid w:val="003348D3"/>
    <w:rsid w:val="00335892"/>
    <w:rsid w:val="0033751A"/>
    <w:rsid w:val="0034278D"/>
    <w:rsid w:val="0034469D"/>
    <w:rsid w:val="00344ADE"/>
    <w:rsid w:val="003462C8"/>
    <w:rsid w:val="00346BD0"/>
    <w:rsid w:val="00352015"/>
    <w:rsid w:val="00354A01"/>
    <w:rsid w:val="003561F3"/>
    <w:rsid w:val="00356DF2"/>
    <w:rsid w:val="00360743"/>
    <w:rsid w:val="0036111A"/>
    <w:rsid w:val="00362BA1"/>
    <w:rsid w:val="00363BFB"/>
    <w:rsid w:val="00365D36"/>
    <w:rsid w:val="0036641B"/>
    <w:rsid w:val="0036648F"/>
    <w:rsid w:val="00367867"/>
    <w:rsid w:val="003735B4"/>
    <w:rsid w:val="00375184"/>
    <w:rsid w:val="003807FF"/>
    <w:rsid w:val="003811C9"/>
    <w:rsid w:val="00381A08"/>
    <w:rsid w:val="00383672"/>
    <w:rsid w:val="0038570A"/>
    <w:rsid w:val="0038799C"/>
    <w:rsid w:val="00393AB8"/>
    <w:rsid w:val="00394856"/>
    <w:rsid w:val="003950EC"/>
    <w:rsid w:val="0039518A"/>
    <w:rsid w:val="003956E9"/>
    <w:rsid w:val="003A0E56"/>
    <w:rsid w:val="003A3714"/>
    <w:rsid w:val="003A3992"/>
    <w:rsid w:val="003A3F6C"/>
    <w:rsid w:val="003A52B3"/>
    <w:rsid w:val="003A5E6C"/>
    <w:rsid w:val="003A6E25"/>
    <w:rsid w:val="003B06E4"/>
    <w:rsid w:val="003B1E3A"/>
    <w:rsid w:val="003B22D7"/>
    <w:rsid w:val="003B37B1"/>
    <w:rsid w:val="003B3E61"/>
    <w:rsid w:val="003B3F46"/>
    <w:rsid w:val="003B404E"/>
    <w:rsid w:val="003B71E5"/>
    <w:rsid w:val="003C06F7"/>
    <w:rsid w:val="003C17E2"/>
    <w:rsid w:val="003C1EF9"/>
    <w:rsid w:val="003C2B58"/>
    <w:rsid w:val="003C2D11"/>
    <w:rsid w:val="003C2D81"/>
    <w:rsid w:val="003C3A84"/>
    <w:rsid w:val="003C4C1E"/>
    <w:rsid w:val="003C704D"/>
    <w:rsid w:val="003D254D"/>
    <w:rsid w:val="003D332D"/>
    <w:rsid w:val="003D36C6"/>
    <w:rsid w:val="003D4D8D"/>
    <w:rsid w:val="003D7B3F"/>
    <w:rsid w:val="003E0120"/>
    <w:rsid w:val="003E0CA6"/>
    <w:rsid w:val="003E12E6"/>
    <w:rsid w:val="003E1FEA"/>
    <w:rsid w:val="003E2F4D"/>
    <w:rsid w:val="003E3904"/>
    <w:rsid w:val="003E3C54"/>
    <w:rsid w:val="003E431B"/>
    <w:rsid w:val="003E46A7"/>
    <w:rsid w:val="003E488C"/>
    <w:rsid w:val="003E51E9"/>
    <w:rsid w:val="003F0B2D"/>
    <w:rsid w:val="003F182D"/>
    <w:rsid w:val="003F3ACE"/>
    <w:rsid w:val="003F42AF"/>
    <w:rsid w:val="003F5172"/>
    <w:rsid w:val="00400CF8"/>
    <w:rsid w:val="004033E2"/>
    <w:rsid w:val="004050CB"/>
    <w:rsid w:val="00406722"/>
    <w:rsid w:val="00406F6C"/>
    <w:rsid w:val="00412D5E"/>
    <w:rsid w:val="004137C3"/>
    <w:rsid w:val="0041448C"/>
    <w:rsid w:val="00415CE9"/>
    <w:rsid w:val="004169B5"/>
    <w:rsid w:val="00416C26"/>
    <w:rsid w:val="00416DB3"/>
    <w:rsid w:val="00420085"/>
    <w:rsid w:val="004207F3"/>
    <w:rsid w:val="0042091E"/>
    <w:rsid w:val="0042281D"/>
    <w:rsid w:val="00424266"/>
    <w:rsid w:val="00425EBA"/>
    <w:rsid w:val="004271E9"/>
    <w:rsid w:val="00430064"/>
    <w:rsid w:val="004318A6"/>
    <w:rsid w:val="00432D16"/>
    <w:rsid w:val="00433603"/>
    <w:rsid w:val="00433654"/>
    <w:rsid w:val="0043481C"/>
    <w:rsid w:val="00441F28"/>
    <w:rsid w:val="004432A9"/>
    <w:rsid w:val="004466F1"/>
    <w:rsid w:val="00447F29"/>
    <w:rsid w:val="00450A1F"/>
    <w:rsid w:val="0045103F"/>
    <w:rsid w:val="00451C81"/>
    <w:rsid w:val="00452BD3"/>
    <w:rsid w:val="00454568"/>
    <w:rsid w:val="00457FD7"/>
    <w:rsid w:val="00461527"/>
    <w:rsid w:val="0046158D"/>
    <w:rsid w:val="004631C0"/>
    <w:rsid w:val="00463C43"/>
    <w:rsid w:val="00463E3D"/>
    <w:rsid w:val="00467809"/>
    <w:rsid w:val="0047026A"/>
    <w:rsid w:val="0047103C"/>
    <w:rsid w:val="00472468"/>
    <w:rsid w:val="00473BAB"/>
    <w:rsid w:val="0047615A"/>
    <w:rsid w:val="004841EB"/>
    <w:rsid w:val="00485721"/>
    <w:rsid w:val="00487E37"/>
    <w:rsid w:val="00487FA0"/>
    <w:rsid w:val="00490EB8"/>
    <w:rsid w:val="00491013"/>
    <w:rsid w:val="004925E4"/>
    <w:rsid w:val="00493B36"/>
    <w:rsid w:val="00493D6D"/>
    <w:rsid w:val="00495061"/>
    <w:rsid w:val="0049647A"/>
    <w:rsid w:val="00497E29"/>
    <w:rsid w:val="004A0B58"/>
    <w:rsid w:val="004A358A"/>
    <w:rsid w:val="004A3F57"/>
    <w:rsid w:val="004A428D"/>
    <w:rsid w:val="004A4EA3"/>
    <w:rsid w:val="004A5591"/>
    <w:rsid w:val="004B17A6"/>
    <w:rsid w:val="004B2430"/>
    <w:rsid w:val="004B2B62"/>
    <w:rsid w:val="004B666C"/>
    <w:rsid w:val="004C03DB"/>
    <w:rsid w:val="004C42E8"/>
    <w:rsid w:val="004C4AB1"/>
    <w:rsid w:val="004C7918"/>
    <w:rsid w:val="004D27D0"/>
    <w:rsid w:val="004D30D8"/>
    <w:rsid w:val="004D3181"/>
    <w:rsid w:val="004D3683"/>
    <w:rsid w:val="004D3D49"/>
    <w:rsid w:val="004D4019"/>
    <w:rsid w:val="004D4114"/>
    <w:rsid w:val="004D4929"/>
    <w:rsid w:val="004D52AF"/>
    <w:rsid w:val="004D6F81"/>
    <w:rsid w:val="004D6FEF"/>
    <w:rsid w:val="004E048D"/>
    <w:rsid w:val="004E17E0"/>
    <w:rsid w:val="004E1C64"/>
    <w:rsid w:val="004E5C3E"/>
    <w:rsid w:val="004E6A27"/>
    <w:rsid w:val="004F006E"/>
    <w:rsid w:val="004F0883"/>
    <w:rsid w:val="004F10B3"/>
    <w:rsid w:val="004F1250"/>
    <w:rsid w:val="004F6084"/>
    <w:rsid w:val="004F7521"/>
    <w:rsid w:val="004F780A"/>
    <w:rsid w:val="005007B8"/>
    <w:rsid w:val="0050597E"/>
    <w:rsid w:val="00505AC4"/>
    <w:rsid w:val="00506366"/>
    <w:rsid w:val="005068ED"/>
    <w:rsid w:val="00507A5A"/>
    <w:rsid w:val="00511B20"/>
    <w:rsid w:val="00514E5A"/>
    <w:rsid w:val="00515548"/>
    <w:rsid w:val="005177DB"/>
    <w:rsid w:val="00517900"/>
    <w:rsid w:val="00522595"/>
    <w:rsid w:val="00530A4F"/>
    <w:rsid w:val="00530CF2"/>
    <w:rsid w:val="00531DB0"/>
    <w:rsid w:val="0053259D"/>
    <w:rsid w:val="005336B1"/>
    <w:rsid w:val="00534A41"/>
    <w:rsid w:val="00535792"/>
    <w:rsid w:val="005404B1"/>
    <w:rsid w:val="00542029"/>
    <w:rsid w:val="005434B4"/>
    <w:rsid w:val="00544D6D"/>
    <w:rsid w:val="00553849"/>
    <w:rsid w:val="00554587"/>
    <w:rsid w:val="0055458A"/>
    <w:rsid w:val="00556C31"/>
    <w:rsid w:val="00561CAA"/>
    <w:rsid w:val="0056527E"/>
    <w:rsid w:val="0056662B"/>
    <w:rsid w:val="005677F8"/>
    <w:rsid w:val="005726EF"/>
    <w:rsid w:val="00573E97"/>
    <w:rsid w:val="0057544F"/>
    <w:rsid w:val="00575A93"/>
    <w:rsid w:val="00575F69"/>
    <w:rsid w:val="0057678A"/>
    <w:rsid w:val="0057726E"/>
    <w:rsid w:val="00577A00"/>
    <w:rsid w:val="00580026"/>
    <w:rsid w:val="00580EBE"/>
    <w:rsid w:val="005847DE"/>
    <w:rsid w:val="00585AB1"/>
    <w:rsid w:val="005927A6"/>
    <w:rsid w:val="00593E8B"/>
    <w:rsid w:val="00595021"/>
    <w:rsid w:val="005957B2"/>
    <w:rsid w:val="00596E02"/>
    <w:rsid w:val="005A2157"/>
    <w:rsid w:val="005A52DF"/>
    <w:rsid w:val="005A6A07"/>
    <w:rsid w:val="005B3E6C"/>
    <w:rsid w:val="005B4F14"/>
    <w:rsid w:val="005B748D"/>
    <w:rsid w:val="005C1789"/>
    <w:rsid w:val="005C351F"/>
    <w:rsid w:val="005C3F54"/>
    <w:rsid w:val="005C628C"/>
    <w:rsid w:val="005C72FA"/>
    <w:rsid w:val="005D0219"/>
    <w:rsid w:val="005D0573"/>
    <w:rsid w:val="005D62A5"/>
    <w:rsid w:val="005D7477"/>
    <w:rsid w:val="005D7AFA"/>
    <w:rsid w:val="005E043A"/>
    <w:rsid w:val="005E0D8C"/>
    <w:rsid w:val="005E1714"/>
    <w:rsid w:val="005E5DD9"/>
    <w:rsid w:val="005F1772"/>
    <w:rsid w:val="005F2FF3"/>
    <w:rsid w:val="005F546F"/>
    <w:rsid w:val="005F667C"/>
    <w:rsid w:val="005F7EAC"/>
    <w:rsid w:val="00601259"/>
    <w:rsid w:val="00601472"/>
    <w:rsid w:val="0060489F"/>
    <w:rsid w:val="006052CB"/>
    <w:rsid w:val="00606C4E"/>
    <w:rsid w:val="00610499"/>
    <w:rsid w:val="00610B68"/>
    <w:rsid w:val="006127B2"/>
    <w:rsid w:val="00613C1A"/>
    <w:rsid w:val="00613FCA"/>
    <w:rsid w:val="0061462E"/>
    <w:rsid w:val="00615FDD"/>
    <w:rsid w:val="006203AF"/>
    <w:rsid w:val="006234E8"/>
    <w:rsid w:val="00625420"/>
    <w:rsid w:val="00630955"/>
    <w:rsid w:val="00633452"/>
    <w:rsid w:val="006350A7"/>
    <w:rsid w:val="0063549E"/>
    <w:rsid w:val="00635598"/>
    <w:rsid w:val="006358FD"/>
    <w:rsid w:val="00636220"/>
    <w:rsid w:val="006368D3"/>
    <w:rsid w:val="006371E5"/>
    <w:rsid w:val="0064013B"/>
    <w:rsid w:val="006464A5"/>
    <w:rsid w:val="00646993"/>
    <w:rsid w:val="00646B9D"/>
    <w:rsid w:val="00647210"/>
    <w:rsid w:val="006504B1"/>
    <w:rsid w:val="0065160A"/>
    <w:rsid w:val="00651672"/>
    <w:rsid w:val="00657DD0"/>
    <w:rsid w:val="00657E79"/>
    <w:rsid w:val="00662748"/>
    <w:rsid w:val="00662B37"/>
    <w:rsid w:val="0066461E"/>
    <w:rsid w:val="00666412"/>
    <w:rsid w:val="00670CC4"/>
    <w:rsid w:val="00671248"/>
    <w:rsid w:val="00672A68"/>
    <w:rsid w:val="00674E51"/>
    <w:rsid w:val="0067611F"/>
    <w:rsid w:val="00677290"/>
    <w:rsid w:val="0067758C"/>
    <w:rsid w:val="006806B3"/>
    <w:rsid w:val="006823F1"/>
    <w:rsid w:val="00683275"/>
    <w:rsid w:val="00683F34"/>
    <w:rsid w:val="00685187"/>
    <w:rsid w:val="00690529"/>
    <w:rsid w:val="00693F5F"/>
    <w:rsid w:val="0069537B"/>
    <w:rsid w:val="00695BB5"/>
    <w:rsid w:val="00696C5E"/>
    <w:rsid w:val="00697768"/>
    <w:rsid w:val="006977C0"/>
    <w:rsid w:val="006A3B71"/>
    <w:rsid w:val="006A4AF5"/>
    <w:rsid w:val="006A6965"/>
    <w:rsid w:val="006A6F73"/>
    <w:rsid w:val="006B2F03"/>
    <w:rsid w:val="006B4B56"/>
    <w:rsid w:val="006B5121"/>
    <w:rsid w:val="006B5603"/>
    <w:rsid w:val="006B62C6"/>
    <w:rsid w:val="006B6641"/>
    <w:rsid w:val="006B76C9"/>
    <w:rsid w:val="006C1472"/>
    <w:rsid w:val="006C2176"/>
    <w:rsid w:val="006C2376"/>
    <w:rsid w:val="006C4AE6"/>
    <w:rsid w:val="006C5C7E"/>
    <w:rsid w:val="006C5DF6"/>
    <w:rsid w:val="006C64F0"/>
    <w:rsid w:val="006C670F"/>
    <w:rsid w:val="006C7B9C"/>
    <w:rsid w:val="006D216B"/>
    <w:rsid w:val="006D5B87"/>
    <w:rsid w:val="006E0B44"/>
    <w:rsid w:val="006E1971"/>
    <w:rsid w:val="006E5217"/>
    <w:rsid w:val="006E549A"/>
    <w:rsid w:val="006E7214"/>
    <w:rsid w:val="006F0728"/>
    <w:rsid w:val="006F14A2"/>
    <w:rsid w:val="006F20C5"/>
    <w:rsid w:val="006F661C"/>
    <w:rsid w:val="006F6E5D"/>
    <w:rsid w:val="006F763B"/>
    <w:rsid w:val="00701C09"/>
    <w:rsid w:val="0070253C"/>
    <w:rsid w:val="007030D8"/>
    <w:rsid w:val="007037A7"/>
    <w:rsid w:val="0070452C"/>
    <w:rsid w:val="00707B88"/>
    <w:rsid w:val="00711F7D"/>
    <w:rsid w:val="007125E3"/>
    <w:rsid w:val="007126D8"/>
    <w:rsid w:val="0071388A"/>
    <w:rsid w:val="007161B5"/>
    <w:rsid w:val="0071753E"/>
    <w:rsid w:val="00721937"/>
    <w:rsid w:val="00721A48"/>
    <w:rsid w:val="00723AB0"/>
    <w:rsid w:val="0072456E"/>
    <w:rsid w:val="007246BC"/>
    <w:rsid w:val="00731854"/>
    <w:rsid w:val="007329F5"/>
    <w:rsid w:val="007349C8"/>
    <w:rsid w:val="00743E29"/>
    <w:rsid w:val="00745A48"/>
    <w:rsid w:val="007467C7"/>
    <w:rsid w:val="00750D60"/>
    <w:rsid w:val="00756A10"/>
    <w:rsid w:val="007573C7"/>
    <w:rsid w:val="00757760"/>
    <w:rsid w:val="00757F11"/>
    <w:rsid w:val="00762D27"/>
    <w:rsid w:val="00765E46"/>
    <w:rsid w:val="00767FFD"/>
    <w:rsid w:val="00773930"/>
    <w:rsid w:val="00773A97"/>
    <w:rsid w:val="00780A07"/>
    <w:rsid w:val="00783294"/>
    <w:rsid w:val="0078422E"/>
    <w:rsid w:val="00785046"/>
    <w:rsid w:val="00786615"/>
    <w:rsid w:val="007868F6"/>
    <w:rsid w:val="007927F3"/>
    <w:rsid w:val="00792B3D"/>
    <w:rsid w:val="00792ED6"/>
    <w:rsid w:val="00795A1E"/>
    <w:rsid w:val="00796282"/>
    <w:rsid w:val="007A0B3E"/>
    <w:rsid w:val="007A388F"/>
    <w:rsid w:val="007A43AB"/>
    <w:rsid w:val="007A4598"/>
    <w:rsid w:val="007A571D"/>
    <w:rsid w:val="007A6C59"/>
    <w:rsid w:val="007B0C7E"/>
    <w:rsid w:val="007B1C12"/>
    <w:rsid w:val="007B1FE4"/>
    <w:rsid w:val="007B246C"/>
    <w:rsid w:val="007B74F4"/>
    <w:rsid w:val="007C0470"/>
    <w:rsid w:val="007C2A9A"/>
    <w:rsid w:val="007C321E"/>
    <w:rsid w:val="007C3C3B"/>
    <w:rsid w:val="007C605D"/>
    <w:rsid w:val="007C700B"/>
    <w:rsid w:val="007D0E76"/>
    <w:rsid w:val="007D4E5F"/>
    <w:rsid w:val="007D57B8"/>
    <w:rsid w:val="007D6FD0"/>
    <w:rsid w:val="007E14E3"/>
    <w:rsid w:val="007E1710"/>
    <w:rsid w:val="007E17BA"/>
    <w:rsid w:val="007E276B"/>
    <w:rsid w:val="007E2EB4"/>
    <w:rsid w:val="007E3CFD"/>
    <w:rsid w:val="007E5DDC"/>
    <w:rsid w:val="007E639E"/>
    <w:rsid w:val="007E641B"/>
    <w:rsid w:val="007F0D7C"/>
    <w:rsid w:val="007F22D3"/>
    <w:rsid w:val="007F404D"/>
    <w:rsid w:val="007F4690"/>
    <w:rsid w:val="007F7D37"/>
    <w:rsid w:val="00800F7C"/>
    <w:rsid w:val="00802E6E"/>
    <w:rsid w:val="00803C77"/>
    <w:rsid w:val="00804A2E"/>
    <w:rsid w:val="00805011"/>
    <w:rsid w:val="00806368"/>
    <w:rsid w:val="008072E6"/>
    <w:rsid w:val="00807549"/>
    <w:rsid w:val="00807BF2"/>
    <w:rsid w:val="00811BD5"/>
    <w:rsid w:val="00813777"/>
    <w:rsid w:val="00815283"/>
    <w:rsid w:val="00815D18"/>
    <w:rsid w:val="008172D6"/>
    <w:rsid w:val="00817642"/>
    <w:rsid w:val="008202B3"/>
    <w:rsid w:val="008226A1"/>
    <w:rsid w:val="008226B3"/>
    <w:rsid w:val="0082565E"/>
    <w:rsid w:val="0082797D"/>
    <w:rsid w:val="00832FC6"/>
    <w:rsid w:val="008336FD"/>
    <w:rsid w:val="0083561B"/>
    <w:rsid w:val="00840C6F"/>
    <w:rsid w:val="00841535"/>
    <w:rsid w:val="00844283"/>
    <w:rsid w:val="00847371"/>
    <w:rsid w:val="00850A24"/>
    <w:rsid w:val="008512B0"/>
    <w:rsid w:val="0085286B"/>
    <w:rsid w:val="00853196"/>
    <w:rsid w:val="00855DC3"/>
    <w:rsid w:val="00857110"/>
    <w:rsid w:val="00861600"/>
    <w:rsid w:val="00861B5A"/>
    <w:rsid w:val="00862174"/>
    <w:rsid w:val="0086220C"/>
    <w:rsid w:val="0086270D"/>
    <w:rsid w:val="008632B2"/>
    <w:rsid w:val="0086452B"/>
    <w:rsid w:val="00865E0D"/>
    <w:rsid w:val="00866A9D"/>
    <w:rsid w:val="00867B97"/>
    <w:rsid w:val="00875FC2"/>
    <w:rsid w:val="0087671C"/>
    <w:rsid w:val="00882A55"/>
    <w:rsid w:val="00882ED0"/>
    <w:rsid w:val="00883C7B"/>
    <w:rsid w:val="00886830"/>
    <w:rsid w:val="00886E70"/>
    <w:rsid w:val="008914C6"/>
    <w:rsid w:val="00891906"/>
    <w:rsid w:val="0089281C"/>
    <w:rsid w:val="0089365E"/>
    <w:rsid w:val="00894BD2"/>
    <w:rsid w:val="00894FB2"/>
    <w:rsid w:val="008A151C"/>
    <w:rsid w:val="008A1BD3"/>
    <w:rsid w:val="008A31C2"/>
    <w:rsid w:val="008A5F58"/>
    <w:rsid w:val="008A7315"/>
    <w:rsid w:val="008A7E56"/>
    <w:rsid w:val="008B513E"/>
    <w:rsid w:val="008B519D"/>
    <w:rsid w:val="008C126B"/>
    <w:rsid w:val="008C1E2E"/>
    <w:rsid w:val="008C4A23"/>
    <w:rsid w:val="008C7687"/>
    <w:rsid w:val="008D1833"/>
    <w:rsid w:val="008D1A9F"/>
    <w:rsid w:val="008D232F"/>
    <w:rsid w:val="008D2DB7"/>
    <w:rsid w:val="008D76DF"/>
    <w:rsid w:val="008E15D5"/>
    <w:rsid w:val="008E27AE"/>
    <w:rsid w:val="008E4030"/>
    <w:rsid w:val="008E4F69"/>
    <w:rsid w:val="008F192D"/>
    <w:rsid w:val="008F1AC2"/>
    <w:rsid w:val="008F29AF"/>
    <w:rsid w:val="008F3BB2"/>
    <w:rsid w:val="008F42DA"/>
    <w:rsid w:val="008F4A57"/>
    <w:rsid w:val="008F6F2C"/>
    <w:rsid w:val="008F6F3C"/>
    <w:rsid w:val="00900C7C"/>
    <w:rsid w:val="0090334D"/>
    <w:rsid w:val="0090370D"/>
    <w:rsid w:val="009064C8"/>
    <w:rsid w:val="00907B64"/>
    <w:rsid w:val="009121EC"/>
    <w:rsid w:val="00914169"/>
    <w:rsid w:val="009144EB"/>
    <w:rsid w:val="00914D64"/>
    <w:rsid w:val="00915EF0"/>
    <w:rsid w:val="009214E4"/>
    <w:rsid w:val="009232AF"/>
    <w:rsid w:val="00923354"/>
    <w:rsid w:val="00923E7C"/>
    <w:rsid w:val="00926752"/>
    <w:rsid w:val="009304DD"/>
    <w:rsid w:val="00931856"/>
    <w:rsid w:val="00934879"/>
    <w:rsid w:val="009366C7"/>
    <w:rsid w:val="009404F7"/>
    <w:rsid w:val="009422E3"/>
    <w:rsid w:val="00942E42"/>
    <w:rsid w:val="00950298"/>
    <w:rsid w:val="00950AAD"/>
    <w:rsid w:val="009525A2"/>
    <w:rsid w:val="00952AA6"/>
    <w:rsid w:val="00956774"/>
    <w:rsid w:val="00961FA6"/>
    <w:rsid w:val="0096262B"/>
    <w:rsid w:val="00962D98"/>
    <w:rsid w:val="00962F64"/>
    <w:rsid w:val="00970141"/>
    <w:rsid w:val="00970E2D"/>
    <w:rsid w:val="0097220F"/>
    <w:rsid w:val="00972511"/>
    <w:rsid w:val="00972EF0"/>
    <w:rsid w:val="00975FDA"/>
    <w:rsid w:val="00977FF8"/>
    <w:rsid w:val="009802C5"/>
    <w:rsid w:val="009811F0"/>
    <w:rsid w:val="00985D74"/>
    <w:rsid w:val="00985E97"/>
    <w:rsid w:val="009877C6"/>
    <w:rsid w:val="00987BBE"/>
    <w:rsid w:val="00992B36"/>
    <w:rsid w:val="0099491E"/>
    <w:rsid w:val="0099706C"/>
    <w:rsid w:val="00997508"/>
    <w:rsid w:val="0099773C"/>
    <w:rsid w:val="00997CC3"/>
    <w:rsid w:val="009A0BF0"/>
    <w:rsid w:val="009A1506"/>
    <w:rsid w:val="009A3A7F"/>
    <w:rsid w:val="009A59D8"/>
    <w:rsid w:val="009A5EBF"/>
    <w:rsid w:val="009A7655"/>
    <w:rsid w:val="009B45F7"/>
    <w:rsid w:val="009B4801"/>
    <w:rsid w:val="009B4D3C"/>
    <w:rsid w:val="009B7811"/>
    <w:rsid w:val="009C05F8"/>
    <w:rsid w:val="009C0CF3"/>
    <w:rsid w:val="009C1FF2"/>
    <w:rsid w:val="009C3369"/>
    <w:rsid w:val="009C3FB8"/>
    <w:rsid w:val="009C4350"/>
    <w:rsid w:val="009C52B0"/>
    <w:rsid w:val="009C577F"/>
    <w:rsid w:val="009C5A14"/>
    <w:rsid w:val="009C6CA6"/>
    <w:rsid w:val="009C6E97"/>
    <w:rsid w:val="009D2470"/>
    <w:rsid w:val="009D397A"/>
    <w:rsid w:val="009D6D33"/>
    <w:rsid w:val="009D7532"/>
    <w:rsid w:val="009E1AAC"/>
    <w:rsid w:val="009E1B50"/>
    <w:rsid w:val="009E52AB"/>
    <w:rsid w:val="009E7893"/>
    <w:rsid w:val="009F04B8"/>
    <w:rsid w:val="009F0941"/>
    <w:rsid w:val="009F2B20"/>
    <w:rsid w:val="00A0145F"/>
    <w:rsid w:val="00A0176D"/>
    <w:rsid w:val="00A02A1C"/>
    <w:rsid w:val="00A04A31"/>
    <w:rsid w:val="00A04AEA"/>
    <w:rsid w:val="00A06C84"/>
    <w:rsid w:val="00A0738A"/>
    <w:rsid w:val="00A1086C"/>
    <w:rsid w:val="00A1264C"/>
    <w:rsid w:val="00A133B7"/>
    <w:rsid w:val="00A14064"/>
    <w:rsid w:val="00A1762A"/>
    <w:rsid w:val="00A20317"/>
    <w:rsid w:val="00A20980"/>
    <w:rsid w:val="00A21010"/>
    <w:rsid w:val="00A21414"/>
    <w:rsid w:val="00A21BC5"/>
    <w:rsid w:val="00A228A0"/>
    <w:rsid w:val="00A22B62"/>
    <w:rsid w:val="00A26410"/>
    <w:rsid w:val="00A27066"/>
    <w:rsid w:val="00A27A4A"/>
    <w:rsid w:val="00A27D56"/>
    <w:rsid w:val="00A30624"/>
    <w:rsid w:val="00A30A1E"/>
    <w:rsid w:val="00A30B18"/>
    <w:rsid w:val="00A32616"/>
    <w:rsid w:val="00A32FAC"/>
    <w:rsid w:val="00A34773"/>
    <w:rsid w:val="00A351F8"/>
    <w:rsid w:val="00A35AD3"/>
    <w:rsid w:val="00A3787A"/>
    <w:rsid w:val="00A435BC"/>
    <w:rsid w:val="00A44119"/>
    <w:rsid w:val="00A450F2"/>
    <w:rsid w:val="00A45740"/>
    <w:rsid w:val="00A47644"/>
    <w:rsid w:val="00A51E92"/>
    <w:rsid w:val="00A5235A"/>
    <w:rsid w:val="00A5327F"/>
    <w:rsid w:val="00A5392E"/>
    <w:rsid w:val="00A56EAA"/>
    <w:rsid w:val="00A6307D"/>
    <w:rsid w:val="00A63F52"/>
    <w:rsid w:val="00A705AA"/>
    <w:rsid w:val="00A710D5"/>
    <w:rsid w:val="00A73752"/>
    <w:rsid w:val="00A737EE"/>
    <w:rsid w:val="00A73F2F"/>
    <w:rsid w:val="00A7455A"/>
    <w:rsid w:val="00A7469E"/>
    <w:rsid w:val="00A74CE8"/>
    <w:rsid w:val="00A77086"/>
    <w:rsid w:val="00A77586"/>
    <w:rsid w:val="00A8090F"/>
    <w:rsid w:val="00A83B03"/>
    <w:rsid w:val="00A87C3C"/>
    <w:rsid w:val="00A9019F"/>
    <w:rsid w:val="00A905F5"/>
    <w:rsid w:val="00A90643"/>
    <w:rsid w:val="00A93BA8"/>
    <w:rsid w:val="00A972B0"/>
    <w:rsid w:val="00AA1D52"/>
    <w:rsid w:val="00AA2E82"/>
    <w:rsid w:val="00AA55E4"/>
    <w:rsid w:val="00AB1C50"/>
    <w:rsid w:val="00AB2466"/>
    <w:rsid w:val="00AB4864"/>
    <w:rsid w:val="00AB48DC"/>
    <w:rsid w:val="00AB70DA"/>
    <w:rsid w:val="00AC1AD4"/>
    <w:rsid w:val="00AC494D"/>
    <w:rsid w:val="00AC5D25"/>
    <w:rsid w:val="00AC62AE"/>
    <w:rsid w:val="00AC62BC"/>
    <w:rsid w:val="00AC71E7"/>
    <w:rsid w:val="00AD2687"/>
    <w:rsid w:val="00AD4D85"/>
    <w:rsid w:val="00AD76FD"/>
    <w:rsid w:val="00AD7889"/>
    <w:rsid w:val="00AE0973"/>
    <w:rsid w:val="00AE0E17"/>
    <w:rsid w:val="00AE13B3"/>
    <w:rsid w:val="00AE158C"/>
    <w:rsid w:val="00AE15A7"/>
    <w:rsid w:val="00AE3B3E"/>
    <w:rsid w:val="00AE425E"/>
    <w:rsid w:val="00AE489B"/>
    <w:rsid w:val="00AE4D4F"/>
    <w:rsid w:val="00AE4DD6"/>
    <w:rsid w:val="00AE5C55"/>
    <w:rsid w:val="00AF0982"/>
    <w:rsid w:val="00AF0C6B"/>
    <w:rsid w:val="00AF208F"/>
    <w:rsid w:val="00AF394D"/>
    <w:rsid w:val="00AF45D0"/>
    <w:rsid w:val="00AF4AFA"/>
    <w:rsid w:val="00AF4DEE"/>
    <w:rsid w:val="00AF50DA"/>
    <w:rsid w:val="00AF540F"/>
    <w:rsid w:val="00AF6708"/>
    <w:rsid w:val="00AF763C"/>
    <w:rsid w:val="00B008E4"/>
    <w:rsid w:val="00B01334"/>
    <w:rsid w:val="00B036EB"/>
    <w:rsid w:val="00B0406F"/>
    <w:rsid w:val="00B06F91"/>
    <w:rsid w:val="00B07D1F"/>
    <w:rsid w:val="00B12D58"/>
    <w:rsid w:val="00B13E33"/>
    <w:rsid w:val="00B14F41"/>
    <w:rsid w:val="00B1534C"/>
    <w:rsid w:val="00B1730F"/>
    <w:rsid w:val="00B177A7"/>
    <w:rsid w:val="00B17E84"/>
    <w:rsid w:val="00B206AA"/>
    <w:rsid w:val="00B2086C"/>
    <w:rsid w:val="00B21F68"/>
    <w:rsid w:val="00B2360B"/>
    <w:rsid w:val="00B24AD9"/>
    <w:rsid w:val="00B25A41"/>
    <w:rsid w:val="00B26293"/>
    <w:rsid w:val="00B265D2"/>
    <w:rsid w:val="00B33E5B"/>
    <w:rsid w:val="00B35923"/>
    <w:rsid w:val="00B3626D"/>
    <w:rsid w:val="00B4162C"/>
    <w:rsid w:val="00B44239"/>
    <w:rsid w:val="00B44C65"/>
    <w:rsid w:val="00B44F8E"/>
    <w:rsid w:val="00B45CCB"/>
    <w:rsid w:val="00B510F2"/>
    <w:rsid w:val="00B5165A"/>
    <w:rsid w:val="00B52E90"/>
    <w:rsid w:val="00B53248"/>
    <w:rsid w:val="00B53AB3"/>
    <w:rsid w:val="00B557E9"/>
    <w:rsid w:val="00B60559"/>
    <w:rsid w:val="00B6392A"/>
    <w:rsid w:val="00B63FB4"/>
    <w:rsid w:val="00B642CC"/>
    <w:rsid w:val="00B64EE2"/>
    <w:rsid w:val="00B715DC"/>
    <w:rsid w:val="00B72557"/>
    <w:rsid w:val="00B749A0"/>
    <w:rsid w:val="00B76F1D"/>
    <w:rsid w:val="00B80BA3"/>
    <w:rsid w:val="00B8198E"/>
    <w:rsid w:val="00B853BB"/>
    <w:rsid w:val="00B86635"/>
    <w:rsid w:val="00B86CDD"/>
    <w:rsid w:val="00B91E9F"/>
    <w:rsid w:val="00B9653B"/>
    <w:rsid w:val="00B9659C"/>
    <w:rsid w:val="00BA3C1A"/>
    <w:rsid w:val="00BA3C7D"/>
    <w:rsid w:val="00BA524C"/>
    <w:rsid w:val="00BA5C73"/>
    <w:rsid w:val="00BA6C76"/>
    <w:rsid w:val="00BB029E"/>
    <w:rsid w:val="00BB0382"/>
    <w:rsid w:val="00BB1897"/>
    <w:rsid w:val="00BB1C7B"/>
    <w:rsid w:val="00BB2374"/>
    <w:rsid w:val="00BB3F76"/>
    <w:rsid w:val="00BB62C3"/>
    <w:rsid w:val="00BB6930"/>
    <w:rsid w:val="00BB6E50"/>
    <w:rsid w:val="00BB6F06"/>
    <w:rsid w:val="00BC0955"/>
    <w:rsid w:val="00BC1516"/>
    <w:rsid w:val="00BC1CDF"/>
    <w:rsid w:val="00BC1E3C"/>
    <w:rsid w:val="00BC2E78"/>
    <w:rsid w:val="00BC3420"/>
    <w:rsid w:val="00BC4063"/>
    <w:rsid w:val="00BC40F8"/>
    <w:rsid w:val="00BC5734"/>
    <w:rsid w:val="00BC5805"/>
    <w:rsid w:val="00BC6BEC"/>
    <w:rsid w:val="00BD0E77"/>
    <w:rsid w:val="00BD4627"/>
    <w:rsid w:val="00BD6BE0"/>
    <w:rsid w:val="00BD6D79"/>
    <w:rsid w:val="00BD70FB"/>
    <w:rsid w:val="00BD799A"/>
    <w:rsid w:val="00BE1F2C"/>
    <w:rsid w:val="00BE7014"/>
    <w:rsid w:val="00BE7064"/>
    <w:rsid w:val="00BF12D9"/>
    <w:rsid w:val="00BF2F9C"/>
    <w:rsid w:val="00BF5993"/>
    <w:rsid w:val="00BF6766"/>
    <w:rsid w:val="00BF7246"/>
    <w:rsid w:val="00C00E01"/>
    <w:rsid w:val="00C02DC3"/>
    <w:rsid w:val="00C0337D"/>
    <w:rsid w:val="00C1402B"/>
    <w:rsid w:val="00C14AE3"/>
    <w:rsid w:val="00C204E3"/>
    <w:rsid w:val="00C236D2"/>
    <w:rsid w:val="00C23BA7"/>
    <w:rsid w:val="00C241C1"/>
    <w:rsid w:val="00C24A40"/>
    <w:rsid w:val="00C26328"/>
    <w:rsid w:val="00C310DE"/>
    <w:rsid w:val="00C34F5D"/>
    <w:rsid w:val="00C36899"/>
    <w:rsid w:val="00C36B44"/>
    <w:rsid w:val="00C36F8A"/>
    <w:rsid w:val="00C37ACA"/>
    <w:rsid w:val="00C41B41"/>
    <w:rsid w:val="00C4251B"/>
    <w:rsid w:val="00C42EC3"/>
    <w:rsid w:val="00C44B44"/>
    <w:rsid w:val="00C45AC0"/>
    <w:rsid w:val="00C525E6"/>
    <w:rsid w:val="00C54306"/>
    <w:rsid w:val="00C54616"/>
    <w:rsid w:val="00C5461F"/>
    <w:rsid w:val="00C6431D"/>
    <w:rsid w:val="00C6661E"/>
    <w:rsid w:val="00C676F3"/>
    <w:rsid w:val="00C70B9C"/>
    <w:rsid w:val="00C70BCB"/>
    <w:rsid w:val="00C71ECD"/>
    <w:rsid w:val="00C7235C"/>
    <w:rsid w:val="00C73656"/>
    <w:rsid w:val="00C750C5"/>
    <w:rsid w:val="00C75788"/>
    <w:rsid w:val="00C76BA8"/>
    <w:rsid w:val="00C77576"/>
    <w:rsid w:val="00C77A4F"/>
    <w:rsid w:val="00C77D0E"/>
    <w:rsid w:val="00C81D7C"/>
    <w:rsid w:val="00C83804"/>
    <w:rsid w:val="00C84833"/>
    <w:rsid w:val="00C84A33"/>
    <w:rsid w:val="00C864A4"/>
    <w:rsid w:val="00C9122D"/>
    <w:rsid w:val="00C91617"/>
    <w:rsid w:val="00C91CC9"/>
    <w:rsid w:val="00C933CC"/>
    <w:rsid w:val="00C939EB"/>
    <w:rsid w:val="00C9439D"/>
    <w:rsid w:val="00C964AB"/>
    <w:rsid w:val="00C96F2F"/>
    <w:rsid w:val="00CA018C"/>
    <w:rsid w:val="00CA2646"/>
    <w:rsid w:val="00CA39C0"/>
    <w:rsid w:val="00CA545F"/>
    <w:rsid w:val="00CA5FB5"/>
    <w:rsid w:val="00CA6E27"/>
    <w:rsid w:val="00CA70ED"/>
    <w:rsid w:val="00CA7F72"/>
    <w:rsid w:val="00CA7FB7"/>
    <w:rsid w:val="00CB0CC9"/>
    <w:rsid w:val="00CB5B6F"/>
    <w:rsid w:val="00CC14E0"/>
    <w:rsid w:val="00CC415F"/>
    <w:rsid w:val="00CC4212"/>
    <w:rsid w:val="00CD1343"/>
    <w:rsid w:val="00CD19A1"/>
    <w:rsid w:val="00CD206A"/>
    <w:rsid w:val="00CD2217"/>
    <w:rsid w:val="00CD3C00"/>
    <w:rsid w:val="00CD3D6E"/>
    <w:rsid w:val="00CD491A"/>
    <w:rsid w:val="00CD4FF6"/>
    <w:rsid w:val="00CD58A9"/>
    <w:rsid w:val="00CD6B83"/>
    <w:rsid w:val="00CE45D6"/>
    <w:rsid w:val="00CF2BFC"/>
    <w:rsid w:val="00CF2D8D"/>
    <w:rsid w:val="00CF3EDA"/>
    <w:rsid w:val="00CF4717"/>
    <w:rsid w:val="00CF4CB6"/>
    <w:rsid w:val="00CF5FBA"/>
    <w:rsid w:val="00CF79EC"/>
    <w:rsid w:val="00D00324"/>
    <w:rsid w:val="00D028AC"/>
    <w:rsid w:val="00D05460"/>
    <w:rsid w:val="00D0615C"/>
    <w:rsid w:val="00D06C95"/>
    <w:rsid w:val="00D07C04"/>
    <w:rsid w:val="00D10300"/>
    <w:rsid w:val="00D10930"/>
    <w:rsid w:val="00D11959"/>
    <w:rsid w:val="00D12F70"/>
    <w:rsid w:val="00D13D2C"/>
    <w:rsid w:val="00D13D73"/>
    <w:rsid w:val="00D14597"/>
    <w:rsid w:val="00D14F07"/>
    <w:rsid w:val="00D152DE"/>
    <w:rsid w:val="00D16D12"/>
    <w:rsid w:val="00D20112"/>
    <w:rsid w:val="00D20F13"/>
    <w:rsid w:val="00D21E94"/>
    <w:rsid w:val="00D2583F"/>
    <w:rsid w:val="00D25DCC"/>
    <w:rsid w:val="00D26049"/>
    <w:rsid w:val="00D262BA"/>
    <w:rsid w:val="00D262DA"/>
    <w:rsid w:val="00D308AA"/>
    <w:rsid w:val="00D33319"/>
    <w:rsid w:val="00D36707"/>
    <w:rsid w:val="00D431F7"/>
    <w:rsid w:val="00D43E3E"/>
    <w:rsid w:val="00D46122"/>
    <w:rsid w:val="00D46FCC"/>
    <w:rsid w:val="00D523C8"/>
    <w:rsid w:val="00D525AE"/>
    <w:rsid w:val="00D52685"/>
    <w:rsid w:val="00D53A2B"/>
    <w:rsid w:val="00D53B46"/>
    <w:rsid w:val="00D5459F"/>
    <w:rsid w:val="00D5533A"/>
    <w:rsid w:val="00D55CFD"/>
    <w:rsid w:val="00D57704"/>
    <w:rsid w:val="00D621AF"/>
    <w:rsid w:val="00D64A19"/>
    <w:rsid w:val="00D76CCB"/>
    <w:rsid w:val="00D83F5F"/>
    <w:rsid w:val="00D87772"/>
    <w:rsid w:val="00D91C5A"/>
    <w:rsid w:val="00D921A6"/>
    <w:rsid w:val="00D93C1B"/>
    <w:rsid w:val="00D93FC2"/>
    <w:rsid w:val="00D94F29"/>
    <w:rsid w:val="00D94F80"/>
    <w:rsid w:val="00D97AD6"/>
    <w:rsid w:val="00D97E2E"/>
    <w:rsid w:val="00DA0D04"/>
    <w:rsid w:val="00DA3C8A"/>
    <w:rsid w:val="00DA48AA"/>
    <w:rsid w:val="00DA4E9F"/>
    <w:rsid w:val="00DB0C06"/>
    <w:rsid w:val="00DB2564"/>
    <w:rsid w:val="00DB64FD"/>
    <w:rsid w:val="00DB7711"/>
    <w:rsid w:val="00DC052D"/>
    <w:rsid w:val="00DC0DA1"/>
    <w:rsid w:val="00DC1321"/>
    <w:rsid w:val="00DC1878"/>
    <w:rsid w:val="00DC4518"/>
    <w:rsid w:val="00DC478F"/>
    <w:rsid w:val="00DC54BB"/>
    <w:rsid w:val="00DC5934"/>
    <w:rsid w:val="00DD0262"/>
    <w:rsid w:val="00DD2122"/>
    <w:rsid w:val="00DD4F44"/>
    <w:rsid w:val="00DD5690"/>
    <w:rsid w:val="00DD5818"/>
    <w:rsid w:val="00DD74E3"/>
    <w:rsid w:val="00DE1027"/>
    <w:rsid w:val="00DE5224"/>
    <w:rsid w:val="00DE7065"/>
    <w:rsid w:val="00DF17BD"/>
    <w:rsid w:val="00DF3B29"/>
    <w:rsid w:val="00DF3F6F"/>
    <w:rsid w:val="00DF4AF6"/>
    <w:rsid w:val="00DF5173"/>
    <w:rsid w:val="00DF5F18"/>
    <w:rsid w:val="00DF6696"/>
    <w:rsid w:val="00DF6711"/>
    <w:rsid w:val="00DF7A5D"/>
    <w:rsid w:val="00E008A4"/>
    <w:rsid w:val="00E01D36"/>
    <w:rsid w:val="00E020AE"/>
    <w:rsid w:val="00E103C9"/>
    <w:rsid w:val="00E10B4F"/>
    <w:rsid w:val="00E11393"/>
    <w:rsid w:val="00E119CA"/>
    <w:rsid w:val="00E11C22"/>
    <w:rsid w:val="00E125EB"/>
    <w:rsid w:val="00E130B2"/>
    <w:rsid w:val="00E13A4F"/>
    <w:rsid w:val="00E14617"/>
    <w:rsid w:val="00E167BB"/>
    <w:rsid w:val="00E17B22"/>
    <w:rsid w:val="00E2051D"/>
    <w:rsid w:val="00E2087D"/>
    <w:rsid w:val="00E20968"/>
    <w:rsid w:val="00E219D9"/>
    <w:rsid w:val="00E21E1A"/>
    <w:rsid w:val="00E232A5"/>
    <w:rsid w:val="00E23D5D"/>
    <w:rsid w:val="00E23DC0"/>
    <w:rsid w:val="00E244E9"/>
    <w:rsid w:val="00E24A5C"/>
    <w:rsid w:val="00E30265"/>
    <w:rsid w:val="00E31B47"/>
    <w:rsid w:val="00E31D37"/>
    <w:rsid w:val="00E36C76"/>
    <w:rsid w:val="00E37093"/>
    <w:rsid w:val="00E37DCD"/>
    <w:rsid w:val="00E37F8C"/>
    <w:rsid w:val="00E4275E"/>
    <w:rsid w:val="00E42F08"/>
    <w:rsid w:val="00E4384E"/>
    <w:rsid w:val="00E4453B"/>
    <w:rsid w:val="00E453B8"/>
    <w:rsid w:val="00E50D9B"/>
    <w:rsid w:val="00E51A45"/>
    <w:rsid w:val="00E52D1A"/>
    <w:rsid w:val="00E53C4C"/>
    <w:rsid w:val="00E5480E"/>
    <w:rsid w:val="00E55627"/>
    <w:rsid w:val="00E560F7"/>
    <w:rsid w:val="00E5639B"/>
    <w:rsid w:val="00E566D5"/>
    <w:rsid w:val="00E615EC"/>
    <w:rsid w:val="00E62B77"/>
    <w:rsid w:val="00E64EB4"/>
    <w:rsid w:val="00E6549B"/>
    <w:rsid w:val="00E66660"/>
    <w:rsid w:val="00E67FF6"/>
    <w:rsid w:val="00E70A64"/>
    <w:rsid w:val="00E70E24"/>
    <w:rsid w:val="00E7259B"/>
    <w:rsid w:val="00E725E2"/>
    <w:rsid w:val="00E73922"/>
    <w:rsid w:val="00E7483A"/>
    <w:rsid w:val="00E74854"/>
    <w:rsid w:val="00E74E19"/>
    <w:rsid w:val="00E7588D"/>
    <w:rsid w:val="00E76875"/>
    <w:rsid w:val="00E774C9"/>
    <w:rsid w:val="00E80AA9"/>
    <w:rsid w:val="00E8456D"/>
    <w:rsid w:val="00E84797"/>
    <w:rsid w:val="00E861D0"/>
    <w:rsid w:val="00E87FC4"/>
    <w:rsid w:val="00E935CF"/>
    <w:rsid w:val="00E945E4"/>
    <w:rsid w:val="00E97FBE"/>
    <w:rsid w:val="00EA03DF"/>
    <w:rsid w:val="00EA0F52"/>
    <w:rsid w:val="00EA4C72"/>
    <w:rsid w:val="00EA6E6F"/>
    <w:rsid w:val="00EA7FF5"/>
    <w:rsid w:val="00EB06BE"/>
    <w:rsid w:val="00EB15D5"/>
    <w:rsid w:val="00EB3C62"/>
    <w:rsid w:val="00EB55D5"/>
    <w:rsid w:val="00EB667B"/>
    <w:rsid w:val="00EC02BE"/>
    <w:rsid w:val="00EC0780"/>
    <w:rsid w:val="00EC08AD"/>
    <w:rsid w:val="00EC1220"/>
    <w:rsid w:val="00EC139E"/>
    <w:rsid w:val="00EC23A3"/>
    <w:rsid w:val="00EC2A2C"/>
    <w:rsid w:val="00EC432A"/>
    <w:rsid w:val="00EC4E30"/>
    <w:rsid w:val="00EC6116"/>
    <w:rsid w:val="00EC6A04"/>
    <w:rsid w:val="00ED2257"/>
    <w:rsid w:val="00ED3ACB"/>
    <w:rsid w:val="00ED486D"/>
    <w:rsid w:val="00ED5829"/>
    <w:rsid w:val="00ED60C0"/>
    <w:rsid w:val="00ED6D32"/>
    <w:rsid w:val="00EE122D"/>
    <w:rsid w:val="00EE18F8"/>
    <w:rsid w:val="00EE4D5F"/>
    <w:rsid w:val="00EE595C"/>
    <w:rsid w:val="00EE659B"/>
    <w:rsid w:val="00EE7BA7"/>
    <w:rsid w:val="00EE7F35"/>
    <w:rsid w:val="00EF0930"/>
    <w:rsid w:val="00EF2983"/>
    <w:rsid w:val="00EF3F85"/>
    <w:rsid w:val="00EF43B4"/>
    <w:rsid w:val="00EF7D4D"/>
    <w:rsid w:val="00F02036"/>
    <w:rsid w:val="00F03A79"/>
    <w:rsid w:val="00F05B5F"/>
    <w:rsid w:val="00F0786F"/>
    <w:rsid w:val="00F105C9"/>
    <w:rsid w:val="00F120DA"/>
    <w:rsid w:val="00F132AF"/>
    <w:rsid w:val="00F1355F"/>
    <w:rsid w:val="00F1404D"/>
    <w:rsid w:val="00F1476F"/>
    <w:rsid w:val="00F1657C"/>
    <w:rsid w:val="00F17527"/>
    <w:rsid w:val="00F1764C"/>
    <w:rsid w:val="00F2056A"/>
    <w:rsid w:val="00F239ED"/>
    <w:rsid w:val="00F248A2"/>
    <w:rsid w:val="00F27C4E"/>
    <w:rsid w:val="00F33EB5"/>
    <w:rsid w:val="00F347C1"/>
    <w:rsid w:val="00F370FF"/>
    <w:rsid w:val="00F4005D"/>
    <w:rsid w:val="00F406F7"/>
    <w:rsid w:val="00F42D70"/>
    <w:rsid w:val="00F43EC2"/>
    <w:rsid w:val="00F4452C"/>
    <w:rsid w:val="00F44EF0"/>
    <w:rsid w:val="00F46627"/>
    <w:rsid w:val="00F62B48"/>
    <w:rsid w:val="00F67CFF"/>
    <w:rsid w:val="00F67EDE"/>
    <w:rsid w:val="00F7035D"/>
    <w:rsid w:val="00F71077"/>
    <w:rsid w:val="00F718C4"/>
    <w:rsid w:val="00F71F75"/>
    <w:rsid w:val="00F72D14"/>
    <w:rsid w:val="00F75E14"/>
    <w:rsid w:val="00F7648F"/>
    <w:rsid w:val="00F8141D"/>
    <w:rsid w:val="00F8197E"/>
    <w:rsid w:val="00F821FE"/>
    <w:rsid w:val="00F82573"/>
    <w:rsid w:val="00F84A16"/>
    <w:rsid w:val="00F851D5"/>
    <w:rsid w:val="00F85EE4"/>
    <w:rsid w:val="00F87515"/>
    <w:rsid w:val="00F87CFE"/>
    <w:rsid w:val="00F91177"/>
    <w:rsid w:val="00F912DD"/>
    <w:rsid w:val="00F9392A"/>
    <w:rsid w:val="00F96532"/>
    <w:rsid w:val="00F972D2"/>
    <w:rsid w:val="00F975E1"/>
    <w:rsid w:val="00FA07F5"/>
    <w:rsid w:val="00FA274C"/>
    <w:rsid w:val="00FA5339"/>
    <w:rsid w:val="00FA54B4"/>
    <w:rsid w:val="00FA6705"/>
    <w:rsid w:val="00FA76D9"/>
    <w:rsid w:val="00FA77F5"/>
    <w:rsid w:val="00FB00DE"/>
    <w:rsid w:val="00FB1748"/>
    <w:rsid w:val="00FB26A5"/>
    <w:rsid w:val="00FB2CE5"/>
    <w:rsid w:val="00FB4CBC"/>
    <w:rsid w:val="00FB5129"/>
    <w:rsid w:val="00FB62E2"/>
    <w:rsid w:val="00FC5224"/>
    <w:rsid w:val="00FC5FDE"/>
    <w:rsid w:val="00FD1608"/>
    <w:rsid w:val="00FD2F71"/>
    <w:rsid w:val="00FD3E45"/>
    <w:rsid w:val="00FD5CBD"/>
    <w:rsid w:val="00FD5D95"/>
    <w:rsid w:val="00FD624E"/>
    <w:rsid w:val="00FD6508"/>
    <w:rsid w:val="00FD6809"/>
    <w:rsid w:val="00FD7C96"/>
    <w:rsid w:val="00FE2DF2"/>
    <w:rsid w:val="00FE3B69"/>
    <w:rsid w:val="00FE555D"/>
    <w:rsid w:val="00FE73AF"/>
    <w:rsid w:val="00FF203D"/>
    <w:rsid w:val="00FF4893"/>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918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vi"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basedOn w:val="Normal"/>
    <w:next w:val="Normal"/>
    <w:autoRedefine/>
    <w:qFormat/>
    <w:rsid w:val="002C0056"/>
    <w:pPr>
      <w:keepNext/>
      <w:widowControl w:val="0"/>
      <w:numPr>
        <w:numId w:val="42"/>
      </w:numPr>
      <w:spacing w:before="480" w:after="360"/>
      <w:jc w:val="center"/>
      <w:outlineLvl w:val="0"/>
    </w:pPr>
    <w:rPr>
      <w:rFonts w:ascii="Times New Roman" w:hAnsi="Times New Roman" w:cs="Times New Roman"/>
      <w:b/>
      <w:caps/>
      <w:kern w:val="28"/>
      <w:sz w:val="32"/>
      <w:szCs w:val="26"/>
    </w:rPr>
  </w:style>
  <w:style w:type="paragraph" w:styleId="Heading2">
    <w:name w:val="heading 2"/>
    <w:basedOn w:val="Normal"/>
    <w:next w:val="Normal"/>
    <w:autoRedefine/>
    <w:qFormat/>
    <w:rsid w:val="00671248"/>
    <w:pPr>
      <w:keepNext/>
      <w:numPr>
        <w:ilvl w:val="1"/>
        <w:numId w:val="42"/>
      </w:numPr>
      <w:spacing w:before="240" w:after="240"/>
      <w:jc w:val="both"/>
      <w:outlineLvl w:val="1"/>
    </w:pPr>
    <w:rPr>
      <w:rFonts w:ascii="Times New Roman" w:hAnsi="Times New Roman"/>
      <w:b/>
      <w:bCs/>
      <w:i/>
      <w:sz w:val="26"/>
      <w:szCs w:val="24"/>
    </w:rPr>
  </w:style>
  <w:style w:type="paragraph" w:styleId="Heading3">
    <w:name w:val="heading 3"/>
    <w:basedOn w:val="ListParagraph"/>
    <w:next w:val="Normal"/>
    <w:autoRedefine/>
    <w:qFormat/>
    <w:rsid w:val="00671248"/>
    <w:pPr>
      <w:numPr>
        <w:ilvl w:val="2"/>
        <w:numId w:val="42"/>
      </w:numPr>
      <w:outlineLvl w:val="2"/>
    </w:pPr>
    <w:rPr>
      <w:rFonts w:ascii="Times New Roman" w:hAnsi="Times New Roman" w:cs="Times New Roman"/>
      <w:b/>
      <w:bCs/>
      <w:i/>
      <w:sz w:val="26"/>
      <w:szCs w:val="26"/>
    </w:rPr>
  </w:style>
  <w:style w:type="paragraph" w:styleId="Heading4">
    <w:name w:val="heading 4"/>
    <w:basedOn w:val="Normal"/>
    <w:next w:val="Normal"/>
    <w:qFormat/>
    <w:rsid w:val="00CA39C0"/>
    <w:pPr>
      <w:keepNext/>
      <w:numPr>
        <w:ilvl w:val="3"/>
        <w:numId w:val="42"/>
      </w:numPr>
      <w:spacing w:after="120"/>
      <w:jc w:val="both"/>
      <w:outlineLvl w:val="3"/>
    </w:pPr>
    <w:rPr>
      <w:rFonts w:ascii="Times New Roman" w:hAnsi="Times New Roman" w:cs="Times New Roman"/>
      <w:i/>
      <w:sz w:val="26"/>
      <w:szCs w:val="26"/>
    </w:rPr>
  </w:style>
  <w:style w:type="paragraph" w:styleId="Heading5">
    <w:name w:val="heading 5"/>
    <w:basedOn w:val="Normal"/>
    <w:next w:val="Normal"/>
    <w:qFormat/>
    <w:rsid w:val="0057544F"/>
    <w:pPr>
      <w:numPr>
        <w:ilvl w:val="4"/>
        <w:numId w:val="4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4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numPr>
        <w:ilvl w:val="6"/>
        <w:numId w:val="42"/>
      </w:numPr>
      <w:spacing w:before="60" w:after="60"/>
      <w:jc w:val="center"/>
      <w:outlineLvl w:val="6"/>
    </w:pPr>
    <w:rPr>
      <w:rFonts w:ascii="Verdana" w:hAnsi="Verdana"/>
      <w:b/>
      <w:caps/>
      <w:color w:val="000000"/>
    </w:rPr>
  </w:style>
  <w:style w:type="paragraph" w:styleId="Heading8">
    <w:name w:val="heading 8"/>
    <w:basedOn w:val="Normal"/>
    <w:next w:val="Normal"/>
    <w:qFormat/>
    <w:rsid w:val="0057544F"/>
    <w:pPr>
      <w:numPr>
        <w:ilvl w:val="7"/>
        <w:numId w:val="4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4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8D1833"/>
    <w:pPr>
      <w:spacing w:after="120"/>
      <w:ind w:left="162"/>
      <w:jc w:val="center"/>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CF2BFC"/>
    <w:pPr>
      <w:numPr>
        <w:numId w:val="33"/>
      </w:numPr>
      <w:tabs>
        <w:tab w:val="right" w:pos="8640"/>
      </w:tabs>
      <w:snapToGrid w:val="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rPr>
  </w:style>
  <w:style w:type="paragraph" w:customStyle="1" w:styleId="HeadingLv1">
    <w:name w:val="Heading Lv1"/>
    <w:basedOn w:val="Normal"/>
    <w:autoRedefine/>
    <w:qFormat/>
    <w:rsid w:val="00B2360B"/>
    <w:pPr>
      <w:widowControl w:val="0"/>
      <w:spacing w:before="100" w:beforeAutospacing="1" w:after="100" w:afterAutospacing="1"/>
      <w:ind w:left="162"/>
      <w:jc w:val="center"/>
    </w:pPr>
    <w:rPr>
      <w:b/>
      <w:color w:val="6E2500"/>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qFormat/>
    <w:rsid w:val="006C2176"/>
    <w:pPr>
      <w:spacing w:after="120"/>
      <w:ind w:left="205"/>
      <w:jc w:val="center"/>
    </w:pPr>
    <w:rPr>
      <w:rFonts w:ascii="Times New Roman" w:hAnsi="Times New Roman" w:cs="Arial"/>
      <w:snapToGrid/>
      <w:sz w:val="26"/>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rPr>
  </w:style>
  <w:style w:type="paragraph" w:customStyle="1" w:styleId="NormalINDEX">
    <w:name w:val="Normal INDEX"/>
    <w:basedOn w:val="Normal"/>
    <w:rsid w:val="00EA0F52"/>
    <w:rPr>
      <w:rFonts w:cs="Times New Roman"/>
      <w:snapToGrid/>
      <w:szCs w:val="24"/>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bCs w:val="0"/>
    </w:rPr>
  </w:style>
  <w:style w:type="paragraph" w:customStyle="1" w:styleId="StyleHeading3Left0Firstline01">
    <w:name w:val="Style Heading 3 + Left:  0&quot; First line:  0&quot;1"/>
    <w:basedOn w:val="Heading3"/>
    <w:rsid w:val="002B1AA4"/>
    <w:rPr>
      <w:bCs w:val="0"/>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4"/>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qFormat/>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paragraph" w:customStyle="1" w:styleId="BodyText1">
    <w:name w:val="Body Text1"/>
    <w:rsid w:val="00A0176D"/>
    <w:pPr>
      <w:keepLines/>
      <w:spacing w:after="120" w:line="220" w:lineRule="atLeast"/>
    </w:pPr>
    <w:rPr>
      <w:rFonts w:eastAsia="Times New Roman"/>
      <w:lang w:eastAsia="en-US"/>
    </w:rPr>
  </w:style>
  <w:style w:type="paragraph" w:styleId="TOCHeading">
    <w:name w:val="TOC Heading"/>
    <w:basedOn w:val="Heading1"/>
    <w:next w:val="Normal"/>
    <w:uiPriority w:val="39"/>
    <w:unhideWhenUsed/>
    <w:qFormat/>
    <w:rsid w:val="00C4251B"/>
    <w:pPr>
      <w:keepLines/>
      <w:widowControl/>
      <w:numPr>
        <w:numId w:val="0"/>
      </w:numPr>
      <w:spacing w:after="0" w:line="276" w:lineRule="auto"/>
      <w:jc w:val="left"/>
      <w:outlineLvl w:val="9"/>
    </w:pPr>
    <w:rPr>
      <w:rFonts w:asciiTheme="majorHAnsi" w:eastAsiaTheme="majorEastAsia" w:hAnsiTheme="majorHAnsi" w:cstheme="majorBidi"/>
      <w:bCs/>
      <w:caps w:val="0"/>
      <w:snapToGrid/>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vi"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basedOn w:val="Normal"/>
    <w:next w:val="Normal"/>
    <w:autoRedefine/>
    <w:qFormat/>
    <w:rsid w:val="002C0056"/>
    <w:pPr>
      <w:keepNext/>
      <w:widowControl w:val="0"/>
      <w:numPr>
        <w:numId w:val="42"/>
      </w:numPr>
      <w:spacing w:before="480" w:after="360"/>
      <w:jc w:val="center"/>
      <w:outlineLvl w:val="0"/>
    </w:pPr>
    <w:rPr>
      <w:rFonts w:ascii="Times New Roman" w:hAnsi="Times New Roman" w:cs="Times New Roman"/>
      <w:b/>
      <w:caps/>
      <w:kern w:val="28"/>
      <w:sz w:val="32"/>
      <w:szCs w:val="26"/>
    </w:rPr>
  </w:style>
  <w:style w:type="paragraph" w:styleId="Heading2">
    <w:name w:val="heading 2"/>
    <w:basedOn w:val="Normal"/>
    <w:next w:val="Normal"/>
    <w:autoRedefine/>
    <w:qFormat/>
    <w:rsid w:val="00671248"/>
    <w:pPr>
      <w:keepNext/>
      <w:numPr>
        <w:ilvl w:val="1"/>
        <w:numId w:val="42"/>
      </w:numPr>
      <w:spacing w:before="240" w:after="240"/>
      <w:jc w:val="both"/>
      <w:outlineLvl w:val="1"/>
    </w:pPr>
    <w:rPr>
      <w:rFonts w:ascii="Times New Roman" w:hAnsi="Times New Roman"/>
      <w:b/>
      <w:bCs/>
      <w:i/>
      <w:sz w:val="26"/>
      <w:szCs w:val="24"/>
    </w:rPr>
  </w:style>
  <w:style w:type="paragraph" w:styleId="Heading3">
    <w:name w:val="heading 3"/>
    <w:basedOn w:val="ListParagraph"/>
    <w:next w:val="Normal"/>
    <w:autoRedefine/>
    <w:qFormat/>
    <w:rsid w:val="00671248"/>
    <w:pPr>
      <w:numPr>
        <w:ilvl w:val="2"/>
        <w:numId w:val="42"/>
      </w:numPr>
      <w:outlineLvl w:val="2"/>
    </w:pPr>
    <w:rPr>
      <w:rFonts w:ascii="Times New Roman" w:hAnsi="Times New Roman" w:cs="Times New Roman"/>
      <w:b/>
      <w:bCs/>
      <w:i/>
      <w:sz w:val="26"/>
      <w:szCs w:val="26"/>
    </w:rPr>
  </w:style>
  <w:style w:type="paragraph" w:styleId="Heading4">
    <w:name w:val="heading 4"/>
    <w:basedOn w:val="Normal"/>
    <w:next w:val="Normal"/>
    <w:qFormat/>
    <w:rsid w:val="00CA39C0"/>
    <w:pPr>
      <w:keepNext/>
      <w:numPr>
        <w:ilvl w:val="3"/>
        <w:numId w:val="42"/>
      </w:numPr>
      <w:spacing w:after="120"/>
      <w:jc w:val="both"/>
      <w:outlineLvl w:val="3"/>
    </w:pPr>
    <w:rPr>
      <w:rFonts w:ascii="Times New Roman" w:hAnsi="Times New Roman" w:cs="Times New Roman"/>
      <w:i/>
      <w:sz w:val="26"/>
      <w:szCs w:val="26"/>
    </w:rPr>
  </w:style>
  <w:style w:type="paragraph" w:styleId="Heading5">
    <w:name w:val="heading 5"/>
    <w:basedOn w:val="Normal"/>
    <w:next w:val="Normal"/>
    <w:qFormat/>
    <w:rsid w:val="0057544F"/>
    <w:pPr>
      <w:numPr>
        <w:ilvl w:val="4"/>
        <w:numId w:val="4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4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numPr>
        <w:ilvl w:val="6"/>
        <w:numId w:val="42"/>
      </w:numPr>
      <w:spacing w:before="60" w:after="60"/>
      <w:jc w:val="center"/>
      <w:outlineLvl w:val="6"/>
    </w:pPr>
    <w:rPr>
      <w:rFonts w:ascii="Verdana" w:hAnsi="Verdana"/>
      <w:b/>
      <w:caps/>
      <w:color w:val="000000"/>
    </w:rPr>
  </w:style>
  <w:style w:type="paragraph" w:styleId="Heading8">
    <w:name w:val="heading 8"/>
    <w:basedOn w:val="Normal"/>
    <w:next w:val="Normal"/>
    <w:qFormat/>
    <w:rsid w:val="0057544F"/>
    <w:pPr>
      <w:numPr>
        <w:ilvl w:val="7"/>
        <w:numId w:val="4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4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8D1833"/>
    <w:pPr>
      <w:spacing w:after="120"/>
      <w:ind w:left="162"/>
      <w:jc w:val="center"/>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CF2BFC"/>
    <w:pPr>
      <w:numPr>
        <w:numId w:val="33"/>
      </w:numPr>
      <w:tabs>
        <w:tab w:val="right" w:pos="8640"/>
      </w:tabs>
      <w:snapToGrid w:val="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rPr>
  </w:style>
  <w:style w:type="paragraph" w:customStyle="1" w:styleId="HeadingLv1">
    <w:name w:val="Heading Lv1"/>
    <w:basedOn w:val="Normal"/>
    <w:autoRedefine/>
    <w:qFormat/>
    <w:rsid w:val="00B2360B"/>
    <w:pPr>
      <w:widowControl w:val="0"/>
      <w:spacing w:before="100" w:beforeAutospacing="1" w:after="100" w:afterAutospacing="1"/>
      <w:ind w:left="162"/>
      <w:jc w:val="center"/>
    </w:pPr>
    <w:rPr>
      <w:b/>
      <w:color w:val="6E2500"/>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qFormat/>
    <w:rsid w:val="006C2176"/>
    <w:pPr>
      <w:spacing w:after="120"/>
      <w:ind w:left="205"/>
      <w:jc w:val="center"/>
    </w:pPr>
    <w:rPr>
      <w:rFonts w:ascii="Times New Roman" w:hAnsi="Times New Roman" w:cs="Arial"/>
      <w:snapToGrid/>
      <w:sz w:val="26"/>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rPr>
  </w:style>
  <w:style w:type="paragraph" w:customStyle="1" w:styleId="NormalINDEX">
    <w:name w:val="Normal INDEX"/>
    <w:basedOn w:val="Normal"/>
    <w:rsid w:val="00EA0F52"/>
    <w:rPr>
      <w:rFonts w:cs="Times New Roman"/>
      <w:snapToGrid/>
      <w:szCs w:val="24"/>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bCs w:val="0"/>
    </w:rPr>
  </w:style>
  <w:style w:type="paragraph" w:customStyle="1" w:styleId="StyleHeading3Left0Firstline01">
    <w:name w:val="Style Heading 3 + Left:  0&quot; First line:  0&quot;1"/>
    <w:basedOn w:val="Heading3"/>
    <w:rsid w:val="002B1AA4"/>
    <w:rPr>
      <w:bCs w:val="0"/>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4"/>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qFormat/>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paragraph" w:customStyle="1" w:styleId="BodyText1">
    <w:name w:val="Body Text1"/>
    <w:rsid w:val="00A0176D"/>
    <w:pPr>
      <w:keepLines/>
      <w:spacing w:after="120" w:line="220" w:lineRule="atLeast"/>
    </w:pPr>
    <w:rPr>
      <w:rFonts w:eastAsia="Times New Roman"/>
      <w:lang w:eastAsia="en-US"/>
    </w:rPr>
  </w:style>
  <w:style w:type="paragraph" w:styleId="TOCHeading">
    <w:name w:val="TOC Heading"/>
    <w:basedOn w:val="Heading1"/>
    <w:next w:val="Normal"/>
    <w:uiPriority w:val="39"/>
    <w:unhideWhenUsed/>
    <w:qFormat/>
    <w:rsid w:val="00C4251B"/>
    <w:pPr>
      <w:keepLines/>
      <w:widowControl/>
      <w:numPr>
        <w:numId w:val="0"/>
      </w:numPr>
      <w:spacing w:after="0" w:line="276" w:lineRule="auto"/>
      <w:jc w:val="left"/>
      <w:outlineLvl w:val="9"/>
    </w:pPr>
    <w:rPr>
      <w:rFonts w:asciiTheme="majorHAnsi" w:eastAsiaTheme="majorEastAsia" w:hAnsiTheme="majorHAnsi" w:cstheme="majorBidi"/>
      <w:bCs/>
      <w:caps w:val="0"/>
      <w:snapToGrid/>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3346">
      <w:bodyDiv w:val="1"/>
      <w:marLeft w:val="0"/>
      <w:marRight w:val="0"/>
      <w:marTop w:val="0"/>
      <w:marBottom w:val="0"/>
      <w:divBdr>
        <w:top w:val="none" w:sz="0" w:space="0" w:color="auto"/>
        <w:left w:val="none" w:sz="0" w:space="0" w:color="auto"/>
        <w:bottom w:val="none" w:sz="0" w:space="0" w:color="auto"/>
        <w:right w:val="none" w:sz="0" w:space="0" w:color="auto"/>
      </w:divBdr>
    </w:div>
    <w:div w:id="130368930">
      <w:bodyDiv w:val="1"/>
      <w:marLeft w:val="0"/>
      <w:marRight w:val="0"/>
      <w:marTop w:val="0"/>
      <w:marBottom w:val="0"/>
      <w:divBdr>
        <w:top w:val="none" w:sz="0" w:space="0" w:color="auto"/>
        <w:left w:val="none" w:sz="0" w:space="0" w:color="auto"/>
        <w:bottom w:val="none" w:sz="0" w:space="0" w:color="auto"/>
        <w:right w:val="none" w:sz="0" w:space="0" w:color="auto"/>
      </w:divBdr>
    </w:div>
    <w:div w:id="152838025">
      <w:bodyDiv w:val="1"/>
      <w:marLeft w:val="0"/>
      <w:marRight w:val="0"/>
      <w:marTop w:val="0"/>
      <w:marBottom w:val="0"/>
      <w:divBdr>
        <w:top w:val="none" w:sz="0" w:space="0" w:color="auto"/>
        <w:left w:val="none" w:sz="0" w:space="0" w:color="auto"/>
        <w:bottom w:val="none" w:sz="0" w:space="0" w:color="auto"/>
        <w:right w:val="none" w:sz="0" w:space="0" w:color="auto"/>
      </w:divBdr>
    </w:div>
    <w:div w:id="164245361">
      <w:bodyDiv w:val="1"/>
      <w:marLeft w:val="0"/>
      <w:marRight w:val="0"/>
      <w:marTop w:val="0"/>
      <w:marBottom w:val="0"/>
      <w:divBdr>
        <w:top w:val="none" w:sz="0" w:space="0" w:color="auto"/>
        <w:left w:val="none" w:sz="0" w:space="0" w:color="auto"/>
        <w:bottom w:val="none" w:sz="0" w:space="0" w:color="auto"/>
        <w:right w:val="none" w:sz="0" w:space="0" w:color="auto"/>
      </w:divBdr>
    </w:div>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482">
      <w:bodyDiv w:val="1"/>
      <w:marLeft w:val="0"/>
      <w:marRight w:val="0"/>
      <w:marTop w:val="0"/>
      <w:marBottom w:val="0"/>
      <w:divBdr>
        <w:top w:val="none" w:sz="0" w:space="0" w:color="auto"/>
        <w:left w:val="none" w:sz="0" w:space="0" w:color="auto"/>
        <w:bottom w:val="none" w:sz="0" w:space="0" w:color="auto"/>
        <w:right w:val="none" w:sz="0" w:space="0" w:color="auto"/>
      </w:divBdr>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309868998">
      <w:bodyDiv w:val="1"/>
      <w:marLeft w:val="0"/>
      <w:marRight w:val="0"/>
      <w:marTop w:val="0"/>
      <w:marBottom w:val="0"/>
      <w:divBdr>
        <w:top w:val="none" w:sz="0" w:space="0" w:color="auto"/>
        <w:left w:val="none" w:sz="0" w:space="0" w:color="auto"/>
        <w:bottom w:val="none" w:sz="0" w:space="0" w:color="auto"/>
        <w:right w:val="none" w:sz="0" w:space="0" w:color="auto"/>
      </w:divBdr>
    </w:div>
    <w:div w:id="397636000">
      <w:bodyDiv w:val="1"/>
      <w:marLeft w:val="0"/>
      <w:marRight w:val="0"/>
      <w:marTop w:val="0"/>
      <w:marBottom w:val="0"/>
      <w:divBdr>
        <w:top w:val="none" w:sz="0" w:space="0" w:color="auto"/>
        <w:left w:val="none" w:sz="0" w:space="0" w:color="auto"/>
        <w:bottom w:val="none" w:sz="0" w:space="0" w:color="auto"/>
        <w:right w:val="none" w:sz="0" w:space="0" w:color="auto"/>
      </w:divBdr>
    </w:div>
    <w:div w:id="477305747">
      <w:bodyDiv w:val="1"/>
      <w:marLeft w:val="0"/>
      <w:marRight w:val="0"/>
      <w:marTop w:val="0"/>
      <w:marBottom w:val="0"/>
      <w:divBdr>
        <w:top w:val="none" w:sz="0" w:space="0" w:color="auto"/>
        <w:left w:val="none" w:sz="0" w:space="0" w:color="auto"/>
        <w:bottom w:val="none" w:sz="0" w:space="0" w:color="auto"/>
        <w:right w:val="none" w:sz="0" w:space="0" w:color="auto"/>
      </w:divBdr>
    </w:div>
    <w:div w:id="483350350">
      <w:bodyDiv w:val="1"/>
      <w:marLeft w:val="0"/>
      <w:marRight w:val="0"/>
      <w:marTop w:val="0"/>
      <w:marBottom w:val="0"/>
      <w:divBdr>
        <w:top w:val="none" w:sz="0" w:space="0" w:color="auto"/>
        <w:left w:val="none" w:sz="0" w:space="0" w:color="auto"/>
        <w:bottom w:val="none" w:sz="0" w:space="0" w:color="auto"/>
        <w:right w:val="none" w:sz="0" w:space="0" w:color="auto"/>
      </w:divBdr>
    </w:div>
    <w:div w:id="501360994">
      <w:bodyDiv w:val="1"/>
      <w:marLeft w:val="0"/>
      <w:marRight w:val="0"/>
      <w:marTop w:val="0"/>
      <w:marBottom w:val="0"/>
      <w:divBdr>
        <w:top w:val="none" w:sz="0" w:space="0" w:color="auto"/>
        <w:left w:val="none" w:sz="0" w:space="0" w:color="auto"/>
        <w:bottom w:val="none" w:sz="0" w:space="0" w:color="auto"/>
        <w:right w:val="none" w:sz="0" w:space="0" w:color="auto"/>
      </w:divBdr>
    </w:div>
    <w:div w:id="528686993">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628560564">
      <w:bodyDiv w:val="1"/>
      <w:marLeft w:val="0"/>
      <w:marRight w:val="0"/>
      <w:marTop w:val="0"/>
      <w:marBottom w:val="0"/>
      <w:divBdr>
        <w:top w:val="none" w:sz="0" w:space="0" w:color="auto"/>
        <w:left w:val="none" w:sz="0" w:space="0" w:color="auto"/>
        <w:bottom w:val="none" w:sz="0" w:space="0" w:color="auto"/>
        <w:right w:val="none" w:sz="0" w:space="0" w:color="auto"/>
      </w:divBdr>
    </w:div>
    <w:div w:id="764500751">
      <w:bodyDiv w:val="1"/>
      <w:marLeft w:val="0"/>
      <w:marRight w:val="0"/>
      <w:marTop w:val="0"/>
      <w:marBottom w:val="0"/>
      <w:divBdr>
        <w:top w:val="none" w:sz="0" w:space="0" w:color="auto"/>
        <w:left w:val="none" w:sz="0" w:space="0" w:color="auto"/>
        <w:bottom w:val="none" w:sz="0" w:space="0" w:color="auto"/>
        <w:right w:val="none" w:sz="0" w:space="0" w:color="auto"/>
      </w:divBdr>
    </w:div>
    <w:div w:id="772866620">
      <w:bodyDiv w:val="1"/>
      <w:marLeft w:val="0"/>
      <w:marRight w:val="0"/>
      <w:marTop w:val="0"/>
      <w:marBottom w:val="0"/>
      <w:divBdr>
        <w:top w:val="none" w:sz="0" w:space="0" w:color="auto"/>
        <w:left w:val="none" w:sz="0" w:space="0" w:color="auto"/>
        <w:bottom w:val="none" w:sz="0" w:space="0" w:color="auto"/>
        <w:right w:val="none" w:sz="0" w:space="0" w:color="auto"/>
      </w:divBdr>
    </w:div>
    <w:div w:id="824516400">
      <w:bodyDiv w:val="1"/>
      <w:marLeft w:val="0"/>
      <w:marRight w:val="0"/>
      <w:marTop w:val="0"/>
      <w:marBottom w:val="0"/>
      <w:divBdr>
        <w:top w:val="none" w:sz="0" w:space="0" w:color="auto"/>
        <w:left w:val="none" w:sz="0" w:space="0" w:color="auto"/>
        <w:bottom w:val="none" w:sz="0" w:space="0" w:color="auto"/>
        <w:right w:val="none" w:sz="0" w:space="0" w:color="auto"/>
      </w:divBdr>
    </w:div>
    <w:div w:id="1036269615">
      <w:bodyDiv w:val="1"/>
      <w:marLeft w:val="0"/>
      <w:marRight w:val="0"/>
      <w:marTop w:val="0"/>
      <w:marBottom w:val="0"/>
      <w:divBdr>
        <w:top w:val="none" w:sz="0" w:space="0" w:color="auto"/>
        <w:left w:val="none" w:sz="0" w:space="0" w:color="auto"/>
        <w:bottom w:val="none" w:sz="0" w:space="0" w:color="auto"/>
        <w:right w:val="none" w:sz="0" w:space="0" w:color="auto"/>
      </w:divBdr>
    </w:div>
    <w:div w:id="1060863918">
      <w:bodyDiv w:val="1"/>
      <w:marLeft w:val="0"/>
      <w:marRight w:val="0"/>
      <w:marTop w:val="0"/>
      <w:marBottom w:val="0"/>
      <w:divBdr>
        <w:top w:val="none" w:sz="0" w:space="0" w:color="auto"/>
        <w:left w:val="none" w:sz="0" w:space="0" w:color="auto"/>
        <w:bottom w:val="none" w:sz="0" w:space="0" w:color="auto"/>
        <w:right w:val="none" w:sz="0" w:space="0" w:color="auto"/>
      </w:divBdr>
    </w:div>
    <w:div w:id="1068847236">
      <w:bodyDiv w:val="1"/>
      <w:marLeft w:val="0"/>
      <w:marRight w:val="0"/>
      <w:marTop w:val="0"/>
      <w:marBottom w:val="0"/>
      <w:divBdr>
        <w:top w:val="none" w:sz="0" w:space="0" w:color="auto"/>
        <w:left w:val="none" w:sz="0" w:space="0" w:color="auto"/>
        <w:bottom w:val="none" w:sz="0" w:space="0" w:color="auto"/>
        <w:right w:val="none" w:sz="0" w:space="0" w:color="auto"/>
      </w:divBdr>
    </w:div>
    <w:div w:id="1100416958">
      <w:bodyDiv w:val="1"/>
      <w:marLeft w:val="0"/>
      <w:marRight w:val="0"/>
      <w:marTop w:val="0"/>
      <w:marBottom w:val="0"/>
      <w:divBdr>
        <w:top w:val="none" w:sz="0" w:space="0" w:color="auto"/>
        <w:left w:val="none" w:sz="0" w:space="0" w:color="auto"/>
        <w:bottom w:val="none" w:sz="0" w:space="0" w:color="auto"/>
        <w:right w:val="none" w:sz="0" w:space="0" w:color="auto"/>
      </w:divBdr>
    </w:div>
    <w:div w:id="1128476471">
      <w:bodyDiv w:val="1"/>
      <w:marLeft w:val="0"/>
      <w:marRight w:val="0"/>
      <w:marTop w:val="0"/>
      <w:marBottom w:val="0"/>
      <w:divBdr>
        <w:top w:val="none" w:sz="0" w:space="0" w:color="auto"/>
        <w:left w:val="none" w:sz="0" w:space="0" w:color="auto"/>
        <w:bottom w:val="none" w:sz="0" w:space="0" w:color="auto"/>
        <w:right w:val="none" w:sz="0" w:space="0" w:color="auto"/>
      </w:divBdr>
    </w:div>
    <w:div w:id="1161583832">
      <w:bodyDiv w:val="1"/>
      <w:marLeft w:val="0"/>
      <w:marRight w:val="0"/>
      <w:marTop w:val="0"/>
      <w:marBottom w:val="0"/>
      <w:divBdr>
        <w:top w:val="none" w:sz="0" w:space="0" w:color="auto"/>
        <w:left w:val="none" w:sz="0" w:space="0" w:color="auto"/>
        <w:bottom w:val="none" w:sz="0" w:space="0" w:color="auto"/>
        <w:right w:val="none" w:sz="0" w:space="0" w:color="auto"/>
      </w:divBdr>
    </w:div>
    <w:div w:id="1213924187">
      <w:bodyDiv w:val="1"/>
      <w:marLeft w:val="0"/>
      <w:marRight w:val="0"/>
      <w:marTop w:val="0"/>
      <w:marBottom w:val="0"/>
      <w:divBdr>
        <w:top w:val="none" w:sz="0" w:space="0" w:color="auto"/>
        <w:left w:val="none" w:sz="0" w:space="0" w:color="auto"/>
        <w:bottom w:val="none" w:sz="0" w:space="0" w:color="auto"/>
        <w:right w:val="none" w:sz="0" w:space="0" w:color="auto"/>
      </w:divBdr>
    </w:div>
    <w:div w:id="1236017860">
      <w:bodyDiv w:val="1"/>
      <w:marLeft w:val="0"/>
      <w:marRight w:val="0"/>
      <w:marTop w:val="0"/>
      <w:marBottom w:val="0"/>
      <w:divBdr>
        <w:top w:val="none" w:sz="0" w:space="0" w:color="auto"/>
        <w:left w:val="none" w:sz="0" w:space="0" w:color="auto"/>
        <w:bottom w:val="none" w:sz="0" w:space="0" w:color="auto"/>
        <w:right w:val="none" w:sz="0" w:space="0" w:color="auto"/>
      </w:divBdr>
    </w:div>
    <w:div w:id="1244990139">
      <w:bodyDiv w:val="1"/>
      <w:marLeft w:val="0"/>
      <w:marRight w:val="0"/>
      <w:marTop w:val="0"/>
      <w:marBottom w:val="0"/>
      <w:divBdr>
        <w:top w:val="none" w:sz="0" w:space="0" w:color="auto"/>
        <w:left w:val="none" w:sz="0" w:space="0" w:color="auto"/>
        <w:bottom w:val="none" w:sz="0" w:space="0" w:color="auto"/>
        <w:right w:val="none" w:sz="0" w:space="0" w:color="auto"/>
      </w:divBdr>
    </w:div>
    <w:div w:id="1282569863">
      <w:bodyDiv w:val="1"/>
      <w:marLeft w:val="0"/>
      <w:marRight w:val="0"/>
      <w:marTop w:val="0"/>
      <w:marBottom w:val="0"/>
      <w:divBdr>
        <w:top w:val="none" w:sz="0" w:space="0" w:color="auto"/>
        <w:left w:val="none" w:sz="0" w:space="0" w:color="auto"/>
        <w:bottom w:val="none" w:sz="0" w:space="0" w:color="auto"/>
        <w:right w:val="none" w:sz="0" w:space="0" w:color="auto"/>
      </w:divBdr>
    </w:div>
    <w:div w:id="1322614321">
      <w:bodyDiv w:val="1"/>
      <w:marLeft w:val="0"/>
      <w:marRight w:val="0"/>
      <w:marTop w:val="0"/>
      <w:marBottom w:val="0"/>
      <w:divBdr>
        <w:top w:val="none" w:sz="0" w:space="0" w:color="auto"/>
        <w:left w:val="none" w:sz="0" w:space="0" w:color="auto"/>
        <w:bottom w:val="none" w:sz="0" w:space="0" w:color="auto"/>
        <w:right w:val="none" w:sz="0" w:space="0" w:color="auto"/>
      </w:divBdr>
    </w:div>
    <w:div w:id="1413703835">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 w:id="1440683513">
      <w:bodyDiv w:val="1"/>
      <w:marLeft w:val="0"/>
      <w:marRight w:val="0"/>
      <w:marTop w:val="0"/>
      <w:marBottom w:val="0"/>
      <w:divBdr>
        <w:top w:val="none" w:sz="0" w:space="0" w:color="auto"/>
        <w:left w:val="none" w:sz="0" w:space="0" w:color="auto"/>
        <w:bottom w:val="none" w:sz="0" w:space="0" w:color="auto"/>
        <w:right w:val="none" w:sz="0" w:space="0" w:color="auto"/>
      </w:divBdr>
    </w:div>
    <w:div w:id="1506628727">
      <w:bodyDiv w:val="1"/>
      <w:marLeft w:val="0"/>
      <w:marRight w:val="0"/>
      <w:marTop w:val="0"/>
      <w:marBottom w:val="0"/>
      <w:divBdr>
        <w:top w:val="none" w:sz="0" w:space="0" w:color="auto"/>
        <w:left w:val="none" w:sz="0" w:space="0" w:color="auto"/>
        <w:bottom w:val="none" w:sz="0" w:space="0" w:color="auto"/>
        <w:right w:val="none" w:sz="0" w:space="0" w:color="auto"/>
      </w:divBdr>
    </w:div>
    <w:div w:id="1515026632">
      <w:bodyDiv w:val="1"/>
      <w:marLeft w:val="0"/>
      <w:marRight w:val="0"/>
      <w:marTop w:val="0"/>
      <w:marBottom w:val="0"/>
      <w:divBdr>
        <w:top w:val="none" w:sz="0" w:space="0" w:color="auto"/>
        <w:left w:val="none" w:sz="0" w:space="0" w:color="auto"/>
        <w:bottom w:val="none" w:sz="0" w:space="0" w:color="auto"/>
        <w:right w:val="none" w:sz="0" w:space="0" w:color="auto"/>
      </w:divBdr>
    </w:div>
    <w:div w:id="1542135275">
      <w:bodyDiv w:val="1"/>
      <w:marLeft w:val="0"/>
      <w:marRight w:val="0"/>
      <w:marTop w:val="0"/>
      <w:marBottom w:val="0"/>
      <w:divBdr>
        <w:top w:val="none" w:sz="0" w:space="0" w:color="auto"/>
        <w:left w:val="none" w:sz="0" w:space="0" w:color="auto"/>
        <w:bottom w:val="none" w:sz="0" w:space="0" w:color="auto"/>
        <w:right w:val="none" w:sz="0" w:space="0" w:color="auto"/>
      </w:divBdr>
    </w:div>
    <w:div w:id="1558390746">
      <w:bodyDiv w:val="1"/>
      <w:marLeft w:val="0"/>
      <w:marRight w:val="0"/>
      <w:marTop w:val="0"/>
      <w:marBottom w:val="0"/>
      <w:divBdr>
        <w:top w:val="none" w:sz="0" w:space="0" w:color="auto"/>
        <w:left w:val="none" w:sz="0" w:space="0" w:color="auto"/>
        <w:bottom w:val="none" w:sz="0" w:space="0" w:color="auto"/>
        <w:right w:val="none" w:sz="0" w:space="0" w:color="auto"/>
      </w:divBdr>
    </w:div>
    <w:div w:id="1713967290">
      <w:bodyDiv w:val="1"/>
      <w:marLeft w:val="0"/>
      <w:marRight w:val="0"/>
      <w:marTop w:val="0"/>
      <w:marBottom w:val="0"/>
      <w:divBdr>
        <w:top w:val="none" w:sz="0" w:space="0" w:color="auto"/>
        <w:left w:val="none" w:sz="0" w:space="0" w:color="auto"/>
        <w:bottom w:val="none" w:sz="0" w:space="0" w:color="auto"/>
        <w:right w:val="none" w:sz="0" w:space="0" w:color="auto"/>
      </w:divBdr>
    </w:div>
    <w:div w:id="1746343559">
      <w:bodyDiv w:val="1"/>
      <w:marLeft w:val="0"/>
      <w:marRight w:val="0"/>
      <w:marTop w:val="0"/>
      <w:marBottom w:val="0"/>
      <w:divBdr>
        <w:top w:val="none" w:sz="0" w:space="0" w:color="auto"/>
        <w:left w:val="none" w:sz="0" w:space="0" w:color="auto"/>
        <w:bottom w:val="none" w:sz="0" w:space="0" w:color="auto"/>
        <w:right w:val="none" w:sz="0" w:space="0" w:color="auto"/>
      </w:divBdr>
    </w:div>
    <w:div w:id="1917209009">
      <w:bodyDiv w:val="1"/>
      <w:marLeft w:val="0"/>
      <w:marRight w:val="0"/>
      <w:marTop w:val="0"/>
      <w:marBottom w:val="0"/>
      <w:divBdr>
        <w:top w:val="none" w:sz="0" w:space="0" w:color="auto"/>
        <w:left w:val="none" w:sz="0" w:space="0" w:color="auto"/>
        <w:bottom w:val="none" w:sz="0" w:space="0" w:color="auto"/>
        <w:right w:val="none" w:sz="0" w:space="0" w:color="auto"/>
      </w:divBdr>
    </w:div>
    <w:div w:id="1920627576">
      <w:bodyDiv w:val="1"/>
      <w:marLeft w:val="0"/>
      <w:marRight w:val="0"/>
      <w:marTop w:val="0"/>
      <w:marBottom w:val="0"/>
      <w:divBdr>
        <w:top w:val="none" w:sz="0" w:space="0" w:color="auto"/>
        <w:left w:val="none" w:sz="0" w:space="0" w:color="auto"/>
        <w:bottom w:val="none" w:sz="0" w:space="0" w:color="auto"/>
        <w:right w:val="none" w:sz="0" w:space="0" w:color="auto"/>
      </w:divBdr>
    </w:div>
    <w:div w:id="1923755961">
      <w:bodyDiv w:val="1"/>
      <w:marLeft w:val="0"/>
      <w:marRight w:val="0"/>
      <w:marTop w:val="0"/>
      <w:marBottom w:val="0"/>
      <w:divBdr>
        <w:top w:val="none" w:sz="0" w:space="0" w:color="auto"/>
        <w:left w:val="none" w:sz="0" w:space="0" w:color="auto"/>
        <w:bottom w:val="none" w:sz="0" w:space="0" w:color="auto"/>
        <w:right w:val="none" w:sz="0" w:space="0" w:color="auto"/>
      </w:divBdr>
    </w:div>
    <w:div w:id="2034643923">
      <w:bodyDiv w:val="1"/>
      <w:marLeft w:val="0"/>
      <w:marRight w:val="0"/>
      <w:marTop w:val="0"/>
      <w:marBottom w:val="0"/>
      <w:divBdr>
        <w:top w:val="none" w:sz="0" w:space="0" w:color="auto"/>
        <w:left w:val="none" w:sz="0" w:space="0" w:color="auto"/>
        <w:bottom w:val="none" w:sz="0" w:space="0" w:color="auto"/>
        <w:right w:val="none" w:sz="0" w:space="0" w:color="auto"/>
      </w:divBdr>
    </w:div>
    <w:div w:id="21110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Downloads\2_Template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4449E-92DD-449D-8772-674238D2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2_Template_Test-Plan.dotx</Template>
  <TotalTime>1335</TotalTime>
  <Pages>1</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28540</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Hung Nguyen</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ASUS</cp:lastModifiedBy>
  <cp:revision>967</cp:revision>
  <cp:lastPrinted>1900-12-31T17:00:00Z</cp:lastPrinted>
  <dcterms:created xsi:type="dcterms:W3CDTF">2021-03-08T13:04:00Z</dcterms:created>
  <dcterms:modified xsi:type="dcterms:W3CDTF">2022-06-05T13:48:00Z</dcterms:modified>
  <cp:category>Template</cp:category>
  <cp:contentStatus>20/Jul/2013</cp:contentStatus>
</cp:coreProperties>
</file>